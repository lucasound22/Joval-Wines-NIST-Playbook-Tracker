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C2E3F" w14:textId="6EE41E1B" w:rsidR="00F41A92" w:rsidRDefault="0EAE3BE6" w:rsidP="2BAB837A">
      <w:pPr>
        <w:jc w:val="center"/>
        <w:rPr>
          <w:rFonts w:asciiTheme="minorHAnsi" w:eastAsiaTheme="minorEastAsia" w:hAnsiTheme="minorHAnsi" w:cstheme="minorBidi"/>
          <w:sz w:val="22"/>
          <w:szCs w:val="22"/>
          <w:lang w:val="en-AU"/>
        </w:rPr>
      </w:pPr>
      <w:r>
        <w:rPr>
          <w:noProof/>
        </w:rPr>
        <w:drawing>
          <wp:inline distT="0" distB="0" distL="0" distR="0" wp14:anchorId="1FBCFB03" wp14:editId="409D05ED">
            <wp:extent cx="1866900" cy="1028700"/>
            <wp:effectExtent l="0" t="0" r="0" b="0"/>
            <wp:docPr id="2042623846" name="Picture 204262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66900" cy="1028700"/>
                    </a:xfrm>
                    <a:prstGeom prst="rect">
                      <a:avLst/>
                    </a:prstGeom>
                  </pic:spPr>
                </pic:pic>
              </a:graphicData>
            </a:graphic>
          </wp:inline>
        </w:drawing>
      </w:r>
      <w:bookmarkStart w:id="0" w:name="_Toc312729868"/>
      <w:bookmarkStart w:id="1" w:name="_Toc312730047"/>
      <w:bookmarkStart w:id="2" w:name="_Toc312770198"/>
    </w:p>
    <w:p w14:paraId="024C2E40" w14:textId="77777777" w:rsidR="00F41A92" w:rsidRDefault="00F41A92" w:rsidP="2BAB837A">
      <w:pPr>
        <w:ind w:firstLine="284"/>
        <w:jc w:val="left"/>
        <w:rPr>
          <w:rFonts w:asciiTheme="minorHAnsi" w:eastAsiaTheme="minorEastAsia" w:hAnsiTheme="minorHAnsi" w:cstheme="minorBidi"/>
          <w:sz w:val="22"/>
          <w:szCs w:val="22"/>
          <w:lang w:val="en-AU"/>
        </w:rPr>
      </w:pPr>
    </w:p>
    <w:p w14:paraId="024C2E41" w14:textId="2C2E8310" w:rsidR="00803F2A" w:rsidRPr="00803F2A" w:rsidRDefault="00803F2A" w:rsidP="2BAB837A">
      <w:pPr>
        <w:overflowPunct/>
        <w:ind w:right="-571" w:firstLine="284"/>
        <w:jc w:val="left"/>
        <w:textAlignment w:val="auto"/>
        <w:rPr>
          <w:rFonts w:asciiTheme="minorHAnsi" w:eastAsiaTheme="minorEastAsia" w:hAnsiTheme="minorHAnsi" w:cstheme="minorBidi"/>
          <w:b/>
          <w:bCs/>
          <w:noProof/>
          <w:color w:val="FF0000"/>
          <w:sz w:val="22"/>
          <w:szCs w:val="22"/>
          <w:lang w:val="en-NZ"/>
        </w:rPr>
      </w:pPr>
      <w:r w:rsidRPr="2BAB837A">
        <w:rPr>
          <w:rFonts w:asciiTheme="minorHAnsi" w:eastAsiaTheme="minorEastAsia" w:hAnsiTheme="minorHAnsi" w:cstheme="minorBidi"/>
          <w:b/>
          <w:bCs/>
          <w:noProof/>
          <w:color w:val="FF0000"/>
          <w:sz w:val="22"/>
          <w:szCs w:val="22"/>
          <w:lang w:val="en-NZ"/>
        </w:rPr>
        <w:t xml:space="preserve">                     </w:t>
      </w:r>
    </w:p>
    <w:p w14:paraId="551A9927" w14:textId="77777777" w:rsidR="00304771" w:rsidRDefault="00304771" w:rsidP="2BAB837A">
      <w:pPr>
        <w:pStyle w:val="Title"/>
        <w:rPr>
          <w:rFonts w:asciiTheme="minorHAnsi" w:eastAsiaTheme="minorEastAsia" w:hAnsiTheme="minorHAnsi" w:cstheme="minorBidi"/>
          <w:sz w:val="22"/>
          <w:szCs w:val="22"/>
        </w:rPr>
      </w:pPr>
    </w:p>
    <w:p w14:paraId="4E09FEE7" w14:textId="77777777" w:rsidR="00304771" w:rsidRDefault="00304771" w:rsidP="2BAB837A">
      <w:pPr>
        <w:pStyle w:val="Title"/>
        <w:rPr>
          <w:rFonts w:asciiTheme="minorHAnsi" w:eastAsiaTheme="minorEastAsia" w:hAnsiTheme="minorHAnsi" w:cstheme="minorBidi"/>
          <w:sz w:val="22"/>
          <w:szCs w:val="22"/>
        </w:rPr>
      </w:pPr>
    </w:p>
    <w:p w14:paraId="024C2E47" w14:textId="05BA030E" w:rsidR="00F41A92" w:rsidRPr="00B82C79" w:rsidRDefault="00B82C79" w:rsidP="2BAB837A">
      <w:pPr>
        <w:pStyle w:val="Title"/>
        <w:rPr>
          <w:rFonts w:asciiTheme="minorHAnsi" w:eastAsiaTheme="minorEastAsia" w:hAnsiTheme="minorHAnsi" w:cstheme="minorBidi"/>
          <w:sz w:val="28"/>
          <w:szCs w:val="28"/>
        </w:rPr>
      </w:pPr>
      <w:r w:rsidRPr="00B82C79">
        <w:rPr>
          <w:rFonts w:asciiTheme="minorHAnsi" w:eastAsiaTheme="minorEastAsia" w:hAnsiTheme="minorHAnsi" w:cstheme="minorBidi"/>
          <w:sz w:val="28"/>
          <w:szCs w:val="28"/>
        </w:rPr>
        <w:t>Elevation of Privilege Playbook</w:t>
      </w:r>
    </w:p>
    <w:p w14:paraId="024C2E4E" w14:textId="64463373" w:rsidR="002E0A3F" w:rsidRDefault="002E0A3F" w:rsidP="2BAB837A">
      <w:pPr>
        <w:pStyle w:val="BodyTextIndent"/>
        <w:ind w:left="0"/>
        <w:rPr>
          <w:rFonts w:asciiTheme="minorHAnsi" w:eastAsiaTheme="minorEastAsia" w:hAnsiTheme="minorHAnsi" w:cstheme="minorBidi"/>
          <w:sz w:val="22"/>
          <w:szCs w:val="22"/>
        </w:rPr>
      </w:pPr>
      <w:bookmarkStart w:id="3" w:name="_Toc368740664"/>
      <w:bookmarkStart w:id="4" w:name="_Toc368785471"/>
      <w:bookmarkStart w:id="5" w:name="_Toc368785528"/>
      <w:bookmarkStart w:id="6" w:name="_Toc368785970"/>
      <w:bookmarkStart w:id="7" w:name="_Toc371062675"/>
      <w:bookmarkStart w:id="8" w:name="_Toc371141899"/>
      <w:bookmarkStart w:id="9" w:name="_Toc386357542"/>
      <w:bookmarkStart w:id="10" w:name="_Toc399669756"/>
      <w:bookmarkStart w:id="11" w:name="_Toc399750753"/>
      <w:bookmarkStart w:id="12" w:name="_Toc367697812"/>
      <w:bookmarkEnd w:id="0"/>
      <w:bookmarkEnd w:id="1"/>
      <w:bookmarkEnd w:id="2"/>
    </w:p>
    <w:p w14:paraId="7430BF9B" w14:textId="0D338EAE" w:rsidR="00304771" w:rsidRDefault="00304771" w:rsidP="2BAB837A">
      <w:pPr>
        <w:pStyle w:val="BodyTextIndent"/>
        <w:ind w:left="0"/>
        <w:rPr>
          <w:rFonts w:asciiTheme="minorHAnsi" w:eastAsiaTheme="minorEastAsia" w:hAnsiTheme="minorHAnsi" w:cstheme="minorBidi"/>
          <w:sz w:val="22"/>
          <w:szCs w:val="22"/>
        </w:rPr>
      </w:pPr>
    </w:p>
    <w:p w14:paraId="0DF555F2" w14:textId="40C8AF27" w:rsidR="00304771" w:rsidRDefault="00304771" w:rsidP="2BAB837A">
      <w:pPr>
        <w:pStyle w:val="BodyTextIndent"/>
        <w:ind w:left="0"/>
        <w:rPr>
          <w:rFonts w:asciiTheme="minorHAnsi" w:eastAsiaTheme="minorEastAsia" w:hAnsiTheme="minorHAnsi" w:cstheme="minorBidi"/>
          <w:sz w:val="22"/>
          <w:szCs w:val="22"/>
        </w:rPr>
      </w:pPr>
    </w:p>
    <w:p w14:paraId="6DF43EC9" w14:textId="4E199A22" w:rsidR="00304771" w:rsidRDefault="00304771" w:rsidP="2BAB837A">
      <w:pPr>
        <w:pStyle w:val="BodyTextIndent"/>
        <w:ind w:left="0"/>
        <w:rPr>
          <w:rFonts w:asciiTheme="minorHAnsi" w:eastAsiaTheme="minorEastAsia" w:hAnsiTheme="minorHAnsi" w:cstheme="minorBidi"/>
          <w:sz w:val="22"/>
          <w:szCs w:val="22"/>
        </w:rPr>
      </w:pPr>
    </w:p>
    <w:p w14:paraId="473AE098" w14:textId="38C703AE" w:rsidR="00304771" w:rsidRDefault="00304771" w:rsidP="2BAB837A">
      <w:pPr>
        <w:pStyle w:val="BodyTextIndent"/>
        <w:ind w:left="0"/>
        <w:rPr>
          <w:rFonts w:asciiTheme="minorHAnsi" w:eastAsiaTheme="minorEastAsia" w:hAnsiTheme="minorHAnsi" w:cstheme="minorBidi"/>
          <w:sz w:val="22"/>
          <w:szCs w:val="22"/>
        </w:rPr>
      </w:pPr>
    </w:p>
    <w:p w14:paraId="45E50998" w14:textId="77777777" w:rsidR="00304771" w:rsidRPr="00F255BD" w:rsidRDefault="00304771" w:rsidP="2BAB837A">
      <w:pPr>
        <w:pStyle w:val="BodyTextIndent"/>
        <w:ind w:left="0"/>
        <w:rPr>
          <w:rFonts w:asciiTheme="minorHAnsi" w:eastAsiaTheme="minorEastAsia" w:hAnsiTheme="minorHAnsi" w:cstheme="minorBidi"/>
          <w:sz w:val="22"/>
          <w:szCs w:val="22"/>
        </w:rPr>
      </w:pPr>
    </w:p>
    <w:p w14:paraId="024C2E4F" w14:textId="7583C42A"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Authorised by</w:t>
      </w:r>
      <w:r>
        <w:tab/>
      </w:r>
      <w:r>
        <w:tab/>
      </w:r>
      <w:r>
        <w:tab/>
      </w:r>
      <w:r>
        <w:tab/>
      </w:r>
      <w:r w:rsidRPr="2BAB837A">
        <w:rPr>
          <w:rFonts w:asciiTheme="minorHAnsi" w:eastAsiaTheme="minorEastAsia" w:hAnsiTheme="minorHAnsi" w:cstheme="minorBidi"/>
          <w:b/>
          <w:bCs/>
          <w:sz w:val="22"/>
          <w:szCs w:val="22"/>
        </w:rPr>
        <w:t xml:space="preserve">: </w:t>
      </w:r>
    </w:p>
    <w:p w14:paraId="024C2E50" w14:textId="339BA7DE"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issued or last reviewed/revised</w:t>
      </w:r>
      <w:r>
        <w:tab/>
      </w:r>
      <w:r w:rsidRPr="2BAB837A">
        <w:rPr>
          <w:rFonts w:asciiTheme="minorHAnsi" w:eastAsiaTheme="minorEastAsia" w:hAnsiTheme="minorHAnsi" w:cstheme="minorBidi"/>
          <w:b/>
          <w:bCs/>
          <w:sz w:val="22"/>
          <w:szCs w:val="22"/>
        </w:rPr>
        <w:t xml:space="preserve">: </w:t>
      </w:r>
    </w:p>
    <w:p w14:paraId="024C2E51" w14:textId="77777777"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last exercised</w:t>
      </w:r>
      <w:r>
        <w:tab/>
      </w:r>
      <w:r>
        <w:tab/>
      </w:r>
      <w:r>
        <w:tab/>
      </w:r>
      <w:r w:rsidRPr="2BAB837A">
        <w:rPr>
          <w:rFonts w:asciiTheme="minorHAnsi" w:eastAsiaTheme="minorEastAsia" w:hAnsiTheme="minorHAnsi" w:cstheme="minorBidi"/>
          <w:b/>
          <w:bCs/>
          <w:sz w:val="22"/>
          <w:szCs w:val="22"/>
        </w:rPr>
        <w:t>:</w:t>
      </w:r>
    </w:p>
    <w:p w14:paraId="3DBFE6E9" w14:textId="78D93AB2" w:rsidR="00304771" w:rsidRDefault="00304771" w:rsidP="2BAB837A">
      <w:pPr>
        <w:rPr>
          <w:rFonts w:asciiTheme="minorHAnsi" w:eastAsiaTheme="minorEastAsia" w:hAnsiTheme="minorHAnsi" w:cstheme="minorBidi"/>
          <w:sz w:val="22"/>
          <w:szCs w:val="22"/>
          <w:lang w:val="en-AU"/>
        </w:rPr>
      </w:pPr>
      <w:bookmarkStart w:id="13" w:name="_Toc399837269"/>
      <w:bookmarkStart w:id="14" w:name="_Toc399837537"/>
      <w:bookmarkStart w:id="15" w:name="_Toc399837820"/>
      <w:bookmarkStart w:id="16" w:name="_Toc399838319"/>
      <w:bookmarkStart w:id="17" w:name="_Toc399838478"/>
      <w:bookmarkStart w:id="18" w:name="_Toc413818374"/>
      <w:bookmarkStart w:id="19" w:name="_Toc413819444"/>
      <w:bookmarkStart w:id="20" w:name="_Toc413822487"/>
      <w:bookmarkStart w:id="21" w:name="_Toc414073438"/>
      <w:bookmarkStart w:id="22" w:name="_Toc414075051"/>
      <w:bookmarkStart w:id="23" w:name="_Toc414243301"/>
      <w:bookmarkStart w:id="24" w:name="_Toc414863604"/>
      <w:bookmarkStart w:id="25" w:name="_Toc418420041"/>
      <w:bookmarkStart w:id="26" w:name="_Toc419692104"/>
      <w:bookmarkStart w:id="27" w:name="_Toc419693547"/>
      <w:bookmarkStart w:id="28" w:name="_Toc422541096"/>
      <w:bookmarkStart w:id="29" w:name="_Toc422560288"/>
      <w:bookmarkStart w:id="30" w:name="_Toc422628196"/>
      <w:bookmarkStart w:id="31" w:name="_Toc422630777"/>
      <w:bookmarkStart w:id="32" w:name="_Toc423236820"/>
      <w:bookmarkStart w:id="33" w:name="_Toc423934761"/>
      <w:bookmarkStart w:id="34" w:name="_Toc424014697"/>
      <w:bookmarkStart w:id="35" w:name="_Toc424464978"/>
      <w:bookmarkStart w:id="36" w:name="_Toc424465013"/>
      <w:bookmarkStart w:id="37" w:name="_Toc455294403"/>
      <w:bookmarkStart w:id="38" w:name="_Toc119323214"/>
      <w:bookmarkStart w:id="39" w:name="_Toc119753283"/>
    </w:p>
    <w:p w14:paraId="40ADA71D" w14:textId="3D7B3621" w:rsidR="00304771" w:rsidRDefault="00304771" w:rsidP="2BAB837A">
      <w:pPr>
        <w:overflowPunct/>
        <w:autoSpaceDE/>
        <w:autoSpaceDN/>
        <w:adjustRightInd/>
        <w:jc w:val="left"/>
        <w:textAlignment w:val="auto"/>
        <w:rPr>
          <w:rFonts w:asciiTheme="minorHAnsi" w:eastAsiaTheme="minorEastAsia" w:hAnsiTheme="minorHAnsi" w:cstheme="minorBidi"/>
          <w:sz w:val="22"/>
          <w:szCs w:val="22"/>
          <w:lang w:val="en-AU"/>
        </w:rPr>
      </w:pPr>
      <w:r w:rsidRPr="2BAB837A">
        <w:rPr>
          <w:rFonts w:asciiTheme="minorHAnsi" w:eastAsiaTheme="minorEastAsia" w:hAnsiTheme="minorHAnsi" w:cstheme="minorBidi"/>
          <w:sz w:val="22"/>
          <w:szCs w:val="22"/>
          <w:lang w:val="en-AU"/>
        </w:rPr>
        <w:br w:type="page"/>
      </w:r>
    </w:p>
    <w:p w14:paraId="3AD8651C" w14:textId="040E5BE5" w:rsidR="00304771" w:rsidRDefault="00B279FC" w:rsidP="00B279FC">
      <w:pPr>
        <w:pStyle w:val="Heading1"/>
        <w:rPr>
          <w:rFonts w:eastAsiaTheme="minorEastAsia"/>
        </w:rPr>
      </w:pPr>
      <w:bookmarkStart w:id="40" w:name="_Toc210208200"/>
      <w:r>
        <w:rPr>
          <w:rFonts w:eastAsiaTheme="minorEastAsia"/>
        </w:rPr>
        <w:lastRenderedPageBreak/>
        <w:t>Table of Contents</w:t>
      </w:r>
      <w:bookmarkEnd w:id="40"/>
    </w:p>
    <w:sdt>
      <w:sdtPr>
        <w:rPr>
          <w:rFonts w:ascii="Times New Roman" w:eastAsia="Times New Roman" w:hAnsi="Times New Roman" w:cs="Times New Roman"/>
          <w:b/>
          <w:caps/>
          <w:color w:val="auto"/>
          <w:sz w:val="20"/>
          <w:szCs w:val="20"/>
          <w:lang w:val="en-AU" w:eastAsia="en-AU"/>
        </w:rPr>
        <w:id w:val="1343882963"/>
        <w:docPartObj>
          <w:docPartGallery w:val="Table of Contents"/>
          <w:docPartUnique/>
        </w:docPartObj>
      </w:sdtPr>
      <w:sdtEndPr/>
      <w:sdtContent>
        <w:p w14:paraId="5F095B6E" w14:textId="57C52B21" w:rsidR="00304771" w:rsidRDefault="00304771" w:rsidP="2BAB837A">
          <w:pPr>
            <w:pStyle w:val="TOCHeading"/>
            <w:rPr>
              <w:rFonts w:asciiTheme="minorHAnsi" w:eastAsiaTheme="minorEastAsia" w:hAnsiTheme="minorHAnsi" w:cstheme="minorBidi"/>
              <w:sz w:val="22"/>
              <w:szCs w:val="22"/>
            </w:rPr>
          </w:pPr>
        </w:p>
        <w:p w14:paraId="7C8B48FD" w14:textId="3B3C13D5" w:rsidR="00F16A25" w:rsidRDefault="00F90EE3">
          <w:pPr>
            <w:pStyle w:val="TOC1"/>
            <w:tabs>
              <w:tab w:val="left" w:pos="520"/>
            </w:tabs>
            <w:rPr>
              <w:rFonts w:asciiTheme="minorHAnsi" w:eastAsiaTheme="minorEastAsia" w:hAnsiTheme="minorHAnsi" w:cstheme="minorBidi"/>
              <w:b w:val="0"/>
              <w:caps w:val="0"/>
              <w:noProof/>
              <w:kern w:val="2"/>
              <w:sz w:val="24"/>
              <w:szCs w:val="24"/>
              <w14:ligatures w14:val="standardContextual"/>
            </w:rPr>
          </w:pPr>
          <w:r>
            <w:fldChar w:fldCharType="begin"/>
          </w:r>
          <w:r w:rsidR="00304771">
            <w:instrText>TOC \o "1-3" \h \z \u</w:instrText>
          </w:r>
          <w:r>
            <w:fldChar w:fldCharType="separate"/>
          </w:r>
          <w:hyperlink w:anchor="_Toc210208200" w:history="1">
            <w:r w:rsidR="00F16A25" w:rsidRPr="00432B9D">
              <w:rPr>
                <w:rStyle w:val="Hyperlink"/>
                <w:noProof/>
              </w:rPr>
              <w:t>1.</w:t>
            </w:r>
            <w:r w:rsidR="00F16A25">
              <w:rPr>
                <w:rFonts w:asciiTheme="minorHAnsi" w:eastAsiaTheme="minorEastAsia" w:hAnsiTheme="minorHAnsi" w:cstheme="minorBidi"/>
                <w:b w:val="0"/>
                <w:caps w:val="0"/>
                <w:noProof/>
                <w:kern w:val="2"/>
                <w:sz w:val="24"/>
                <w:szCs w:val="24"/>
                <w14:ligatures w14:val="standardContextual"/>
              </w:rPr>
              <w:tab/>
            </w:r>
            <w:r w:rsidR="00F16A25" w:rsidRPr="00432B9D">
              <w:rPr>
                <w:rStyle w:val="Hyperlink"/>
                <w:noProof/>
              </w:rPr>
              <w:t>Table of Contents</w:t>
            </w:r>
            <w:r w:rsidR="00F16A25">
              <w:rPr>
                <w:noProof/>
                <w:webHidden/>
              </w:rPr>
              <w:tab/>
            </w:r>
            <w:r w:rsidR="00F16A25">
              <w:rPr>
                <w:noProof/>
                <w:webHidden/>
              </w:rPr>
              <w:fldChar w:fldCharType="begin"/>
            </w:r>
            <w:r w:rsidR="00F16A25">
              <w:rPr>
                <w:noProof/>
                <w:webHidden/>
              </w:rPr>
              <w:instrText xml:space="preserve"> PAGEREF _Toc210208200 \h </w:instrText>
            </w:r>
            <w:r w:rsidR="00F16A25">
              <w:rPr>
                <w:noProof/>
                <w:webHidden/>
              </w:rPr>
            </w:r>
            <w:r w:rsidR="00F16A25">
              <w:rPr>
                <w:noProof/>
                <w:webHidden/>
              </w:rPr>
              <w:fldChar w:fldCharType="separate"/>
            </w:r>
            <w:r w:rsidR="00F16A25">
              <w:rPr>
                <w:noProof/>
                <w:webHidden/>
              </w:rPr>
              <w:t>2</w:t>
            </w:r>
            <w:r w:rsidR="00F16A25">
              <w:rPr>
                <w:noProof/>
                <w:webHidden/>
              </w:rPr>
              <w:fldChar w:fldCharType="end"/>
            </w:r>
          </w:hyperlink>
        </w:p>
        <w:p w14:paraId="067C16B0" w14:textId="283058DF" w:rsidR="00F16A25" w:rsidRDefault="00F16A25">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8201" w:history="1">
            <w:r w:rsidRPr="00432B9D">
              <w:rPr>
                <w:rStyle w:val="Hyperlink"/>
                <w:noProof/>
              </w:rPr>
              <w:t>2.</w:t>
            </w:r>
            <w:r>
              <w:rPr>
                <w:rFonts w:asciiTheme="minorHAnsi" w:eastAsiaTheme="minorEastAsia" w:hAnsiTheme="minorHAnsi" w:cstheme="minorBidi"/>
                <w:b w:val="0"/>
                <w:caps w:val="0"/>
                <w:noProof/>
                <w:kern w:val="2"/>
                <w:sz w:val="24"/>
                <w:szCs w:val="24"/>
                <w14:ligatures w14:val="standardContextual"/>
              </w:rPr>
              <w:tab/>
            </w:r>
            <w:r w:rsidRPr="00432B9D">
              <w:rPr>
                <w:rStyle w:val="Hyperlink"/>
                <w:noProof/>
              </w:rPr>
              <w:t>Document Control</w:t>
            </w:r>
            <w:r>
              <w:rPr>
                <w:noProof/>
                <w:webHidden/>
              </w:rPr>
              <w:tab/>
            </w:r>
            <w:r>
              <w:rPr>
                <w:noProof/>
                <w:webHidden/>
              </w:rPr>
              <w:fldChar w:fldCharType="begin"/>
            </w:r>
            <w:r>
              <w:rPr>
                <w:noProof/>
                <w:webHidden/>
              </w:rPr>
              <w:instrText xml:space="preserve"> PAGEREF _Toc210208201 \h </w:instrText>
            </w:r>
            <w:r>
              <w:rPr>
                <w:noProof/>
                <w:webHidden/>
              </w:rPr>
            </w:r>
            <w:r>
              <w:rPr>
                <w:noProof/>
                <w:webHidden/>
              </w:rPr>
              <w:fldChar w:fldCharType="separate"/>
            </w:r>
            <w:r>
              <w:rPr>
                <w:noProof/>
                <w:webHidden/>
              </w:rPr>
              <w:t>3</w:t>
            </w:r>
            <w:r>
              <w:rPr>
                <w:noProof/>
                <w:webHidden/>
              </w:rPr>
              <w:fldChar w:fldCharType="end"/>
            </w:r>
          </w:hyperlink>
        </w:p>
        <w:p w14:paraId="617F0C51" w14:textId="3E2CBDF3"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02" w:history="1">
            <w:r w:rsidRPr="00432B9D">
              <w:rPr>
                <w:rStyle w:val="Hyperlink"/>
                <w:rFonts w:cs="Arial"/>
                <w:noProof/>
              </w:rPr>
              <w:t>2.1</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Document Revision</w:t>
            </w:r>
            <w:r>
              <w:rPr>
                <w:noProof/>
                <w:webHidden/>
              </w:rPr>
              <w:tab/>
            </w:r>
            <w:r>
              <w:rPr>
                <w:noProof/>
                <w:webHidden/>
              </w:rPr>
              <w:fldChar w:fldCharType="begin"/>
            </w:r>
            <w:r>
              <w:rPr>
                <w:noProof/>
                <w:webHidden/>
              </w:rPr>
              <w:instrText xml:space="preserve"> PAGEREF _Toc210208202 \h </w:instrText>
            </w:r>
            <w:r>
              <w:rPr>
                <w:noProof/>
                <w:webHidden/>
              </w:rPr>
            </w:r>
            <w:r>
              <w:rPr>
                <w:noProof/>
                <w:webHidden/>
              </w:rPr>
              <w:fldChar w:fldCharType="separate"/>
            </w:r>
            <w:r>
              <w:rPr>
                <w:noProof/>
                <w:webHidden/>
              </w:rPr>
              <w:t>3</w:t>
            </w:r>
            <w:r>
              <w:rPr>
                <w:noProof/>
                <w:webHidden/>
              </w:rPr>
              <w:fldChar w:fldCharType="end"/>
            </w:r>
          </w:hyperlink>
        </w:p>
        <w:p w14:paraId="620869F9" w14:textId="24D5AACF" w:rsidR="00F16A25" w:rsidRDefault="00F16A25">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8203" w:history="1">
            <w:r w:rsidRPr="00432B9D">
              <w:rPr>
                <w:rStyle w:val="Hyperlink"/>
                <w:noProof/>
              </w:rPr>
              <w:t>3.</w:t>
            </w:r>
            <w:r>
              <w:rPr>
                <w:rFonts w:asciiTheme="minorHAnsi" w:eastAsiaTheme="minorEastAsia" w:hAnsiTheme="minorHAnsi" w:cstheme="minorBidi"/>
                <w:b w:val="0"/>
                <w:caps w:val="0"/>
                <w:noProof/>
                <w:kern w:val="2"/>
                <w:sz w:val="24"/>
                <w:szCs w:val="24"/>
                <w14:ligatures w14:val="standardContextual"/>
              </w:rPr>
              <w:tab/>
            </w:r>
            <w:r w:rsidRPr="00432B9D">
              <w:rPr>
                <w:rStyle w:val="Hyperlink"/>
                <w:noProof/>
              </w:rPr>
              <w:t>Assumptions &amp; Disclaimer</w:t>
            </w:r>
            <w:r>
              <w:rPr>
                <w:noProof/>
                <w:webHidden/>
              </w:rPr>
              <w:tab/>
            </w:r>
            <w:r>
              <w:rPr>
                <w:noProof/>
                <w:webHidden/>
              </w:rPr>
              <w:fldChar w:fldCharType="begin"/>
            </w:r>
            <w:r>
              <w:rPr>
                <w:noProof/>
                <w:webHidden/>
              </w:rPr>
              <w:instrText xml:space="preserve"> PAGEREF _Toc210208203 \h </w:instrText>
            </w:r>
            <w:r>
              <w:rPr>
                <w:noProof/>
                <w:webHidden/>
              </w:rPr>
            </w:r>
            <w:r>
              <w:rPr>
                <w:noProof/>
                <w:webHidden/>
              </w:rPr>
              <w:fldChar w:fldCharType="separate"/>
            </w:r>
            <w:r>
              <w:rPr>
                <w:noProof/>
                <w:webHidden/>
              </w:rPr>
              <w:t>4</w:t>
            </w:r>
            <w:r>
              <w:rPr>
                <w:noProof/>
                <w:webHidden/>
              </w:rPr>
              <w:fldChar w:fldCharType="end"/>
            </w:r>
          </w:hyperlink>
        </w:p>
        <w:p w14:paraId="77D65A88" w14:textId="7B09C912"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04" w:history="1">
            <w:r w:rsidRPr="00432B9D">
              <w:rPr>
                <w:rStyle w:val="Hyperlink"/>
                <w:rFonts w:cs="Arial"/>
                <w:noProof/>
              </w:rPr>
              <w:t>3.1</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Assumptions</w:t>
            </w:r>
            <w:r>
              <w:rPr>
                <w:noProof/>
                <w:webHidden/>
              </w:rPr>
              <w:tab/>
            </w:r>
            <w:r>
              <w:rPr>
                <w:noProof/>
                <w:webHidden/>
              </w:rPr>
              <w:fldChar w:fldCharType="begin"/>
            </w:r>
            <w:r>
              <w:rPr>
                <w:noProof/>
                <w:webHidden/>
              </w:rPr>
              <w:instrText xml:space="preserve"> PAGEREF _Toc210208204 \h </w:instrText>
            </w:r>
            <w:r>
              <w:rPr>
                <w:noProof/>
                <w:webHidden/>
              </w:rPr>
            </w:r>
            <w:r>
              <w:rPr>
                <w:noProof/>
                <w:webHidden/>
              </w:rPr>
              <w:fldChar w:fldCharType="separate"/>
            </w:r>
            <w:r>
              <w:rPr>
                <w:noProof/>
                <w:webHidden/>
              </w:rPr>
              <w:t>4</w:t>
            </w:r>
            <w:r>
              <w:rPr>
                <w:noProof/>
                <w:webHidden/>
              </w:rPr>
              <w:fldChar w:fldCharType="end"/>
            </w:r>
          </w:hyperlink>
        </w:p>
        <w:p w14:paraId="755C14E1" w14:textId="10A756FA"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05" w:history="1">
            <w:r w:rsidRPr="00432B9D">
              <w:rPr>
                <w:rStyle w:val="Hyperlink"/>
                <w:rFonts w:cs="Arial"/>
                <w:noProof/>
              </w:rPr>
              <w:t>3.2</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Disclaimer</w:t>
            </w:r>
            <w:r>
              <w:rPr>
                <w:noProof/>
                <w:webHidden/>
              </w:rPr>
              <w:tab/>
            </w:r>
            <w:r>
              <w:rPr>
                <w:noProof/>
                <w:webHidden/>
              </w:rPr>
              <w:fldChar w:fldCharType="begin"/>
            </w:r>
            <w:r>
              <w:rPr>
                <w:noProof/>
                <w:webHidden/>
              </w:rPr>
              <w:instrText xml:space="preserve"> PAGEREF _Toc210208205 \h </w:instrText>
            </w:r>
            <w:r>
              <w:rPr>
                <w:noProof/>
                <w:webHidden/>
              </w:rPr>
            </w:r>
            <w:r>
              <w:rPr>
                <w:noProof/>
                <w:webHidden/>
              </w:rPr>
              <w:fldChar w:fldCharType="separate"/>
            </w:r>
            <w:r>
              <w:rPr>
                <w:noProof/>
                <w:webHidden/>
              </w:rPr>
              <w:t>4</w:t>
            </w:r>
            <w:r>
              <w:rPr>
                <w:noProof/>
                <w:webHidden/>
              </w:rPr>
              <w:fldChar w:fldCharType="end"/>
            </w:r>
          </w:hyperlink>
        </w:p>
        <w:p w14:paraId="6899F725" w14:textId="366B1D69" w:rsidR="00F16A25" w:rsidRDefault="00F16A25">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8206" w:history="1">
            <w:r w:rsidRPr="00432B9D">
              <w:rPr>
                <w:rStyle w:val="Hyperlink"/>
                <w:noProof/>
              </w:rPr>
              <w:t>4.</w:t>
            </w:r>
            <w:r>
              <w:rPr>
                <w:rFonts w:asciiTheme="minorHAnsi" w:eastAsiaTheme="minorEastAsia" w:hAnsiTheme="minorHAnsi" w:cstheme="minorBidi"/>
                <w:b w:val="0"/>
                <w:caps w:val="0"/>
                <w:noProof/>
                <w:kern w:val="2"/>
                <w:sz w:val="24"/>
                <w:szCs w:val="24"/>
                <w14:ligatures w14:val="standardContextual"/>
              </w:rPr>
              <w:tab/>
            </w:r>
            <w:r w:rsidRPr="00432B9D">
              <w:rPr>
                <w:rStyle w:val="Hyperlink"/>
                <w:noProof/>
              </w:rPr>
              <w:t>Background</w:t>
            </w:r>
            <w:r>
              <w:rPr>
                <w:noProof/>
                <w:webHidden/>
              </w:rPr>
              <w:tab/>
            </w:r>
            <w:r>
              <w:rPr>
                <w:noProof/>
                <w:webHidden/>
              </w:rPr>
              <w:fldChar w:fldCharType="begin"/>
            </w:r>
            <w:r>
              <w:rPr>
                <w:noProof/>
                <w:webHidden/>
              </w:rPr>
              <w:instrText xml:space="preserve"> PAGEREF _Toc210208206 \h </w:instrText>
            </w:r>
            <w:r>
              <w:rPr>
                <w:noProof/>
                <w:webHidden/>
              </w:rPr>
            </w:r>
            <w:r>
              <w:rPr>
                <w:noProof/>
                <w:webHidden/>
              </w:rPr>
              <w:fldChar w:fldCharType="separate"/>
            </w:r>
            <w:r>
              <w:rPr>
                <w:noProof/>
                <w:webHidden/>
              </w:rPr>
              <w:t>5</w:t>
            </w:r>
            <w:r>
              <w:rPr>
                <w:noProof/>
                <w:webHidden/>
              </w:rPr>
              <w:fldChar w:fldCharType="end"/>
            </w:r>
          </w:hyperlink>
        </w:p>
        <w:p w14:paraId="75AB2692" w14:textId="24C534C1" w:rsidR="00F16A25" w:rsidRDefault="00F16A25">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8207" w:history="1">
            <w:r w:rsidRPr="00432B9D">
              <w:rPr>
                <w:rStyle w:val="Hyperlink"/>
                <w:noProof/>
              </w:rPr>
              <w:t>5.</w:t>
            </w:r>
            <w:r>
              <w:rPr>
                <w:rFonts w:asciiTheme="minorHAnsi" w:eastAsiaTheme="minorEastAsia" w:hAnsiTheme="minorHAnsi" w:cstheme="minorBidi"/>
                <w:b w:val="0"/>
                <w:caps w:val="0"/>
                <w:noProof/>
                <w:kern w:val="2"/>
                <w:sz w:val="24"/>
                <w:szCs w:val="24"/>
                <w14:ligatures w14:val="standardContextual"/>
              </w:rPr>
              <w:tab/>
            </w:r>
            <w:r w:rsidRPr="00432B9D">
              <w:rPr>
                <w:rStyle w:val="Hyperlink"/>
                <w:noProof/>
              </w:rPr>
              <w:t>Objectives</w:t>
            </w:r>
            <w:r>
              <w:rPr>
                <w:noProof/>
                <w:webHidden/>
              </w:rPr>
              <w:tab/>
            </w:r>
            <w:r>
              <w:rPr>
                <w:noProof/>
                <w:webHidden/>
              </w:rPr>
              <w:fldChar w:fldCharType="begin"/>
            </w:r>
            <w:r>
              <w:rPr>
                <w:noProof/>
                <w:webHidden/>
              </w:rPr>
              <w:instrText xml:space="preserve"> PAGEREF _Toc210208207 \h </w:instrText>
            </w:r>
            <w:r>
              <w:rPr>
                <w:noProof/>
                <w:webHidden/>
              </w:rPr>
            </w:r>
            <w:r>
              <w:rPr>
                <w:noProof/>
                <w:webHidden/>
              </w:rPr>
              <w:fldChar w:fldCharType="separate"/>
            </w:r>
            <w:r>
              <w:rPr>
                <w:noProof/>
                <w:webHidden/>
              </w:rPr>
              <w:t>8</w:t>
            </w:r>
            <w:r>
              <w:rPr>
                <w:noProof/>
                <w:webHidden/>
              </w:rPr>
              <w:fldChar w:fldCharType="end"/>
            </w:r>
          </w:hyperlink>
        </w:p>
        <w:p w14:paraId="41F3B0F7" w14:textId="6CA260A8"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08" w:history="1">
            <w:r w:rsidRPr="00432B9D">
              <w:rPr>
                <w:rStyle w:val="Hyperlink"/>
                <w:rFonts w:cs="Arial"/>
                <w:noProof/>
              </w:rPr>
              <w:t>5.1</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Proactive Response</w:t>
            </w:r>
            <w:r>
              <w:rPr>
                <w:noProof/>
                <w:webHidden/>
              </w:rPr>
              <w:tab/>
            </w:r>
            <w:r>
              <w:rPr>
                <w:noProof/>
                <w:webHidden/>
              </w:rPr>
              <w:fldChar w:fldCharType="begin"/>
            </w:r>
            <w:r>
              <w:rPr>
                <w:noProof/>
                <w:webHidden/>
              </w:rPr>
              <w:instrText xml:space="preserve"> PAGEREF _Toc210208208 \h </w:instrText>
            </w:r>
            <w:r>
              <w:rPr>
                <w:noProof/>
                <w:webHidden/>
              </w:rPr>
            </w:r>
            <w:r>
              <w:rPr>
                <w:noProof/>
                <w:webHidden/>
              </w:rPr>
              <w:fldChar w:fldCharType="separate"/>
            </w:r>
            <w:r>
              <w:rPr>
                <w:noProof/>
                <w:webHidden/>
              </w:rPr>
              <w:t>8</w:t>
            </w:r>
            <w:r>
              <w:rPr>
                <w:noProof/>
                <w:webHidden/>
              </w:rPr>
              <w:fldChar w:fldCharType="end"/>
            </w:r>
          </w:hyperlink>
        </w:p>
        <w:p w14:paraId="3CD8CC5F" w14:textId="6F3EC5B2"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09" w:history="1">
            <w:r w:rsidRPr="00432B9D">
              <w:rPr>
                <w:rStyle w:val="Hyperlink"/>
                <w:rFonts w:cs="Arial"/>
                <w:noProof/>
              </w:rPr>
              <w:t>5.2</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Quick Containment</w:t>
            </w:r>
            <w:r>
              <w:rPr>
                <w:noProof/>
                <w:webHidden/>
              </w:rPr>
              <w:tab/>
            </w:r>
            <w:r>
              <w:rPr>
                <w:noProof/>
                <w:webHidden/>
              </w:rPr>
              <w:fldChar w:fldCharType="begin"/>
            </w:r>
            <w:r>
              <w:rPr>
                <w:noProof/>
                <w:webHidden/>
              </w:rPr>
              <w:instrText xml:space="preserve"> PAGEREF _Toc210208209 \h </w:instrText>
            </w:r>
            <w:r>
              <w:rPr>
                <w:noProof/>
                <w:webHidden/>
              </w:rPr>
            </w:r>
            <w:r>
              <w:rPr>
                <w:noProof/>
                <w:webHidden/>
              </w:rPr>
              <w:fldChar w:fldCharType="separate"/>
            </w:r>
            <w:r>
              <w:rPr>
                <w:noProof/>
                <w:webHidden/>
              </w:rPr>
              <w:t>8</w:t>
            </w:r>
            <w:r>
              <w:rPr>
                <w:noProof/>
                <w:webHidden/>
              </w:rPr>
              <w:fldChar w:fldCharType="end"/>
            </w:r>
          </w:hyperlink>
        </w:p>
        <w:p w14:paraId="64252DC7" w14:textId="05BCAC21"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10" w:history="1">
            <w:r w:rsidRPr="00432B9D">
              <w:rPr>
                <w:rStyle w:val="Hyperlink"/>
                <w:rFonts w:cs="Arial"/>
                <w:noProof/>
              </w:rPr>
              <w:t>5.3</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Effective Remediation</w:t>
            </w:r>
            <w:r>
              <w:rPr>
                <w:noProof/>
                <w:webHidden/>
              </w:rPr>
              <w:tab/>
            </w:r>
            <w:r>
              <w:rPr>
                <w:noProof/>
                <w:webHidden/>
              </w:rPr>
              <w:fldChar w:fldCharType="begin"/>
            </w:r>
            <w:r>
              <w:rPr>
                <w:noProof/>
                <w:webHidden/>
              </w:rPr>
              <w:instrText xml:space="preserve"> PAGEREF _Toc210208210 \h </w:instrText>
            </w:r>
            <w:r>
              <w:rPr>
                <w:noProof/>
                <w:webHidden/>
              </w:rPr>
            </w:r>
            <w:r>
              <w:rPr>
                <w:noProof/>
                <w:webHidden/>
              </w:rPr>
              <w:fldChar w:fldCharType="separate"/>
            </w:r>
            <w:r>
              <w:rPr>
                <w:noProof/>
                <w:webHidden/>
              </w:rPr>
              <w:t>8</w:t>
            </w:r>
            <w:r>
              <w:rPr>
                <w:noProof/>
                <w:webHidden/>
              </w:rPr>
              <w:fldChar w:fldCharType="end"/>
            </w:r>
          </w:hyperlink>
        </w:p>
        <w:p w14:paraId="015A2043" w14:textId="2CF9DCDD" w:rsidR="00F16A25" w:rsidRDefault="00F16A25">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8211" w:history="1">
            <w:r w:rsidRPr="00432B9D">
              <w:rPr>
                <w:rStyle w:val="Hyperlink"/>
                <w:noProof/>
              </w:rPr>
              <w:t>6.</w:t>
            </w:r>
            <w:r>
              <w:rPr>
                <w:rFonts w:asciiTheme="minorHAnsi" w:eastAsiaTheme="minorEastAsia" w:hAnsiTheme="minorHAnsi" w:cstheme="minorBidi"/>
                <w:b w:val="0"/>
                <w:caps w:val="0"/>
                <w:noProof/>
                <w:kern w:val="2"/>
                <w:sz w:val="24"/>
                <w:szCs w:val="24"/>
                <w14:ligatures w14:val="standardContextual"/>
              </w:rPr>
              <w:tab/>
            </w:r>
            <w:r w:rsidRPr="00432B9D">
              <w:rPr>
                <w:rStyle w:val="Hyperlink"/>
                <w:noProof/>
              </w:rPr>
              <w:t>Readiness</w:t>
            </w:r>
            <w:r>
              <w:rPr>
                <w:noProof/>
                <w:webHidden/>
              </w:rPr>
              <w:tab/>
            </w:r>
            <w:r>
              <w:rPr>
                <w:noProof/>
                <w:webHidden/>
              </w:rPr>
              <w:fldChar w:fldCharType="begin"/>
            </w:r>
            <w:r>
              <w:rPr>
                <w:noProof/>
                <w:webHidden/>
              </w:rPr>
              <w:instrText xml:space="preserve"> PAGEREF _Toc210208211 \h </w:instrText>
            </w:r>
            <w:r>
              <w:rPr>
                <w:noProof/>
                <w:webHidden/>
              </w:rPr>
            </w:r>
            <w:r>
              <w:rPr>
                <w:noProof/>
                <w:webHidden/>
              </w:rPr>
              <w:fldChar w:fldCharType="separate"/>
            </w:r>
            <w:r>
              <w:rPr>
                <w:noProof/>
                <w:webHidden/>
              </w:rPr>
              <w:t>9</w:t>
            </w:r>
            <w:r>
              <w:rPr>
                <w:noProof/>
                <w:webHidden/>
              </w:rPr>
              <w:fldChar w:fldCharType="end"/>
            </w:r>
          </w:hyperlink>
        </w:p>
        <w:p w14:paraId="79944C34" w14:textId="379363CB"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12" w:history="1">
            <w:r w:rsidRPr="00432B9D">
              <w:rPr>
                <w:rStyle w:val="Hyperlink"/>
                <w:rFonts w:cs="Arial"/>
                <w:noProof/>
              </w:rPr>
              <w:t>6.1</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General Readiness</w:t>
            </w:r>
            <w:r>
              <w:rPr>
                <w:noProof/>
                <w:webHidden/>
              </w:rPr>
              <w:tab/>
            </w:r>
            <w:r>
              <w:rPr>
                <w:noProof/>
                <w:webHidden/>
              </w:rPr>
              <w:fldChar w:fldCharType="begin"/>
            </w:r>
            <w:r>
              <w:rPr>
                <w:noProof/>
                <w:webHidden/>
              </w:rPr>
              <w:instrText xml:space="preserve"> PAGEREF _Toc210208212 \h </w:instrText>
            </w:r>
            <w:r>
              <w:rPr>
                <w:noProof/>
                <w:webHidden/>
              </w:rPr>
            </w:r>
            <w:r>
              <w:rPr>
                <w:noProof/>
                <w:webHidden/>
              </w:rPr>
              <w:fldChar w:fldCharType="separate"/>
            </w:r>
            <w:r>
              <w:rPr>
                <w:noProof/>
                <w:webHidden/>
              </w:rPr>
              <w:t>9</w:t>
            </w:r>
            <w:r>
              <w:rPr>
                <w:noProof/>
                <w:webHidden/>
              </w:rPr>
              <w:fldChar w:fldCharType="end"/>
            </w:r>
          </w:hyperlink>
        </w:p>
        <w:p w14:paraId="493C6AFD" w14:textId="322BE33B"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13" w:history="1">
            <w:r w:rsidRPr="00432B9D">
              <w:rPr>
                <w:rStyle w:val="Hyperlink"/>
                <w:rFonts w:cs="Arial"/>
                <w:noProof/>
              </w:rPr>
              <w:t>6.2</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Prepare Phase Readiness</w:t>
            </w:r>
            <w:r>
              <w:rPr>
                <w:noProof/>
                <w:webHidden/>
              </w:rPr>
              <w:tab/>
            </w:r>
            <w:r>
              <w:rPr>
                <w:noProof/>
                <w:webHidden/>
              </w:rPr>
              <w:fldChar w:fldCharType="begin"/>
            </w:r>
            <w:r>
              <w:rPr>
                <w:noProof/>
                <w:webHidden/>
              </w:rPr>
              <w:instrText xml:space="preserve"> PAGEREF _Toc210208213 \h </w:instrText>
            </w:r>
            <w:r>
              <w:rPr>
                <w:noProof/>
                <w:webHidden/>
              </w:rPr>
            </w:r>
            <w:r>
              <w:rPr>
                <w:noProof/>
                <w:webHidden/>
              </w:rPr>
              <w:fldChar w:fldCharType="separate"/>
            </w:r>
            <w:r>
              <w:rPr>
                <w:noProof/>
                <w:webHidden/>
              </w:rPr>
              <w:t>9</w:t>
            </w:r>
            <w:r>
              <w:rPr>
                <w:noProof/>
                <w:webHidden/>
              </w:rPr>
              <w:fldChar w:fldCharType="end"/>
            </w:r>
          </w:hyperlink>
        </w:p>
        <w:p w14:paraId="2DE15A48" w14:textId="50E94702"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14" w:history="1">
            <w:r w:rsidRPr="00432B9D">
              <w:rPr>
                <w:rStyle w:val="Hyperlink"/>
                <w:rFonts w:cs="Arial"/>
                <w:noProof/>
              </w:rPr>
              <w:t>6.3</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Detect Phase Readiness</w:t>
            </w:r>
            <w:r>
              <w:rPr>
                <w:noProof/>
                <w:webHidden/>
              </w:rPr>
              <w:tab/>
            </w:r>
            <w:r>
              <w:rPr>
                <w:noProof/>
                <w:webHidden/>
              </w:rPr>
              <w:fldChar w:fldCharType="begin"/>
            </w:r>
            <w:r>
              <w:rPr>
                <w:noProof/>
                <w:webHidden/>
              </w:rPr>
              <w:instrText xml:space="preserve"> PAGEREF _Toc210208214 \h </w:instrText>
            </w:r>
            <w:r>
              <w:rPr>
                <w:noProof/>
                <w:webHidden/>
              </w:rPr>
            </w:r>
            <w:r>
              <w:rPr>
                <w:noProof/>
                <w:webHidden/>
              </w:rPr>
              <w:fldChar w:fldCharType="separate"/>
            </w:r>
            <w:r>
              <w:rPr>
                <w:noProof/>
                <w:webHidden/>
              </w:rPr>
              <w:t>10</w:t>
            </w:r>
            <w:r>
              <w:rPr>
                <w:noProof/>
                <w:webHidden/>
              </w:rPr>
              <w:fldChar w:fldCharType="end"/>
            </w:r>
          </w:hyperlink>
        </w:p>
        <w:p w14:paraId="395144FD" w14:textId="1D492C08"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15" w:history="1">
            <w:r w:rsidRPr="00432B9D">
              <w:rPr>
                <w:rStyle w:val="Hyperlink"/>
                <w:rFonts w:cs="Arial"/>
                <w:noProof/>
              </w:rPr>
              <w:t>6.4</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Analyse Phase Readiness</w:t>
            </w:r>
            <w:r>
              <w:rPr>
                <w:noProof/>
                <w:webHidden/>
              </w:rPr>
              <w:tab/>
            </w:r>
            <w:r>
              <w:rPr>
                <w:noProof/>
                <w:webHidden/>
              </w:rPr>
              <w:fldChar w:fldCharType="begin"/>
            </w:r>
            <w:r>
              <w:rPr>
                <w:noProof/>
                <w:webHidden/>
              </w:rPr>
              <w:instrText xml:space="preserve"> PAGEREF _Toc210208215 \h </w:instrText>
            </w:r>
            <w:r>
              <w:rPr>
                <w:noProof/>
                <w:webHidden/>
              </w:rPr>
            </w:r>
            <w:r>
              <w:rPr>
                <w:noProof/>
                <w:webHidden/>
              </w:rPr>
              <w:fldChar w:fldCharType="separate"/>
            </w:r>
            <w:r>
              <w:rPr>
                <w:noProof/>
                <w:webHidden/>
              </w:rPr>
              <w:t>10</w:t>
            </w:r>
            <w:r>
              <w:rPr>
                <w:noProof/>
                <w:webHidden/>
              </w:rPr>
              <w:fldChar w:fldCharType="end"/>
            </w:r>
          </w:hyperlink>
        </w:p>
        <w:p w14:paraId="7DD066A9" w14:textId="56CB8051"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16" w:history="1">
            <w:r w:rsidRPr="00432B9D">
              <w:rPr>
                <w:rStyle w:val="Hyperlink"/>
                <w:rFonts w:cs="Arial"/>
                <w:noProof/>
              </w:rPr>
              <w:t>6.5</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Contain Phase Readiness</w:t>
            </w:r>
            <w:r>
              <w:rPr>
                <w:noProof/>
                <w:webHidden/>
              </w:rPr>
              <w:tab/>
            </w:r>
            <w:r>
              <w:rPr>
                <w:noProof/>
                <w:webHidden/>
              </w:rPr>
              <w:fldChar w:fldCharType="begin"/>
            </w:r>
            <w:r>
              <w:rPr>
                <w:noProof/>
                <w:webHidden/>
              </w:rPr>
              <w:instrText xml:space="preserve"> PAGEREF _Toc210208216 \h </w:instrText>
            </w:r>
            <w:r>
              <w:rPr>
                <w:noProof/>
                <w:webHidden/>
              </w:rPr>
            </w:r>
            <w:r>
              <w:rPr>
                <w:noProof/>
                <w:webHidden/>
              </w:rPr>
              <w:fldChar w:fldCharType="separate"/>
            </w:r>
            <w:r>
              <w:rPr>
                <w:noProof/>
                <w:webHidden/>
              </w:rPr>
              <w:t>10</w:t>
            </w:r>
            <w:r>
              <w:rPr>
                <w:noProof/>
                <w:webHidden/>
              </w:rPr>
              <w:fldChar w:fldCharType="end"/>
            </w:r>
          </w:hyperlink>
        </w:p>
        <w:p w14:paraId="3EFF6FE9" w14:textId="0D05FF9C"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17" w:history="1">
            <w:r w:rsidRPr="00432B9D">
              <w:rPr>
                <w:rStyle w:val="Hyperlink"/>
                <w:rFonts w:cs="Arial"/>
                <w:noProof/>
              </w:rPr>
              <w:t>6.6</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Eradicate Phase Readiness</w:t>
            </w:r>
            <w:r>
              <w:rPr>
                <w:noProof/>
                <w:webHidden/>
              </w:rPr>
              <w:tab/>
            </w:r>
            <w:r>
              <w:rPr>
                <w:noProof/>
                <w:webHidden/>
              </w:rPr>
              <w:fldChar w:fldCharType="begin"/>
            </w:r>
            <w:r>
              <w:rPr>
                <w:noProof/>
                <w:webHidden/>
              </w:rPr>
              <w:instrText xml:space="preserve"> PAGEREF _Toc210208217 \h </w:instrText>
            </w:r>
            <w:r>
              <w:rPr>
                <w:noProof/>
                <w:webHidden/>
              </w:rPr>
            </w:r>
            <w:r>
              <w:rPr>
                <w:noProof/>
                <w:webHidden/>
              </w:rPr>
              <w:fldChar w:fldCharType="separate"/>
            </w:r>
            <w:r>
              <w:rPr>
                <w:noProof/>
                <w:webHidden/>
              </w:rPr>
              <w:t>10</w:t>
            </w:r>
            <w:r>
              <w:rPr>
                <w:noProof/>
                <w:webHidden/>
              </w:rPr>
              <w:fldChar w:fldCharType="end"/>
            </w:r>
          </w:hyperlink>
        </w:p>
        <w:p w14:paraId="687503B3" w14:textId="3B575061"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18" w:history="1">
            <w:r w:rsidRPr="00432B9D">
              <w:rPr>
                <w:rStyle w:val="Hyperlink"/>
                <w:rFonts w:cs="Arial"/>
                <w:noProof/>
              </w:rPr>
              <w:t>6.7</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Recover Phase Readiness</w:t>
            </w:r>
            <w:r>
              <w:rPr>
                <w:noProof/>
                <w:webHidden/>
              </w:rPr>
              <w:tab/>
            </w:r>
            <w:r>
              <w:rPr>
                <w:noProof/>
                <w:webHidden/>
              </w:rPr>
              <w:fldChar w:fldCharType="begin"/>
            </w:r>
            <w:r>
              <w:rPr>
                <w:noProof/>
                <w:webHidden/>
              </w:rPr>
              <w:instrText xml:space="preserve"> PAGEREF _Toc210208218 \h </w:instrText>
            </w:r>
            <w:r>
              <w:rPr>
                <w:noProof/>
                <w:webHidden/>
              </w:rPr>
            </w:r>
            <w:r>
              <w:rPr>
                <w:noProof/>
                <w:webHidden/>
              </w:rPr>
              <w:fldChar w:fldCharType="separate"/>
            </w:r>
            <w:r>
              <w:rPr>
                <w:noProof/>
                <w:webHidden/>
              </w:rPr>
              <w:t>11</w:t>
            </w:r>
            <w:r>
              <w:rPr>
                <w:noProof/>
                <w:webHidden/>
              </w:rPr>
              <w:fldChar w:fldCharType="end"/>
            </w:r>
          </w:hyperlink>
        </w:p>
        <w:p w14:paraId="6C1BE3DC" w14:textId="43EDA572"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19" w:history="1">
            <w:r w:rsidRPr="00432B9D">
              <w:rPr>
                <w:rStyle w:val="Hyperlink"/>
                <w:rFonts w:cs="Arial"/>
                <w:noProof/>
              </w:rPr>
              <w:t>6.8</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Post-Incident Handling Phase Readiness</w:t>
            </w:r>
            <w:r>
              <w:rPr>
                <w:noProof/>
                <w:webHidden/>
              </w:rPr>
              <w:tab/>
            </w:r>
            <w:r>
              <w:rPr>
                <w:noProof/>
                <w:webHidden/>
              </w:rPr>
              <w:fldChar w:fldCharType="begin"/>
            </w:r>
            <w:r>
              <w:rPr>
                <w:noProof/>
                <w:webHidden/>
              </w:rPr>
              <w:instrText xml:space="preserve"> PAGEREF _Toc210208219 \h </w:instrText>
            </w:r>
            <w:r>
              <w:rPr>
                <w:noProof/>
                <w:webHidden/>
              </w:rPr>
            </w:r>
            <w:r>
              <w:rPr>
                <w:noProof/>
                <w:webHidden/>
              </w:rPr>
              <w:fldChar w:fldCharType="separate"/>
            </w:r>
            <w:r>
              <w:rPr>
                <w:noProof/>
                <w:webHidden/>
              </w:rPr>
              <w:t>11</w:t>
            </w:r>
            <w:r>
              <w:rPr>
                <w:noProof/>
                <w:webHidden/>
              </w:rPr>
              <w:fldChar w:fldCharType="end"/>
            </w:r>
          </w:hyperlink>
        </w:p>
        <w:p w14:paraId="0501561A" w14:textId="47B2E7FC" w:rsidR="00F16A25" w:rsidRDefault="00F16A25">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8220" w:history="1">
            <w:r w:rsidRPr="00432B9D">
              <w:rPr>
                <w:rStyle w:val="Hyperlink"/>
                <w:noProof/>
              </w:rPr>
              <w:t>7.</w:t>
            </w:r>
            <w:r>
              <w:rPr>
                <w:rFonts w:asciiTheme="minorHAnsi" w:eastAsiaTheme="minorEastAsia" w:hAnsiTheme="minorHAnsi" w:cstheme="minorBidi"/>
                <w:b w:val="0"/>
                <w:caps w:val="0"/>
                <w:noProof/>
                <w:kern w:val="2"/>
                <w:sz w:val="24"/>
                <w:szCs w:val="24"/>
                <w14:ligatures w14:val="standardContextual"/>
              </w:rPr>
              <w:tab/>
            </w:r>
            <w:r w:rsidRPr="00432B9D">
              <w:rPr>
                <w:rStyle w:val="Hyperlink"/>
                <w:noProof/>
              </w:rPr>
              <w:t>NIST Incident Handling Categories</w:t>
            </w:r>
            <w:r>
              <w:rPr>
                <w:noProof/>
                <w:webHidden/>
              </w:rPr>
              <w:tab/>
            </w:r>
            <w:r>
              <w:rPr>
                <w:noProof/>
                <w:webHidden/>
              </w:rPr>
              <w:fldChar w:fldCharType="begin"/>
            </w:r>
            <w:r>
              <w:rPr>
                <w:noProof/>
                <w:webHidden/>
              </w:rPr>
              <w:instrText xml:space="preserve"> PAGEREF _Toc210208220 \h </w:instrText>
            </w:r>
            <w:r>
              <w:rPr>
                <w:noProof/>
                <w:webHidden/>
              </w:rPr>
            </w:r>
            <w:r>
              <w:rPr>
                <w:noProof/>
                <w:webHidden/>
              </w:rPr>
              <w:fldChar w:fldCharType="separate"/>
            </w:r>
            <w:r>
              <w:rPr>
                <w:noProof/>
                <w:webHidden/>
              </w:rPr>
              <w:t>12</w:t>
            </w:r>
            <w:r>
              <w:rPr>
                <w:noProof/>
                <w:webHidden/>
              </w:rPr>
              <w:fldChar w:fldCharType="end"/>
            </w:r>
          </w:hyperlink>
        </w:p>
        <w:p w14:paraId="1F50DB92" w14:textId="3BB78E24"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21" w:history="1">
            <w:r w:rsidRPr="00432B9D">
              <w:rPr>
                <w:rStyle w:val="Hyperlink"/>
                <w:rFonts w:cs="Arial"/>
                <w:noProof/>
              </w:rPr>
              <w:t>7.1</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NIST Framework Incident Response Life Cycle</w:t>
            </w:r>
            <w:r>
              <w:rPr>
                <w:noProof/>
                <w:webHidden/>
              </w:rPr>
              <w:tab/>
            </w:r>
            <w:r>
              <w:rPr>
                <w:noProof/>
                <w:webHidden/>
              </w:rPr>
              <w:fldChar w:fldCharType="begin"/>
            </w:r>
            <w:r>
              <w:rPr>
                <w:noProof/>
                <w:webHidden/>
              </w:rPr>
              <w:instrText xml:space="preserve"> PAGEREF _Toc210208221 \h </w:instrText>
            </w:r>
            <w:r>
              <w:rPr>
                <w:noProof/>
                <w:webHidden/>
              </w:rPr>
            </w:r>
            <w:r>
              <w:rPr>
                <w:noProof/>
                <w:webHidden/>
              </w:rPr>
              <w:fldChar w:fldCharType="separate"/>
            </w:r>
            <w:r>
              <w:rPr>
                <w:noProof/>
                <w:webHidden/>
              </w:rPr>
              <w:t>12</w:t>
            </w:r>
            <w:r>
              <w:rPr>
                <w:noProof/>
                <w:webHidden/>
              </w:rPr>
              <w:fldChar w:fldCharType="end"/>
            </w:r>
          </w:hyperlink>
        </w:p>
        <w:p w14:paraId="7C042562" w14:textId="7FED620C"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22" w:history="1">
            <w:r w:rsidRPr="00432B9D">
              <w:rPr>
                <w:rStyle w:val="Hyperlink"/>
                <w:rFonts w:cs="Arial"/>
                <w:noProof/>
              </w:rPr>
              <w:t>7.2</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Prepare</w:t>
            </w:r>
            <w:r>
              <w:rPr>
                <w:noProof/>
                <w:webHidden/>
              </w:rPr>
              <w:tab/>
            </w:r>
            <w:r>
              <w:rPr>
                <w:noProof/>
                <w:webHidden/>
              </w:rPr>
              <w:fldChar w:fldCharType="begin"/>
            </w:r>
            <w:r>
              <w:rPr>
                <w:noProof/>
                <w:webHidden/>
              </w:rPr>
              <w:instrText xml:space="preserve"> PAGEREF _Toc210208222 \h </w:instrText>
            </w:r>
            <w:r>
              <w:rPr>
                <w:noProof/>
                <w:webHidden/>
              </w:rPr>
            </w:r>
            <w:r>
              <w:rPr>
                <w:noProof/>
                <w:webHidden/>
              </w:rPr>
              <w:fldChar w:fldCharType="separate"/>
            </w:r>
            <w:r>
              <w:rPr>
                <w:noProof/>
                <w:webHidden/>
              </w:rPr>
              <w:t>14</w:t>
            </w:r>
            <w:r>
              <w:rPr>
                <w:noProof/>
                <w:webHidden/>
              </w:rPr>
              <w:fldChar w:fldCharType="end"/>
            </w:r>
          </w:hyperlink>
        </w:p>
        <w:p w14:paraId="461B2D64" w14:textId="71B49D93"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23" w:history="1">
            <w:r w:rsidRPr="00432B9D">
              <w:rPr>
                <w:rStyle w:val="Hyperlink"/>
                <w:rFonts w:cs="Arial"/>
                <w:noProof/>
              </w:rPr>
              <w:t>7.3</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Detect</w:t>
            </w:r>
            <w:r>
              <w:rPr>
                <w:noProof/>
                <w:webHidden/>
              </w:rPr>
              <w:tab/>
            </w:r>
            <w:r>
              <w:rPr>
                <w:noProof/>
                <w:webHidden/>
              </w:rPr>
              <w:fldChar w:fldCharType="begin"/>
            </w:r>
            <w:r>
              <w:rPr>
                <w:noProof/>
                <w:webHidden/>
              </w:rPr>
              <w:instrText xml:space="preserve"> PAGEREF _Toc210208223 \h </w:instrText>
            </w:r>
            <w:r>
              <w:rPr>
                <w:noProof/>
                <w:webHidden/>
              </w:rPr>
            </w:r>
            <w:r>
              <w:rPr>
                <w:noProof/>
                <w:webHidden/>
              </w:rPr>
              <w:fldChar w:fldCharType="separate"/>
            </w:r>
            <w:r>
              <w:rPr>
                <w:noProof/>
                <w:webHidden/>
              </w:rPr>
              <w:t>16</w:t>
            </w:r>
            <w:r>
              <w:rPr>
                <w:noProof/>
                <w:webHidden/>
              </w:rPr>
              <w:fldChar w:fldCharType="end"/>
            </w:r>
          </w:hyperlink>
        </w:p>
        <w:p w14:paraId="1BA93ADC" w14:textId="66FCB18A"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24" w:history="1">
            <w:r w:rsidRPr="00432B9D">
              <w:rPr>
                <w:rStyle w:val="Hyperlink"/>
                <w:rFonts w:cs="Arial"/>
                <w:noProof/>
              </w:rPr>
              <w:t>7.4</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Analyse</w:t>
            </w:r>
            <w:r>
              <w:rPr>
                <w:noProof/>
                <w:webHidden/>
              </w:rPr>
              <w:tab/>
            </w:r>
            <w:r>
              <w:rPr>
                <w:noProof/>
                <w:webHidden/>
              </w:rPr>
              <w:fldChar w:fldCharType="begin"/>
            </w:r>
            <w:r>
              <w:rPr>
                <w:noProof/>
                <w:webHidden/>
              </w:rPr>
              <w:instrText xml:space="preserve"> PAGEREF _Toc210208224 \h </w:instrText>
            </w:r>
            <w:r>
              <w:rPr>
                <w:noProof/>
                <w:webHidden/>
              </w:rPr>
            </w:r>
            <w:r>
              <w:rPr>
                <w:noProof/>
                <w:webHidden/>
              </w:rPr>
              <w:fldChar w:fldCharType="separate"/>
            </w:r>
            <w:r>
              <w:rPr>
                <w:noProof/>
                <w:webHidden/>
              </w:rPr>
              <w:t>21</w:t>
            </w:r>
            <w:r>
              <w:rPr>
                <w:noProof/>
                <w:webHidden/>
              </w:rPr>
              <w:fldChar w:fldCharType="end"/>
            </w:r>
          </w:hyperlink>
        </w:p>
        <w:p w14:paraId="4643C21E" w14:textId="6E9D16AA"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25" w:history="1">
            <w:r w:rsidRPr="00432B9D">
              <w:rPr>
                <w:rStyle w:val="Hyperlink"/>
                <w:rFonts w:cs="Arial"/>
                <w:noProof/>
              </w:rPr>
              <w:t>7.5</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Contain</w:t>
            </w:r>
            <w:r>
              <w:rPr>
                <w:noProof/>
                <w:webHidden/>
              </w:rPr>
              <w:tab/>
            </w:r>
            <w:r>
              <w:rPr>
                <w:noProof/>
                <w:webHidden/>
              </w:rPr>
              <w:fldChar w:fldCharType="begin"/>
            </w:r>
            <w:r>
              <w:rPr>
                <w:noProof/>
                <w:webHidden/>
              </w:rPr>
              <w:instrText xml:space="preserve"> PAGEREF _Toc210208225 \h </w:instrText>
            </w:r>
            <w:r>
              <w:rPr>
                <w:noProof/>
                <w:webHidden/>
              </w:rPr>
            </w:r>
            <w:r>
              <w:rPr>
                <w:noProof/>
                <w:webHidden/>
              </w:rPr>
              <w:fldChar w:fldCharType="separate"/>
            </w:r>
            <w:r>
              <w:rPr>
                <w:noProof/>
                <w:webHidden/>
              </w:rPr>
              <w:t>25</w:t>
            </w:r>
            <w:r>
              <w:rPr>
                <w:noProof/>
                <w:webHidden/>
              </w:rPr>
              <w:fldChar w:fldCharType="end"/>
            </w:r>
          </w:hyperlink>
        </w:p>
        <w:p w14:paraId="307ADB95" w14:textId="6834E6E0"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26" w:history="1">
            <w:r w:rsidRPr="00432B9D">
              <w:rPr>
                <w:rStyle w:val="Hyperlink"/>
                <w:rFonts w:cs="Arial"/>
                <w:noProof/>
              </w:rPr>
              <w:t>7.6</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Eradicate</w:t>
            </w:r>
            <w:r>
              <w:rPr>
                <w:noProof/>
                <w:webHidden/>
              </w:rPr>
              <w:tab/>
            </w:r>
            <w:r>
              <w:rPr>
                <w:noProof/>
                <w:webHidden/>
              </w:rPr>
              <w:fldChar w:fldCharType="begin"/>
            </w:r>
            <w:r>
              <w:rPr>
                <w:noProof/>
                <w:webHidden/>
              </w:rPr>
              <w:instrText xml:space="preserve"> PAGEREF _Toc210208226 \h </w:instrText>
            </w:r>
            <w:r>
              <w:rPr>
                <w:noProof/>
                <w:webHidden/>
              </w:rPr>
            </w:r>
            <w:r>
              <w:rPr>
                <w:noProof/>
                <w:webHidden/>
              </w:rPr>
              <w:fldChar w:fldCharType="separate"/>
            </w:r>
            <w:r>
              <w:rPr>
                <w:noProof/>
                <w:webHidden/>
              </w:rPr>
              <w:t>29</w:t>
            </w:r>
            <w:r>
              <w:rPr>
                <w:noProof/>
                <w:webHidden/>
              </w:rPr>
              <w:fldChar w:fldCharType="end"/>
            </w:r>
          </w:hyperlink>
        </w:p>
        <w:p w14:paraId="74469F12" w14:textId="5D96E630"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27" w:history="1">
            <w:r w:rsidRPr="00432B9D">
              <w:rPr>
                <w:rStyle w:val="Hyperlink"/>
                <w:rFonts w:cs="Arial"/>
                <w:noProof/>
              </w:rPr>
              <w:t>7.7</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Recover</w:t>
            </w:r>
            <w:r>
              <w:rPr>
                <w:noProof/>
                <w:webHidden/>
              </w:rPr>
              <w:tab/>
            </w:r>
            <w:r>
              <w:rPr>
                <w:noProof/>
                <w:webHidden/>
              </w:rPr>
              <w:fldChar w:fldCharType="begin"/>
            </w:r>
            <w:r>
              <w:rPr>
                <w:noProof/>
                <w:webHidden/>
              </w:rPr>
              <w:instrText xml:space="preserve"> PAGEREF _Toc210208227 \h </w:instrText>
            </w:r>
            <w:r>
              <w:rPr>
                <w:noProof/>
                <w:webHidden/>
              </w:rPr>
            </w:r>
            <w:r>
              <w:rPr>
                <w:noProof/>
                <w:webHidden/>
              </w:rPr>
              <w:fldChar w:fldCharType="separate"/>
            </w:r>
            <w:r>
              <w:rPr>
                <w:noProof/>
                <w:webHidden/>
              </w:rPr>
              <w:t>32</w:t>
            </w:r>
            <w:r>
              <w:rPr>
                <w:noProof/>
                <w:webHidden/>
              </w:rPr>
              <w:fldChar w:fldCharType="end"/>
            </w:r>
          </w:hyperlink>
        </w:p>
        <w:p w14:paraId="54515B5E" w14:textId="68E2639C" w:rsidR="00F16A25" w:rsidRDefault="00F16A25">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8228" w:history="1">
            <w:r w:rsidRPr="00432B9D">
              <w:rPr>
                <w:rStyle w:val="Hyperlink"/>
                <w:rFonts w:cs="Arial"/>
                <w:noProof/>
              </w:rPr>
              <w:t>7.8</w:t>
            </w:r>
            <w:r>
              <w:rPr>
                <w:rFonts w:asciiTheme="minorHAnsi" w:eastAsiaTheme="minorEastAsia" w:hAnsiTheme="minorHAnsi" w:cstheme="minorBidi"/>
                <w:smallCaps w:val="0"/>
                <w:noProof/>
                <w:kern w:val="2"/>
                <w:sz w:val="24"/>
                <w:szCs w:val="24"/>
                <w14:ligatures w14:val="standardContextual"/>
              </w:rPr>
              <w:tab/>
            </w:r>
            <w:r w:rsidRPr="00432B9D">
              <w:rPr>
                <w:rStyle w:val="Hyperlink"/>
                <w:noProof/>
              </w:rPr>
              <w:t>Post-Incident</w:t>
            </w:r>
            <w:r>
              <w:rPr>
                <w:noProof/>
                <w:webHidden/>
              </w:rPr>
              <w:tab/>
            </w:r>
            <w:r>
              <w:rPr>
                <w:noProof/>
                <w:webHidden/>
              </w:rPr>
              <w:fldChar w:fldCharType="begin"/>
            </w:r>
            <w:r>
              <w:rPr>
                <w:noProof/>
                <w:webHidden/>
              </w:rPr>
              <w:instrText xml:space="preserve"> PAGEREF _Toc210208228 \h </w:instrText>
            </w:r>
            <w:r>
              <w:rPr>
                <w:noProof/>
                <w:webHidden/>
              </w:rPr>
            </w:r>
            <w:r>
              <w:rPr>
                <w:noProof/>
                <w:webHidden/>
              </w:rPr>
              <w:fldChar w:fldCharType="separate"/>
            </w:r>
            <w:r>
              <w:rPr>
                <w:noProof/>
                <w:webHidden/>
              </w:rPr>
              <w:t>34</w:t>
            </w:r>
            <w:r>
              <w:rPr>
                <w:noProof/>
                <w:webHidden/>
              </w:rPr>
              <w:fldChar w:fldCharType="end"/>
            </w:r>
          </w:hyperlink>
        </w:p>
        <w:p w14:paraId="502AF94B" w14:textId="336E5833" w:rsidR="00F16A25" w:rsidRDefault="00F16A25">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8229" w:history="1">
            <w:r w:rsidRPr="00432B9D">
              <w:rPr>
                <w:rStyle w:val="Hyperlink"/>
                <w:noProof/>
              </w:rPr>
              <w:t>8.</w:t>
            </w:r>
            <w:r>
              <w:rPr>
                <w:rFonts w:asciiTheme="minorHAnsi" w:eastAsiaTheme="minorEastAsia" w:hAnsiTheme="minorHAnsi" w:cstheme="minorBidi"/>
                <w:b w:val="0"/>
                <w:caps w:val="0"/>
                <w:noProof/>
                <w:kern w:val="2"/>
                <w:sz w:val="24"/>
                <w:szCs w:val="24"/>
                <w14:ligatures w14:val="standardContextual"/>
              </w:rPr>
              <w:tab/>
            </w:r>
            <w:r w:rsidRPr="00432B9D">
              <w:rPr>
                <w:rStyle w:val="Hyperlink"/>
                <w:noProof/>
              </w:rPr>
              <w:t>Glossary</w:t>
            </w:r>
            <w:r>
              <w:rPr>
                <w:noProof/>
                <w:webHidden/>
              </w:rPr>
              <w:tab/>
            </w:r>
            <w:r>
              <w:rPr>
                <w:noProof/>
                <w:webHidden/>
              </w:rPr>
              <w:fldChar w:fldCharType="begin"/>
            </w:r>
            <w:r>
              <w:rPr>
                <w:noProof/>
                <w:webHidden/>
              </w:rPr>
              <w:instrText xml:space="preserve"> PAGEREF _Toc210208229 \h </w:instrText>
            </w:r>
            <w:r>
              <w:rPr>
                <w:noProof/>
                <w:webHidden/>
              </w:rPr>
            </w:r>
            <w:r>
              <w:rPr>
                <w:noProof/>
                <w:webHidden/>
              </w:rPr>
              <w:fldChar w:fldCharType="separate"/>
            </w:r>
            <w:r>
              <w:rPr>
                <w:noProof/>
                <w:webHidden/>
              </w:rPr>
              <w:t>38</w:t>
            </w:r>
            <w:r>
              <w:rPr>
                <w:noProof/>
                <w:webHidden/>
              </w:rPr>
              <w:fldChar w:fldCharType="end"/>
            </w:r>
          </w:hyperlink>
        </w:p>
        <w:p w14:paraId="40A1A8BA" w14:textId="1BAA8B6A" w:rsidR="00304771" w:rsidRDefault="00F90EE3" w:rsidP="00320479">
          <w:pPr>
            <w:pStyle w:val="TOC1"/>
            <w:tabs>
              <w:tab w:val="left" w:pos="390"/>
              <w:tab w:val="right" w:leader="dot" w:pos="9060"/>
            </w:tabs>
            <w:rPr>
              <w:rStyle w:val="Hyperlink"/>
              <w:noProof/>
            </w:rPr>
          </w:pPr>
          <w:r>
            <w:fldChar w:fldCharType="end"/>
          </w:r>
        </w:p>
      </w:sdtContent>
    </w:sdt>
    <w:p w14:paraId="05057703" w14:textId="3EC4D8CF" w:rsidR="002E00E3" w:rsidRDefault="002E00E3" w:rsidP="2BAB837A">
      <w:pPr>
        <w:rPr>
          <w:rFonts w:asciiTheme="minorHAnsi" w:eastAsiaTheme="minorEastAsia" w:hAnsiTheme="minorHAnsi" w:cstheme="minorBidi"/>
          <w:b/>
          <w:bCs/>
          <w:noProof/>
          <w:sz w:val="22"/>
          <w:szCs w:val="22"/>
        </w:rPr>
      </w:pPr>
    </w:p>
    <w:p w14:paraId="20BE4EA6" w14:textId="77777777" w:rsidR="002E00E3" w:rsidRDefault="002E00E3" w:rsidP="2BAB837A">
      <w:pPr>
        <w:overflowPunct/>
        <w:autoSpaceDE/>
        <w:autoSpaceDN/>
        <w:adjustRightInd/>
        <w:jc w:val="left"/>
        <w:textAlignment w:val="auto"/>
        <w:rPr>
          <w:rFonts w:asciiTheme="minorHAnsi" w:eastAsiaTheme="minorEastAsia" w:hAnsiTheme="minorHAnsi" w:cstheme="minorBidi"/>
          <w:b/>
          <w:bCs/>
          <w:noProof/>
          <w:sz w:val="22"/>
          <w:szCs w:val="22"/>
        </w:rPr>
      </w:pPr>
      <w:r w:rsidRPr="2BAB837A">
        <w:rPr>
          <w:rFonts w:asciiTheme="minorHAnsi" w:eastAsiaTheme="minorEastAsia" w:hAnsiTheme="minorHAnsi" w:cstheme="minorBidi"/>
          <w:b/>
          <w:bCs/>
          <w:noProof/>
          <w:sz w:val="22"/>
          <w:szCs w:val="22"/>
        </w:rPr>
        <w:br w:type="page"/>
      </w:r>
    </w:p>
    <w:p w14:paraId="024C2E89" w14:textId="738EBF9C" w:rsidR="00D3386A" w:rsidRDefault="00B279FC" w:rsidP="00B279FC">
      <w:pPr>
        <w:pStyle w:val="Heading1"/>
        <w:rPr>
          <w:rFonts w:eastAsiaTheme="minorEastAsia"/>
        </w:rPr>
      </w:pPr>
      <w:bookmarkStart w:id="41" w:name="_Toc210208201"/>
      <w:bookmarkStart w:id="42" w:name="_Toc386357549"/>
      <w:bookmarkStart w:id="43" w:name="_Toc399669763"/>
      <w:bookmarkStart w:id="44" w:name="_Toc399750760"/>
      <w:bookmarkStart w:id="45" w:name="_Toc399837276"/>
      <w:bookmarkStart w:id="46" w:name="_Toc399837544"/>
      <w:bookmarkStart w:id="47" w:name="_Toc399837827"/>
      <w:bookmarkStart w:id="48" w:name="_Toc399838326"/>
      <w:bookmarkStart w:id="49" w:name="_Toc399838485"/>
      <w:bookmarkStart w:id="50" w:name="_Toc413818381"/>
      <w:bookmarkStart w:id="51" w:name="_Toc413819451"/>
      <w:bookmarkStart w:id="52" w:name="_Toc413822494"/>
      <w:bookmarkStart w:id="53" w:name="_Toc414073445"/>
      <w:bookmarkStart w:id="54" w:name="_Toc414075058"/>
      <w:bookmarkStart w:id="55" w:name="_Toc414243308"/>
      <w:bookmarkStart w:id="56" w:name="_Toc414863611"/>
      <w:bookmarkStart w:id="57" w:name="_Toc418420048"/>
      <w:bookmarkStart w:id="58" w:name="_Toc419692111"/>
      <w:bookmarkStart w:id="59" w:name="_Toc419693554"/>
      <w:bookmarkStart w:id="60" w:name="_Toc422541103"/>
      <w:bookmarkStart w:id="61" w:name="_Toc422560295"/>
      <w:bookmarkStart w:id="62" w:name="_Toc422628203"/>
      <w:bookmarkStart w:id="63" w:name="_Toc422630784"/>
      <w:bookmarkStart w:id="64" w:name="_Toc423236827"/>
      <w:bookmarkStart w:id="65" w:name="_Toc423934768"/>
      <w:bookmarkStart w:id="66" w:name="_Toc424464979"/>
      <w:bookmarkStart w:id="67" w:name="_Toc424465020"/>
      <w:bookmarkStart w:id="68" w:name="_Toc455294410"/>
      <w:bookmarkStart w:id="69" w:name="_Toc20215614"/>
      <w:bookmarkStart w:id="70" w:name="_Toc119323220"/>
      <w:bookmarkStart w:id="71" w:name="_Toc119753289"/>
      <w:bookmarkEnd w:id="3"/>
      <w:bookmarkEnd w:id="4"/>
      <w:bookmarkEnd w:id="5"/>
      <w:bookmarkEnd w:id="6"/>
      <w:bookmarkEnd w:id="7"/>
      <w:bookmarkEnd w:id="8"/>
      <w:bookmarkEnd w:id="9"/>
      <w:bookmarkEnd w:id="10"/>
      <w:bookmarkEnd w:id="11"/>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12"/>
      <w:r>
        <w:rPr>
          <w:rFonts w:eastAsiaTheme="minorEastAsia"/>
        </w:rPr>
        <w:lastRenderedPageBreak/>
        <w:t>Document Control</w:t>
      </w:r>
      <w:bookmarkEnd w:id="41"/>
    </w:p>
    <w:p w14:paraId="7C911BFC" w14:textId="77777777" w:rsidR="00B279FC" w:rsidRDefault="00B279FC" w:rsidP="00B279FC">
      <w:pPr>
        <w:rPr>
          <w:rFonts w:eastAsiaTheme="minorEastAsia"/>
          <w:lang w:val="en-AU"/>
        </w:rPr>
      </w:pPr>
    </w:p>
    <w:p w14:paraId="5AB45F64" w14:textId="77777777" w:rsidR="00B279FC" w:rsidRDefault="00B279FC" w:rsidP="00B279FC">
      <w:pPr>
        <w:pStyle w:val="Heading2"/>
      </w:pPr>
      <w:bookmarkStart w:id="72" w:name="_Toc113283193"/>
      <w:bookmarkStart w:id="73" w:name="_Toc210143694"/>
      <w:bookmarkStart w:id="74" w:name="_Toc210205213"/>
      <w:bookmarkStart w:id="75" w:name="_Toc210207168"/>
      <w:bookmarkStart w:id="76" w:name="_Toc210208202"/>
      <w:r w:rsidRPr="002C01DE">
        <w:t>Document</w:t>
      </w:r>
      <w:r>
        <w:t xml:space="preserve"> Revision</w:t>
      </w:r>
      <w:bookmarkEnd w:id="72"/>
      <w:bookmarkEnd w:id="73"/>
      <w:bookmarkEnd w:id="74"/>
      <w:bookmarkEnd w:id="75"/>
      <w:bookmarkEnd w:id="76"/>
    </w:p>
    <w:tbl>
      <w:tblPr>
        <w:tblStyle w:val="PlainTable41"/>
        <w:tblW w:w="9169" w:type="dxa"/>
        <w:jc w:val="center"/>
        <w:tblLook w:val="04A0" w:firstRow="1" w:lastRow="0" w:firstColumn="1" w:lastColumn="0" w:noHBand="0" w:noVBand="1"/>
      </w:tblPr>
      <w:tblGrid>
        <w:gridCol w:w="1276"/>
        <w:gridCol w:w="2977"/>
        <w:gridCol w:w="1842"/>
        <w:gridCol w:w="3074"/>
      </w:tblGrid>
      <w:tr w:rsidR="00B279FC" w14:paraId="4C9D44F7" w14:textId="77777777" w:rsidTr="00725DF1">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276" w:type="dxa"/>
          </w:tcPr>
          <w:p w14:paraId="54BC78DC" w14:textId="77777777" w:rsidR="00B279FC" w:rsidRDefault="00B279FC" w:rsidP="00725DF1">
            <w:pPr>
              <w:rPr>
                <w:rFonts w:ascii="Calibri" w:hAnsi="Calibri" w:cs="TT15Ct00"/>
                <w:lang w:bidi="ar-SA"/>
              </w:rPr>
            </w:pPr>
            <w:r>
              <w:rPr>
                <w:rFonts w:ascii="Calibri" w:hAnsi="Calibri" w:cs="TT15Ct00"/>
                <w:lang w:bidi="ar-SA"/>
              </w:rPr>
              <w:t>Version</w:t>
            </w:r>
          </w:p>
        </w:tc>
        <w:tc>
          <w:tcPr>
            <w:tcW w:w="2977" w:type="dxa"/>
          </w:tcPr>
          <w:p w14:paraId="5D758196" w14:textId="77777777" w:rsidR="00B279FC" w:rsidRDefault="00B279FC" w:rsidP="00725DF1">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Author</w:t>
            </w:r>
          </w:p>
        </w:tc>
        <w:tc>
          <w:tcPr>
            <w:tcW w:w="1842" w:type="dxa"/>
          </w:tcPr>
          <w:p w14:paraId="7FF94662" w14:textId="77777777" w:rsidR="00B279FC" w:rsidRDefault="00B279FC" w:rsidP="00725DF1">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Issue Date</w:t>
            </w:r>
          </w:p>
        </w:tc>
        <w:tc>
          <w:tcPr>
            <w:tcW w:w="3074" w:type="dxa"/>
          </w:tcPr>
          <w:p w14:paraId="190E1736" w14:textId="77777777" w:rsidR="00B279FC" w:rsidRDefault="00B279FC" w:rsidP="00725DF1">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Changes</w:t>
            </w:r>
          </w:p>
        </w:tc>
      </w:tr>
      <w:tr w:rsidR="00B279FC" w:rsidRPr="008C13A7" w14:paraId="33B586C1" w14:textId="77777777" w:rsidTr="00725DF1">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486B831C" w14:textId="77777777" w:rsidR="00B279FC" w:rsidRPr="004173A1" w:rsidRDefault="00B279FC" w:rsidP="00725DF1">
            <w:pPr>
              <w:pStyle w:val="NoSpacing"/>
              <w:spacing w:after="200"/>
              <w:rPr>
                <w:rFonts w:cstheme="minorHAnsi"/>
                <w:b w:val="0"/>
                <w:lang w:bidi="ar-SA"/>
              </w:rPr>
            </w:pPr>
            <w:r w:rsidRPr="004173A1">
              <w:rPr>
                <w:rFonts w:cstheme="minorHAnsi"/>
                <w:b w:val="0"/>
                <w:lang w:bidi="ar-SA"/>
              </w:rPr>
              <w:t>0.1</w:t>
            </w:r>
          </w:p>
        </w:tc>
        <w:tc>
          <w:tcPr>
            <w:tcW w:w="2977" w:type="dxa"/>
            <w:vAlign w:val="center"/>
          </w:tcPr>
          <w:p w14:paraId="5F9198AB" w14:textId="77777777" w:rsidR="00B279FC" w:rsidRPr="004173A1" w:rsidRDefault="00B279FC"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Name</w:t>
            </w:r>
          </w:p>
        </w:tc>
        <w:tc>
          <w:tcPr>
            <w:tcW w:w="1842" w:type="dxa"/>
            <w:vAlign w:val="center"/>
          </w:tcPr>
          <w:p w14:paraId="6F9ACD9B" w14:textId="77777777" w:rsidR="00B279FC" w:rsidRPr="000076E2" w:rsidRDefault="00B279FC"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XX/XX/2025</w:t>
            </w:r>
          </w:p>
        </w:tc>
        <w:tc>
          <w:tcPr>
            <w:tcW w:w="3074" w:type="dxa"/>
            <w:vAlign w:val="center"/>
          </w:tcPr>
          <w:p w14:paraId="20CEAC52" w14:textId="77777777" w:rsidR="00B279FC" w:rsidRPr="004173A1" w:rsidRDefault="00B279FC"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sidRPr="004173A1">
              <w:rPr>
                <w:rFonts w:cstheme="minorHAnsi"/>
                <w:lang w:bidi="ar-SA"/>
              </w:rPr>
              <w:t>Initial Draf</w:t>
            </w:r>
            <w:r>
              <w:rPr>
                <w:rFonts w:cstheme="minorHAnsi"/>
                <w:lang w:bidi="ar-SA"/>
              </w:rPr>
              <w:t>t</w:t>
            </w:r>
          </w:p>
        </w:tc>
      </w:tr>
      <w:tr w:rsidR="00B279FC" w:rsidRPr="008C13A7" w14:paraId="198A341F" w14:textId="77777777" w:rsidTr="00725DF1">
        <w:trPr>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55FF6018" w14:textId="77777777" w:rsidR="00B279FC" w:rsidRPr="00D16E20" w:rsidRDefault="00B279FC" w:rsidP="00725DF1">
            <w:pPr>
              <w:pStyle w:val="NoSpacing"/>
              <w:spacing w:after="200"/>
              <w:rPr>
                <w:rFonts w:cstheme="minorHAnsi"/>
                <w:b w:val="0"/>
                <w:lang w:bidi="ar-SA"/>
              </w:rPr>
            </w:pPr>
            <w:r>
              <w:rPr>
                <w:rFonts w:cstheme="minorHAnsi"/>
                <w:b w:val="0"/>
                <w:lang w:bidi="ar-SA"/>
              </w:rPr>
              <w:t>0.2</w:t>
            </w:r>
          </w:p>
        </w:tc>
        <w:tc>
          <w:tcPr>
            <w:tcW w:w="2977" w:type="dxa"/>
            <w:vAlign w:val="center"/>
          </w:tcPr>
          <w:p w14:paraId="41166B96" w14:textId="77777777" w:rsidR="00B279FC" w:rsidRPr="004173A1" w:rsidRDefault="00B279FC" w:rsidP="00725DF1">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lang w:bidi="ar-SA"/>
              </w:rPr>
            </w:pPr>
          </w:p>
        </w:tc>
        <w:tc>
          <w:tcPr>
            <w:tcW w:w="1842" w:type="dxa"/>
            <w:vAlign w:val="center"/>
          </w:tcPr>
          <w:p w14:paraId="142A1E6E" w14:textId="77777777" w:rsidR="00B279FC" w:rsidRPr="000076E2" w:rsidRDefault="00B279FC" w:rsidP="00725DF1">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2EDE19A2" w14:textId="77777777" w:rsidR="00B279FC" w:rsidRPr="000076E2" w:rsidRDefault="00B279FC" w:rsidP="00725DF1">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sidRPr="003971D2">
              <w:rPr>
                <w:rFonts w:cstheme="minorHAnsi"/>
                <w:lang w:bidi="ar-SA"/>
              </w:rPr>
              <w:t>Draft Review</w:t>
            </w:r>
          </w:p>
        </w:tc>
      </w:tr>
      <w:tr w:rsidR="00B279FC" w:rsidRPr="008C13A7" w14:paraId="00A828D6" w14:textId="77777777" w:rsidTr="00725DF1">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65FE3BB0" w14:textId="77777777" w:rsidR="00B279FC" w:rsidRPr="008C2BA4" w:rsidRDefault="00B279FC" w:rsidP="00725DF1">
            <w:pPr>
              <w:pStyle w:val="NoSpacing"/>
              <w:spacing w:after="200"/>
              <w:rPr>
                <w:rFonts w:cstheme="minorHAnsi"/>
                <w:b w:val="0"/>
                <w:bCs w:val="0"/>
                <w:lang w:bidi="ar-SA"/>
              </w:rPr>
            </w:pPr>
            <w:r w:rsidRPr="008C2BA4">
              <w:rPr>
                <w:rFonts w:cstheme="minorHAnsi"/>
                <w:b w:val="0"/>
                <w:bCs w:val="0"/>
                <w:lang w:bidi="ar-SA"/>
              </w:rPr>
              <w:t>1.1</w:t>
            </w:r>
          </w:p>
        </w:tc>
        <w:tc>
          <w:tcPr>
            <w:tcW w:w="2977" w:type="dxa"/>
            <w:vAlign w:val="center"/>
          </w:tcPr>
          <w:p w14:paraId="6544B224" w14:textId="77777777" w:rsidR="00B279FC" w:rsidRDefault="00B279FC"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p>
        </w:tc>
        <w:tc>
          <w:tcPr>
            <w:tcW w:w="1842" w:type="dxa"/>
            <w:vAlign w:val="center"/>
          </w:tcPr>
          <w:p w14:paraId="1772FBCD" w14:textId="77777777" w:rsidR="00B279FC" w:rsidRDefault="00B279FC"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3132B074" w14:textId="77777777" w:rsidR="00B279FC" w:rsidRDefault="00B279FC"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 xml:space="preserve">Final release </w:t>
            </w:r>
          </w:p>
        </w:tc>
      </w:tr>
    </w:tbl>
    <w:p w14:paraId="4E335349" w14:textId="77777777" w:rsidR="00B279FC" w:rsidRDefault="00B279FC" w:rsidP="00B279FC">
      <w:pPr>
        <w:rPr>
          <w:rFonts w:eastAsiaTheme="minorEastAsia"/>
          <w:lang w:val="en-AU"/>
        </w:rPr>
      </w:pPr>
    </w:p>
    <w:p w14:paraId="4FFEBE14" w14:textId="77777777" w:rsidR="00B279FC" w:rsidRDefault="00B279FC" w:rsidP="00B279FC">
      <w:pPr>
        <w:pStyle w:val="Heading1"/>
      </w:pPr>
      <w:r>
        <w:rPr>
          <w:rFonts w:eastAsiaTheme="minorEastAsia"/>
        </w:rPr>
        <w:br w:type="page"/>
      </w:r>
      <w:bookmarkStart w:id="77" w:name="_Toc24978131"/>
      <w:bookmarkStart w:id="78" w:name="_Toc19019096"/>
      <w:bookmarkStart w:id="79" w:name="_Toc107411688"/>
      <w:bookmarkStart w:id="80" w:name="_Toc210208203"/>
      <w:r>
        <w:lastRenderedPageBreak/>
        <w:t>Assumptions &amp; Disclaimer</w:t>
      </w:r>
      <w:bookmarkEnd w:id="77"/>
      <w:bookmarkEnd w:id="78"/>
      <w:bookmarkEnd w:id="79"/>
      <w:bookmarkEnd w:id="80"/>
    </w:p>
    <w:p w14:paraId="54C63597" w14:textId="77777777" w:rsidR="00B279FC" w:rsidRPr="00B279FC" w:rsidRDefault="00B279FC" w:rsidP="00B279FC">
      <w:pPr>
        <w:rPr>
          <w:lang w:val="en-AU"/>
        </w:rPr>
      </w:pPr>
    </w:p>
    <w:p w14:paraId="7ACEF2E2" w14:textId="77777777" w:rsidR="00B279FC" w:rsidRDefault="00B279FC" w:rsidP="00B279FC">
      <w:pPr>
        <w:pStyle w:val="Heading2"/>
      </w:pPr>
      <w:bookmarkStart w:id="81" w:name="_Toc19019097"/>
      <w:bookmarkStart w:id="82" w:name="_Toc24978132"/>
      <w:bookmarkStart w:id="83" w:name="_Toc107401266"/>
      <w:bookmarkStart w:id="84" w:name="_Toc107411689"/>
      <w:bookmarkStart w:id="85" w:name="_Toc210208204"/>
      <w:r w:rsidRPr="583D26FB">
        <w:t>Assumptions</w:t>
      </w:r>
      <w:bookmarkEnd w:id="81"/>
      <w:bookmarkEnd w:id="82"/>
      <w:bookmarkEnd w:id="83"/>
      <w:bookmarkEnd w:id="84"/>
      <w:bookmarkEnd w:id="85"/>
      <w:r w:rsidRPr="583D26FB">
        <w:t xml:space="preserve"> </w:t>
      </w:r>
    </w:p>
    <w:p w14:paraId="7048BE56" w14:textId="77777777" w:rsidR="00B279FC" w:rsidRPr="00804D0E" w:rsidRDefault="00B279FC" w:rsidP="00B279FC">
      <w:pPr>
        <w:rPr>
          <w:noProof/>
          <w:szCs w:val="24"/>
        </w:rPr>
      </w:pPr>
      <w:bookmarkStart w:id="86" w:name="_Toc19019098"/>
      <w:bookmarkStart w:id="87" w:name="_Toc24978133"/>
    </w:p>
    <w:p w14:paraId="31BADB5C" w14:textId="77777777" w:rsidR="00B279FC" w:rsidRPr="00804D0E" w:rsidRDefault="00B279FC" w:rsidP="00B279FC">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followed by an experienced Incident Response Team  </w:t>
      </w:r>
    </w:p>
    <w:p w14:paraId="687E2479" w14:textId="77777777" w:rsidR="00B279FC" w:rsidRPr="00804D0E" w:rsidRDefault="00B279FC" w:rsidP="00B279FC">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reviewed and updated as part of the post-incident review exercise at the end of each similar incident  </w:t>
      </w:r>
    </w:p>
    <w:p w14:paraId="4A4A1DCF" w14:textId="77777777" w:rsidR="00B279FC" w:rsidRPr="00804D0E" w:rsidRDefault="00B279FC" w:rsidP="00B279FC">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approved by the relevant stakeholders  </w:t>
      </w:r>
    </w:p>
    <w:p w14:paraId="18665E9A" w14:textId="77777777" w:rsidR="00B279FC" w:rsidRPr="00804D0E" w:rsidRDefault="00B279FC" w:rsidP="00B279FC">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accessible by the Incident Response Team  </w:t>
      </w:r>
    </w:p>
    <w:p w14:paraId="2A47E99A" w14:textId="77777777" w:rsidR="00B279FC" w:rsidRPr="00804D0E" w:rsidRDefault="00B279FC" w:rsidP="00B279FC">
      <w:pPr>
        <w:pStyle w:val="ListParagraph"/>
        <w:numPr>
          <w:ilvl w:val="0"/>
          <w:numId w:val="2"/>
        </w:numPr>
        <w:overflowPunct/>
        <w:autoSpaceDE/>
        <w:autoSpaceDN/>
        <w:adjustRightInd/>
        <w:ind w:left="720"/>
        <w:jc w:val="left"/>
        <w:textAlignment w:val="auto"/>
        <w:rPr>
          <w:noProof/>
          <w:szCs w:val="24"/>
        </w:rPr>
      </w:pPr>
      <w:r w:rsidRPr="00804D0E">
        <w:rPr>
          <w:noProof/>
          <w:szCs w:val="24"/>
        </w:rPr>
        <w:t>Perform a continuous impact assessment during the incident treatment  </w:t>
      </w:r>
    </w:p>
    <w:p w14:paraId="23D98081" w14:textId="77777777" w:rsidR="00B279FC" w:rsidRDefault="00B279FC" w:rsidP="00B279FC">
      <w:pPr>
        <w:pStyle w:val="ListParagraph"/>
        <w:numPr>
          <w:ilvl w:val="0"/>
          <w:numId w:val="2"/>
        </w:numPr>
        <w:overflowPunct/>
        <w:autoSpaceDE/>
        <w:autoSpaceDN/>
        <w:adjustRightInd/>
        <w:ind w:left="720"/>
        <w:jc w:val="left"/>
        <w:textAlignment w:val="auto"/>
        <w:rPr>
          <w:noProof/>
          <w:szCs w:val="24"/>
        </w:rPr>
      </w:pPr>
      <w:r w:rsidRPr="00804D0E">
        <w:rPr>
          <w:noProof/>
          <w:szCs w:val="24"/>
        </w:rPr>
        <w:t xml:space="preserve">Additional logs collection might be required throughout the incident </w:t>
      </w:r>
      <w:r w:rsidRPr="009354F4">
        <w:rPr>
          <w:noProof/>
          <w:szCs w:val="24"/>
        </w:rPr>
        <w:t>treatment </w:t>
      </w:r>
      <w:r w:rsidRPr="00804D0E">
        <w:rPr>
          <w:noProof/>
          <w:szCs w:val="24"/>
        </w:rPr>
        <w:t> </w:t>
      </w:r>
    </w:p>
    <w:p w14:paraId="2DAD6D65" w14:textId="77777777" w:rsidR="00B279FC" w:rsidRPr="00804D0E" w:rsidRDefault="00B279FC" w:rsidP="00B279FC">
      <w:pPr>
        <w:pStyle w:val="ListParagraph"/>
        <w:overflowPunct/>
        <w:autoSpaceDE/>
        <w:autoSpaceDN/>
        <w:adjustRightInd/>
        <w:jc w:val="left"/>
        <w:textAlignment w:val="auto"/>
        <w:rPr>
          <w:noProof/>
          <w:szCs w:val="24"/>
        </w:rPr>
      </w:pPr>
    </w:p>
    <w:p w14:paraId="6A239A3F" w14:textId="77777777" w:rsidR="00B279FC" w:rsidRDefault="00B279FC" w:rsidP="00B279FC">
      <w:pPr>
        <w:pStyle w:val="Heading2"/>
      </w:pPr>
      <w:bookmarkStart w:id="88" w:name="_Toc107401267"/>
      <w:bookmarkStart w:id="89" w:name="_Toc107411690"/>
      <w:bookmarkStart w:id="90" w:name="_Toc210208205"/>
      <w:r w:rsidRPr="583D26FB">
        <w:t>Disclaimer</w:t>
      </w:r>
      <w:bookmarkEnd w:id="86"/>
      <w:bookmarkEnd w:id="87"/>
      <w:bookmarkEnd w:id="88"/>
      <w:bookmarkEnd w:id="89"/>
      <w:bookmarkEnd w:id="90"/>
    </w:p>
    <w:p w14:paraId="72E1445E" w14:textId="77777777" w:rsidR="00B279FC" w:rsidRDefault="00B279FC" w:rsidP="00B279FC">
      <w:pPr>
        <w:rPr>
          <w:rFonts w:ascii="Calibri" w:hAnsi="Calibri" w:cs="Calibri"/>
          <w:szCs w:val="22"/>
        </w:rPr>
      </w:pPr>
    </w:p>
    <w:p w14:paraId="4708B00D" w14:textId="77777777" w:rsidR="00B279FC" w:rsidRPr="00B279FC" w:rsidRDefault="00B279FC" w:rsidP="00B279FC">
      <w:pPr>
        <w:rPr>
          <w:sz w:val="18"/>
          <w:szCs w:val="18"/>
        </w:rPr>
      </w:pPr>
      <w:r w:rsidRPr="00B279FC">
        <w:rPr>
          <w:szCs w:val="22"/>
        </w:rPr>
        <w:t>This playbook is to be followed by an experienced Incident Response Team. The steps defined in this document, in the different workflows available in the NIST incident handling categories section, are presumed to be validated and approved by the appropriate stakeholders in the organisation. In case of an incident falling under this playbook category, the Incident Response Team will follow the process described below and will presume that their actions are approved in applying the appropriate security control to reduce the threat identified.   </w:t>
      </w:r>
    </w:p>
    <w:p w14:paraId="3356BDC3" w14:textId="77777777" w:rsidR="00B279FC" w:rsidRPr="00B279FC" w:rsidRDefault="00B279FC" w:rsidP="00B279FC">
      <w:pPr>
        <w:rPr>
          <w:sz w:val="18"/>
          <w:szCs w:val="18"/>
        </w:rPr>
      </w:pPr>
      <w:r w:rsidRPr="00B279FC">
        <w:rPr>
          <w:szCs w:val="22"/>
        </w:rPr>
        <w:t> </w:t>
      </w:r>
    </w:p>
    <w:p w14:paraId="21BAAFEB" w14:textId="77777777" w:rsidR="00B279FC" w:rsidRPr="00B279FC" w:rsidRDefault="00B279FC" w:rsidP="00B279FC">
      <w:pPr>
        <w:rPr>
          <w:sz w:val="18"/>
          <w:szCs w:val="18"/>
        </w:rPr>
      </w:pPr>
      <w:r w:rsidRPr="00B279FC">
        <w:rPr>
          <w:szCs w:val="22"/>
        </w:rPr>
        <w:t>Incident Response Teams must maintain their knowledge of products, processes, and systems and ensure access to systems is adequate and accessible in the event of an incident.  </w:t>
      </w:r>
    </w:p>
    <w:p w14:paraId="11FB8831" w14:textId="77777777" w:rsidR="00B279FC" w:rsidRPr="00B279FC" w:rsidRDefault="00B279FC" w:rsidP="00B279FC">
      <w:pPr>
        <w:rPr>
          <w:sz w:val="18"/>
          <w:szCs w:val="18"/>
        </w:rPr>
      </w:pPr>
      <w:r w:rsidRPr="00B279FC">
        <w:rPr>
          <w:szCs w:val="22"/>
        </w:rPr>
        <w:t> </w:t>
      </w:r>
    </w:p>
    <w:p w14:paraId="79A46DA7" w14:textId="77777777" w:rsidR="00B279FC" w:rsidRPr="00B279FC" w:rsidRDefault="00B279FC" w:rsidP="00B279FC">
      <w:pPr>
        <w:rPr>
          <w:szCs w:val="22"/>
        </w:rPr>
      </w:pPr>
      <w:r w:rsidRPr="00B279FC">
        <w:rPr>
          <w:szCs w:val="22"/>
        </w:rPr>
        <w:t>The organisation following this playbook must be aware of the applicable laws, regulations, and compliance obligations such as GDPR, PCI and NDB schemes etc.</w:t>
      </w:r>
    </w:p>
    <w:p w14:paraId="171C5C16" w14:textId="39D1517B" w:rsidR="00B279FC" w:rsidRDefault="00B279FC">
      <w:pPr>
        <w:overflowPunct/>
        <w:autoSpaceDE/>
        <w:autoSpaceDN/>
        <w:adjustRightInd/>
        <w:jc w:val="left"/>
        <w:textAlignment w:val="auto"/>
        <w:rPr>
          <w:rFonts w:eastAsiaTheme="minorEastAsia"/>
          <w:lang w:val="en-AU"/>
        </w:rPr>
      </w:pPr>
      <w:r>
        <w:rPr>
          <w:rFonts w:eastAsiaTheme="minorEastAsia"/>
          <w:lang w:val="en-AU"/>
        </w:rPr>
        <w:br w:type="page"/>
      </w:r>
    </w:p>
    <w:p w14:paraId="301121B1" w14:textId="77777777" w:rsidR="00B279FC" w:rsidRDefault="00B279FC" w:rsidP="00B279FC">
      <w:pPr>
        <w:pStyle w:val="Heading1"/>
      </w:pPr>
      <w:bookmarkStart w:id="91" w:name="_Toc107411691"/>
      <w:bookmarkStart w:id="92" w:name="_Toc210208206"/>
      <w:r>
        <w:lastRenderedPageBreak/>
        <w:t>B</w:t>
      </w:r>
      <w:bookmarkEnd w:id="91"/>
      <w:r>
        <w:t>ackground</w:t>
      </w:r>
      <w:bookmarkEnd w:id="92"/>
    </w:p>
    <w:p w14:paraId="1C464B62" w14:textId="77777777" w:rsidR="00B279FC" w:rsidRDefault="00B279FC" w:rsidP="00B279FC">
      <w:pPr>
        <w:rPr>
          <w:rFonts w:ascii="Calibri" w:hAnsi="Calibri" w:cs="TT15Ct00"/>
          <w:szCs w:val="22"/>
        </w:rPr>
      </w:pPr>
    </w:p>
    <w:p w14:paraId="4FC6BE66" w14:textId="77777777" w:rsidR="00B279FC" w:rsidRPr="00B279FC" w:rsidRDefault="00B279FC" w:rsidP="00B279FC">
      <w:pPr>
        <w:rPr>
          <w:szCs w:val="22"/>
        </w:rPr>
      </w:pPr>
      <w:r w:rsidRPr="00B279FC">
        <w:rPr>
          <w:szCs w:val="22"/>
        </w:rPr>
        <w:t>Elevation of privilege is vertical privilege escalation, where the attacker starts from a less privileged account and obtains the rights of a more powerful user – typically the administrator or system user on Microsoft Windows, or root on Unix and Linux systems.</w:t>
      </w:r>
    </w:p>
    <w:p w14:paraId="16833A0E" w14:textId="77777777" w:rsidR="00B279FC" w:rsidRPr="00B279FC" w:rsidRDefault="00B279FC" w:rsidP="00B279FC">
      <w:pPr>
        <w:rPr>
          <w:szCs w:val="22"/>
        </w:rPr>
      </w:pPr>
    </w:p>
    <w:p w14:paraId="4356ED3F" w14:textId="77777777" w:rsidR="00B279FC" w:rsidRPr="00B279FC" w:rsidRDefault="00B279FC" w:rsidP="00B279FC">
      <w:pPr>
        <w:rPr>
          <w:szCs w:val="22"/>
        </w:rPr>
      </w:pPr>
      <w:r w:rsidRPr="00B279FC">
        <w:rPr>
          <w:szCs w:val="22"/>
        </w:rPr>
        <w:t>Privilege escalation happens when a malicious user of an account or application gains access to the privileges of another user’s account in the target system. The attacker can then use the newly gained privileges to steal confidential data, run administrative commands or deploy malware – and potentially do serious damage to your operating system, server applications, organisation, and reputation.</w:t>
      </w:r>
    </w:p>
    <w:p w14:paraId="78D872A2" w14:textId="77777777" w:rsidR="00B279FC" w:rsidRDefault="00B279FC" w:rsidP="00B279FC">
      <w:pPr>
        <w:rPr>
          <w:rFonts w:ascii="Calibri" w:hAnsi="Calibri" w:cs="TT15Ct00"/>
          <w:szCs w:val="22"/>
        </w:rPr>
      </w:pPr>
    </w:p>
    <w:p w14:paraId="22B2AE82" w14:textId="77777777" w:rsidR="00B279FC" w:rsidRDefault="00B279FC" w:rsidP="00B279FC">
      <w:pPr>
        <w:rPr>
          <w:rFonts w:ascii="Calibri" w:hAnsi="Calibri" w:cs="TT15Ct00"/>
          <w:szCs w:val="22"/>
        </w:rPr>
      </w:pPr>
      <w:r>
        <w:rPr>
          <w:rFonts w:ascii="Calibri" w:hAnsi="Calibri" w:cs="TT15Ct00"/>
          <w:noProof/>
          <w:szCs w:val="22"/>
        </w:rPr>
        <mc:AlternateContent>
          <mc:Choice Requires="wps">
            <w:drawing>
              <wp:anchor distT="0" distB="0" distL="114300" distR="114300" simplePos="0" relativeHeight="251659264" behindDoc="0" locked="0" layoutInCell="1" allowOverlap="1" wp14:anchorId="71CBB6D9" wp14:editId="2F329EFD">
                <wp:simplePos x="0" y="0"/>
                <wp:positionH relativeFrom="column">
                  <wp:posOffset>1899137</wp:posOffset>
                </wp:positionH>
                <wp:positionV relativeFrom="paragraph">
                  <wp:posOffset>107217</wp:posOffset>
                </wp:positionV>
                <wp:extent cx="2827069" cy="428576"/>
                <wp:effectExtent l="0" t="76200" r="11430" b="29210"/>
                <wp:wrapNone/>
                <wp:docPr id="21" name="Straight Arrow Connector 21"/>
                <wp:cNvGraphicFramePr/>
                <a:graphic xmlns:a="http://schemas.openxmlformats.org/drawingml/2006/main">
                  <a:graphicData uri="http://schemas.microsoft.com/office/word/2010/wordprocessingShape">
                    <wps:wsp>
                      <wps:cNvCnPr/>
                      <wps:spPr>
                        <a:xfrm flipH="1" flipV="1">
                          <a:off x="0" y="0"/>
                          <a:ext cx="2827069" cy="428576"/>
                        </a:xfrm>
                        <a:prstGeom prst="straightConnector1">
                          <a:avLst/>
                        </a:prstGeom>
                        <a:ln w="28575">
                          <a:solidFill>
                            <a:srgbClr val="0099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68FCA9" id="_x0000_t32" coordsize="21600,21600" o:spt="32" o:oned="t" path="m,l21600,21600e" filled="f">
                <v:path arrowok="t" fillok="f" o:connecttype="none"/>
                <o:lock v:ext="edit" shapetype="t"/>
              </v:shapetype>
              <v:shape id="Straight Arrow Connector 21" o:spid="_x0000_s1026" type="#_x0000_t32" style="position:absolute;margin-left:149.55pt;margin-top:8.45pt;width:222.6pt;height:33.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" strokecolor="#099" strokeweight="2.25pt">
                <v:stroke endarrow="block"/>
              </v:shape>
            </w:pict>
          </mc:Fallback>
        </mc:AlternateContent>
      </w:r>
      <w:r w:rsidRPr="00F80BC7">
        <w:rPr>
          <w:rFonts w:ascii="Calibri" w:hAnsi="Calibri" w:cs="TT15Ct00"/>
          <w:noProof/>
          <w:szCs w:val="22"/>
          <w:shd w:val="clear" w:color="auto" w:fill="F2F2F2" w:themeFill="background1" w:themeFillShade="F2"/>
        </w:rPr>
        <w:drawing>
          <wp:inline distT="0" distB="0" distL="0" distR="0" wp14:anchorId="440A2900" wp14:editId="54D3BDB7">
            <wp:extent cx="5619750" cy="2328203"/>
            <wp:effectExtent l="0" t="19050" r="0" b="1524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BDD7C3B" w14:textId="77777777" w:rsidR="00B279FC" w:rsidRDefault="00B279FC" w:rsidP="00B279FC">
      <w:pPr>
        <w:rPr>
          <w:rFonts w:ascii="Calibri" w:hAnsi="Calibri" w:cs="TT15Ct00"/>
          <w:szCs w:val="22"/>
        </w:rPr>
      </w:pPr>
    </w:p>
    <w:p w14:paraId="3AF3B674" w14:textId="77777777" w:rsidR="00B279FC" w:rsidRPr="00B279FC" w:rsidRDefault="00B279FC" w:rsidP="00B279FC">
      <w:pPr>
        <w:rPr>
          <w:szCs w:val="26"/>
        </w:rPr>
      </w:pPr>
      <w:r w:rsidRPr="00B279FC">
        <w:rPr>
          <w:szCs w:val="26"/>
        </w:rPr>
        <w:t>Below are some recommendations to reduce the risk of an elevation of privilege incident:</w:t>
      </w:r>
    </w:p>
    <w:p w14:paraId="32AB63DF" w14:textId="77777777" w:rsidR="00B279FC" w:rsidRPr="00B279FC" w:rsidRDefault="00B279FC" w:rsidP="00B279FC">
      <w:pPr>
        <w:rPr>
          <w:szCs w:val="26"/>
        </w:rPr>
      </w:pPr>
    </w:p>
    <w:p w14:paraId="742332C8" w14:textId="77777777" w:rsidR="00B279FC" w:rsidRPr="00B279FC" w:rsidRDefault="00B279FC" w:rsidP="00B279FC">
      <w:pPr>
        <w:pStyle w:val="ListParagraph"/>
        <w:numPr>
          <w:ilvl w:val="0"/>
          <w:numId w:val="4"/>
        </w:numPr>
        <w:overflowPunct/>
        <w:jc w:val="left"/>
        <w:textAlignment w:val="auto"/>
        <w:rPr>
          <w:szCs w:val="26"/>
        </w:rPr>
      </w:pPr>
      <w:r w:rsidRPr="00B279FC">
        <w:rPr>
          <w:szCs w:val="26"/>
        </w:rPr>
        <w:t>Enforce password policies</w:t>
      </w:r>
    </w:p>
    <w:p w14:paraId="05601B85" w14:textId="77777777" w:rsidR="00B279FC" w:rsidRPr="00B279FC" w:rsidRDefault="00B279FC" w:rsidP="00B279FC">
      <w:pPr>
        <w:pStyle w:val="ListParagraph"/>
        <w:numPr>
          <w:ilvl w:val="0"/>
          <w:numId w:val="4"/>
        </w:numPr>
        <w:overflowPunct/>
        <w:jc w:val="left"/>
        <w:textAlignment w:val="auto"/>
        <w:rPr>
          <w:szCs w:val="26"/>
        </w:rPr>
      </w:pPr>
      <w:r w:rsidRPr="00B279FC">
        <w:rPr>
          <w:szCs w:val="26"/>
        </w:rPr>
        <w:t xml:space="preserve">Create specialised users and groups with minimum necessary privileges and file access: </w:t>
      </w:r>
    </w:p>
    <w:p w14:paraId="530C7057" w14:textId="77777777" w:rsidR="00B279FC" w:rsidRPr="00B279FC" w:rsidRDefault="00B279FC" w:rsidP="00B279FC">
      <w:pPr>
        <w:pStyle w:val="ListParagraph"/>
        <w:numPr>
          <w:ilvl w:val="0"/>
          <w:numId w:val="4"/>
        </w:numPr>
        <w:overflowPunct/>
        <w:jc w:val="left"/>
        <w:textAlignment w:val="auto"/>
        <w:rPr>
          <w:szCs w:val="26"/>
        </w:rPr>
      </w:pPr>
      <w:r w:rsidRPr="00B279FC">
        <w:rPr>
          <w:szCs w:val="26"/>
        </w:rPr>
        <w:t>Avoid common programming errors in your applications</w:t>
      </w:r>
    </w:p>
    <w:p w14:paraId="1F3EAE32" w14:textId="77777777" w:rsidR="00B279FC" w:rsidRPr="00B279FC" w:rsidRDefault="00B279FC" w:rsidP="00B279FC">
      <w:pPr>
        <w:pStyle w:val="ListParagraph"/>
        <w:numPr>
          <w:ilvl w:val="0"/>
          <w:numId w:val="4"/>
        </w:numPr>
        <w:overflowPunct/>
        <w:jc w:val="left"/>
        <w:textAlignment w:val="auto"/>
        <w:rPr>
          <w:szCs w:val="26"/>
        </w:rPr>
      </w:pPr>
      <w:r w:rsidRPr="00B279FC">
        <w:rPr>
          <w:szCs w:val="26"/>
        </w:rPr>
        <w:t>Secure your databases and sanitise user input</w:t>
      </w:r>
    </w:p>
    <w:p w14:paraId="42AD7FEB" w14:textId="77777777" w:rsidR="00B279FC" w:rsidRPr="00B279FC" w:rsidRDefault="00B279FC" w:rsidP="00B279FC">
      <w:pPr>
        <w:pStyle w:val="ListParagraph"/>
        <w:numPr>
          <w:ilvl w:val="0"/>
          <w:numId w:val="4"/>
        </w:numPr>
        <w:overflowPunct/>
        <w:jc w:val="left"/>
        <w:textAlignment w:val="auto"/>
        <w:rPr>
          <w:szCs w:val="26"/>
        </w:rPr>
      </w:pPr>
      <w:r w:rsidRPr="00B279FC">
        <w:rPr>
          <w:szCs w:val="26"/>
        </w:rPr>
        <w:t>Keep your systems and applications patched and updated</w:t>
      </w:r>
    </w:p>
    <w:p w14:paraId="1511265A" w14:textId="77777777" w:rsidR="00B279FC" w:rsidRPr="00B279FC" w:rsidRDefault="00B279FC" w:rsidP="00B279FC">
      <w:pPr>
        <w:pStyle w:val="ListParagraph"/>
        <w:numPr>
          <w:ilvl w:val="0"/>
          <w:numId w:val="4"/>
        </w:numPr>
        <w:overflowPunct/>
        <w:jc w:val="left"/>
        <w:textAlignment w:val="auto"/>
        <w:rPr>
          <w:szCs w:val="26"/>
        </w:rPr>
      </w:pPr>
      <w:r w:rsidRPr="00B279FC">
        <w:rPr>
          <w:szCs w:val="26"/>
        </w:rPr>
        <w:t>Ensure correct permissions for all files and directories</w:t>
      </w:r>
    </w:p>
    <w:p w14:paraId="4DF90537" w14:textId="77777777" w:rsidR="00B279FC" w:rsidRPr="00B279FC" w:rsidRDefault="00B279FC" w:rsidP="00B279FC">
      <w:pPr>
        <w:pStyle w:val="ListParagraph"/>
        <w:numPr>
          <w:ilvl w:val="0"/>
          <w:numId w:val="4"/>
        </w:numPr>
        <w:overflowPunct/>
        <w:jc w:val="left"/>
        <w:textAlignment w:val="auto"/>
        <w:rPr>
          <w:szCs w:val="26"/>
        </w:rPr>
      </w:pPr>
      <w:r w:rsidRPr="00B279FC">
        <w:rPr>
          <w:szCs w:val="26"/>
        </w:rPr>
        <w:t>Close unnecessary ports and remove unused user accounts</w:t>
      </w:r>
    </w:p>
    <w:p w14:paraId="6549E37F" w14:textId="77777777" w:rsidR="00B279FC" w:rsidRPr="00B279FC" w:rsidRDefault="00B279FC" w:rsidP="00B279FC">
      <w:pPr>
        <w:pStyle w:val="ListParagraph"/>
        <w:numPr>
          <w:ilvl w:val="0"/>
          <w:numId w:val="4"/>
        </w:numPr>
        <w:overflowPunct/>
        <w:jc w:val="left"/>
        <w:textAlignment w:val="auto"/>
        <w:rPr>
          <w:szCs w:val="26"/>
        </w:rPr>
      </w:pPr>
      <w:r w:rsidRPr="00B279FC">
        <w:rPr>
          <w:szCs w:val="26"/>
        </w:rPr>
        <w:t>Remove or tightly restrict all file transfer functionality</w:t>
      </w:r>
    </w:p>
    <w:p w14:paraId="5EA97B24" w14:textId="77777777" w:rsidR="00B279FC" w:rsidRPr="00B279FC" w:rsidRDefault="00B279FC" w:rsidP="00B279FC">
      <w:pPr>
        <w:pStyle w:val="ListParagraph"/>
        <w:numPr>
          <w:ilvl w:val="0"/>
          <w:numId w:val="4"/>
        </w:numPr>
        <w:overflowPunct/>
        <w:jc w:val="left"/>
        <w:textAlignment w:val="auto"/>
        <w:rPr>
          <w:szCs w:val="26"/>
        </w:rPr>
      </w:pPr>
      <w:r w:rsidRPr="00B279FC">
        <w:rPr>
          <w:szCs w:val="26"/>
        </w:rPr>
        <w:t>Change default credentials on all devices, including routers and printers</w:t>
      </w:r>
    </w:p>
    <w:p w14:paraId="26E60585" w14:textId="77777777" w:rsidR="00B279FC" w:rsidRPr="00B279FC" w:rsidRDefault="00B279FC" w:rsidP="00B279FC">
      <w:pPr>
        <w:pStyle w:val="ListParagraph"/>
        <w:numPr>
          <w:ilvl w:val="0"/>
          <w:numId w:val="4"/>
        </w:numPr>
        <w:overflowPunct/>
        <w:jc w:val="left"/>
        <w:textAlignment w:val="auto"/>
        <w:rPr>
          <w:szCs w:val="26"/>
        </w:rPr>
      </w:pPr>
      <w:r w:rsidRPr="00B279FC">
        <w:rPr>
          <w:szCs w:val="26"/>
        </w:rPr>
        <w:t>Regularly scan your systems and applications for vulnerabilities</w:t>
      </w:r>
    </w:p>
    <w:p w14:paraId="616E994E" w14:textId="77777777" w:rsidR="00B279FC" w:rsidRPr="00B279FC" w:rsidRDefault="00B279FC" w:rsidP="00B279FC">
      <w:pPr>
        <w:rPr>
          <w:szCs w:val="26"/>
        </w:rPr>
      </w:pPr>
    </w:p>
    <w:p w14:paraId="6FCF6880" w14:textId="77777777" w:rsidR="005C44DE" w:rsidRDefault="005C44DE">
      <w:pPr>
        <w:overflowPunct/>
        <w:autoSpaceDE/>
        <w:autoSpaceDN/>
        <w:adjustRightInd/>
        <w:jc w:val="left"/>
        <w:textAlignment w:val="auto"/>
        <w:rPr>
          <w:szCs w:val="26"/>
        </w:rPr>
      </w:pPr>
      <w:r>
        <w:rPr>
          <w:szCs w:val="26"/>
        </w:rPr>
        <w:br w:type="page"/>
      </w:r>
    </w:p>
    <w:p w14:paraId="6AFC24F1" w14:textId="5B5F3DB6" w:rsidR="00B279FC" w:rsidRPr="00B279FC" w:rsidRDefault="00B279FC" w:rsidP="00B279FC">
      <w:pPr>
        <w:rPr>
          <w:szCs w:val="26"/>
        </w:rPr>
      </w:pPr>
      <w:r w:rsidRPr="00B279FC">
        <w:rPr>
          <w:szCs w:val="26"/>
        </w:rPr>
        <w:lastRenderedPageBreak/>
        <w:t>According to NIST Special Publication 800-61 rev 2, an incident response process contains four main phases: preparation, detection and analysis, containment/eradication/recovery, and post-incident activity. Descriptions for each are included below:</w:t>
      </w:r>
    </w:p>
    <w:p w14:paraId="6622290F" w14:textId="77777777" w:rsidR="00B279FC" w:rsidRPr="00B279FC" w:rsidRDefault="00B279FC" w:rsidP="00B279FC">
      <w:pPr>
        <w:rPr>
          <w:szCs w:val="26"/>
        </w:rPr>
      </w:pPr>
    </w:p>
    <w:tbl>
      <w:tblPr>
        <w:tblStyle w:val="TableGrid"/>
        <w:tblW w:w="0" w:type="auto"/>
        <w:tblLook w:val="04A0" w:firstRow="1" w:lastRow="0" w:firstColumn="1" w:lastColumn="0" w:noHBand="0" w:noVBand="1"/>
      </w:tblPr>
      <w:tblGrid>
        <w:gridCol w:w="2254"/>
        <w:gridCol w:w="2254"/>
        <w:gridCol w:w="2254"/>
        <w:gridCol w:w="2254"/>
      </w:tblGrid>
      <w:tr w:rsidR="00B279FC" w:rsidRPr="00B279FC" w14:paraId="120646E8" w14:textId="77777777" w:rsidTr="00725DF1">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78E19DD" w14:textId="77777777" w:rsidR="00B279FC" w:rsidRPr="00B279FC" w:rsidRDefault="00B279FC" w:rsidP="00725DF1">
            <w:pPr>
              <w:spacing w:before="0"/>
              <w:jc w:val="center"/>
              <w:rPr>
                <w:rFonts w:ascii="Times New Roman" w:hAnsi="Times New Roman" w:cs="Times New Roman"/>
                <w:b/>
                <w:bCs/>
                <w:szCs w:val="26"/>
                <w:lang w:bidi="ar-SA"/>
              </w:rPr>
            </w:pPr>
            <w:r w:rsidRPr="00B279FC">
              <w:rPr>
                <w:rFonts w:ascii="Times New Roman" w:hAnsi="Times New Roman" w:cs="Times New Roman"/>
                <w:b/>
                <w:bCs/>
                <w:szCs w:val="26"/>
                <w:lang w:bidi="ar-SA"/>
              </w:rPr>
              <w:t>Prepare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182FEF7" w14:textId="77777777" w:rsidR="00B279FC" w:rsidRPr="00B279FC" w:rsidRDefault="00B279FC" w:rsidP="00725DF1">
            <w:pPr>
              <w:spacing w:before="0"/>
              <w:jc w:val="center"/>
              <w:rPr>
                <w:rFonts w:ascii="Times New Roman" w:hAnsi="Times New Roman" w:cs="Times New Roman"/>
                <w:b/>
                <w:bCs/>
                <w:szCs w:val="26"/>
                <w:lang w:bidi="ar-SA"/>
              </w:rPr>
            </w:pPr>
            <w:r w:rsidRPr="00B279FC">
              <w:rPr>
                <w:rFonts w:ascii="Times New Roman" w:hAnsi="Times New Roman" w:cs="Times New Roman"/>
                <w:b/>
                <w:bCs/>
                <w:szCs w:val="26"/>
                <w:lang w:bidi="ar-SA"/>
              </w:rPr>
              <w:t>Detect &amp; Analyse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97C0EBE" w14:textId="77777777" w:rsidR="00B279FC" w:rsidRPr="00B279FC" w:rsidRDefault="00B279FC" w:rsidP="00725DF1">
            <w:pPr>
              <w:spacing w:before="0"/>
              <w:jc w:val="center"/>
              <w:rPr>
                <w:rFonts w:ascii="Times New Roman" w:hAnsi="Times New Roman" w:cs="Times New Roman"/>
                <w:b/>
                <w:bCs/>
                <w:szCs w:val="26"/>
                <w:lang w:bidi="ar-SA"/>
              </w:rPr>
            </w:pPr>
            <w:r w:rsidRPr="00B279FC">
              <w:rPr>
                <w:rFonts w:ascii="Times New Roman" w:hAnsi="Times New Roman" w:cs="Times New Roman"/>
                <w:b/>
                <w:bCs/>
                <w:szCs w:val="26"/>
                <w:lang w:bidi="ar-SA"/>
              </w:rPr>
              <w:t>Contain, Eradicate &amp; Recover</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74E4DA9" w14:textId="77777777" w:rsidR="00B279FC" w:rsidRPr="00B279FC" w:rsidRDefault="00B279FC" w:rsidP="00725DF1">
            <w:pPr>
              <w:spacing w:before="0"/>
              <w:jc w:val="center"/>
              <w:rPr>
                <w:rFonts w:ascii="Times New Roman" w:hAnsi="Times New Roman" w:cs="Times New Roman"/>
                <w:b/>
                <w:bCs/>
                <w:szCs w:val="26"/>
                <w:lang w:bidi="ar-SA"/>
              </w:rPr>
            </w:pPr>
            <w:r w:rsidRPr="00B279FC">
              <w:rPr>
                <w:rFonts w:ascii="Times New Roman" w:hAnsi="Times New Roman" w:cs="Times New Roman"/>
                <w:b/>
                <w:bCs/>
                <w:szCs w:val="26"/>
                <w:lang w:bidi="ar-SA"/>
              </w:rPr>
              <w:t>Post-Incident Handling</w:t>
            </w:r>
          </w:p>
        </w:tc>
      </w:tr>
      <w:tr w:rsidR="00B279FC" w:rsidRPr="00B279FC" w14:paraId="4C4E7CF0" w14:textId="77777777" w:rsidTr="00725DF1">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AE529" w14:textId="77777777" w:rsidR="00B279FC" w:rsidRPr="00B279FC" w:rsidRDefault="00B279FC" w:rsidP="00725DF1">
            <w:pPr>
              <w:spacing w:before="0"/>
              <w:rPr>
                <w:rFonts w:ascii="Times New Roman" w:hAnsi="Times New Roman" w:cs="Times New Roman"/>
                <w:szCs w:val="26"/>
                <w:lang w:bidi="ar-SA"/>
              </w:rPr>
            </w:pPr>
            <w:r w:rsidRPr="00B279FC">
              <w:rPr>
                <w:rFonts w:ascii="Times New Roman" w:hAnsi="Times New Roman" w:cs="Times New Roman"/>
                <w:szCs w:val="26"/>
                <w:lang w:bidi="ar-SA"/>
              </w:rPr>
              <w:t>The initial phase is where organisations will perform preparatory measures to ensure that they can respond effectively to incidents if and when they are uncovered.</w:t>
            </w:r>
          </w:p>
          <w:p w14:paraId="09961630" w14:textId="77777777" w:rsidR="00B279FC" w:rsidRPr="00B279FC" w:rsidRDefault="00B279FC" w:rsidP="00725DF1">
            <w:pPr>
              <w:spacing w:before="0"/>
              <w:rPr>
                <w:rFonts w:ascii="Times New Roman" w:hAnsi="Times New Roman" w:cs="Times New Roman"/>
                <w:szCs w:val="26"/>
                <w:lang w:bidi="ar-SA"/>
              </w:rPr>
            </w:pPr>
          </w:p>
          <w:p w14:paraId="5DDDDD11" w14:textId="77777777" w:rsidR="00B279FC" w:rsidRPr="00B279FC" w:rsidRDefault="00B279FC" w:rsidP="00725DF1">
            <w:pPr>
              <w:spacing w:before="0"/>
              <w:rPr>
                <w:rFonts w:ascii="Times New Roman" w:hAnsi="Times New Roman" w:cs="Times New Roman"/>
                <w:szCs w:val="26"/>
              </w:rPr>
            </w:pPr>
            <w:r w:rsidRPr="00B279FC">
              <w:rPr>
                <w:rFonts w:ascii="Times New Roman" w:hAnsi="Times New Roman" w:cs="Times New Roman"/>
                <w:szCs w:val="26"/>
                <w:lang w:bidi="ar-SA"/>
              </w:rPr>
              <w:t>This should also include regular testing of playbooks to ensure they are robust, easy to follow and incorporate any recent learnings</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76C6C5" w14:textId="77777777" w:rsidR="00B279FC" w:rsidRPr="00B279FC" w:rsidRDefault="00B279FC" w:rsidP="00725DF1">
            <w:pPr>
              <w:spacing w:before="0"/>
              <w:rPr>
                <w:rFonts w:ascii="Times New Roman" w:hAnsi="Times New Roman" w:cs="Times New Roman"/>
                <w:szCs w:val="26"/>
                <w:lang w:bidi="ar-SA"/>
              </w:rPr>
            </w:pPr>
            <w:r w:rsidRPr="00B279FC">
              <w:rPr>
                <w:rFonts w:ascii="Times New Roman" w:hAnsi="Times New Roman" w:cs="Times New Roman"/>
                <w:szCs w:val="26"/>
                <w:lang w:bidi="ar-SA"/>
              </w:rPr>
              <w:t>The second phase is where organisations should strive to detect and validate incidents rapidly because infections can spread through an organisation within a matter of minutes.</w:t>
            </w:r>
          </w:p>
          <w:p w14:paraId="1EB43522" w14:textId="77777777" w:rsidR="00B279FC" w:rsidRPr="00B279FC" w:rsidRDefault="00B279FC" w:rsidP="00725DF1">
            <w:pPr>
              <w:spacing w:before="0"/>
              <w:rPr>
                <w:rFonts w:ascii="Times New Roman" w:hAnsi="Times New Roman" w:cs="Times New Roman"/>
                <w:szCs w:val="26"/>
              </w:rPr>
            </w:pPr>
            <w:r w:rsidRPr="00B279FC">
              <w:rPr>
                <w:rFonts w:ascii="Times New Roman" w:hAnsi="Times New Roman" w:cs="Times New Roman"/>
                <w:szCs w:val="26"/>
                <w:lang w:bidi="ar-SA"/>
              </w:rPr>
              <w:t>Early detection can help an organisation minimise the number of infected systems, which will lessen the magnitude of the recovery effort and the amount of damage the organisation sustains as a result of the incident.</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670A5C" w14:textId="77777777" w:rsidR="00B279FC" w:rsidRPr="00B279FC" w:rsidRDefault="00B279FC" w:rsidP="00725DF1">
            <w:pPr>
              <w:spacing w:before="0"/>
              <w:rPr>
                <w:rFonts w:ascii="Times New Roman" w:hAnsi="Times New Roman" w:cs="Times New Roman"/>
                <w:szCs w:val="26"/>
              </w:rPr>
            </w:pPr>
            <w:r w:rsidRPr="00B279FC">
              <w:rPr>
                <w:rFonts w:ascii="Times New Roman" w:hAnsi="Times New Roman" w:cs="Times New Roman"/>
                <w:szCs w:val="26"/>
                <w:lang w:bidi="ar-SA"/>
              </w:rPr>
              <w:t>The third phase, containment, has two major components: stopping the spread of the attack and preventing further damage to systems. It is important for an organisation to decide which methods of containment to employ early in the response. Organisations should have strategies and procedures in place for making containment-related decisions that reflect the level of risk acceptable to the organisation.</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0516F5" w14:textId="77777777" w:rsidR="00B279FC" w:rsidRPr="00B279FC" w:rsidRDefault="00B279FC" w:rsidP="00725DF1">
            <w:pPr>
              <w:spacing w:before="0"/>
              <w:rPr>
                <w:rFonts w:ascii="Times New Roman" w:hAnsi="Times New Roman" w:cs="Times New Roman"/>
                <w:szCs w:val="26"/>
              </w:rPr>
            </w:pPr>
            <w:r w:rsidRPr="00B279FC">
              <w:rPr>
                <w:rFonts w:ascii="Times New Roman" w:hAnsi="Times New Roman" w:cs="Times New Roman"/>
                <w:szCs w:val="26"/>
                <w:lang w:bidi="ar-SA"/>
              </w:rPr>
              <w:t>Because the handling of Elevation of Privilege incidents can be extremely expensive, it is particularly important for organisations to conduct a robust assessment of lessons learned after major Elevation of Privilege incidents to prevent similar incidents from occurring.</w:t>
            </w:r>
          </w:p>
        </w:tc>
      </w:tr>
    </w:tbl>
    <w:p w14:paraId="7A1BDC0D" w14:textId="77777777" w:rsidR="00B279FC" w:rsidRPr="00B279FC" w:rsidRDefault="00B279FC" w:rsidP="00B279FC">
      <w:pPr>
        <w:rPr>
          <w:szCs w:val="26"/>
        </w:rPr>
      </w:pPr>
    </w:p>
    <w:p w14:paraId="3A08DA48" w14:textId="77777777" w:rsidR="005C44DE" w:rsidRDefault="005C44DE">
      <w:pPr>
        <w:overflowPunct/>
        <w:autoSpaceDE/>
        <w:autoSpaceDN/>
        <w:adjustRightInd/>
        <w:jc w:val="left"/>
        <w:textAlignment w:val="auto"/>
        <w:rPr>
          <w:szCs w:val="26"/>
        </w:rPr>
      </w:pPr>
      <w:r>
        <w:rPr>
          <w:szCs w:val="26"/>
        </w:rPr>
        <w:br w:type="page"/>
      </w:r>
    </w:p>
    <w:p w14:paraId="19D5C8E6" w14:textId="02E8DA3C" w:rsidR="00B279FC" w:rsidRPr="00B279FC" w:rsidRDefault="00B279FC" w:rsidP="00B279FC">
      <w:pPr>
        <w:rPr>
          <w:szCs w:val="26"/>
        </w:rPr>
      </w:pPr>
      <w:r w:rsidRPr="00B279FC">
        <w:rPr>
          <w:noProof/>
          <w:szCs w:val="26"/>
        </w:rPr>
        <w:lastRenderedPageBreak/>
        <w:drawing>
          <wp:anchor distT="0" distB="0" distL="114300" distR="114300" simplePos="0" relativeHeight="251660288" behindDoc="0" locked="0" layoutInCell="1" allowOverlap="1" wp14:anchorId="5A21F1B7" wp14:editId="6342EA52">
            <wp:simplePos x="0" y="0"/>
            <wp:positionH relativeFrom="column">
              <wp:posOffset>2679065</wp:posOffset>
            </wp:positionH>
            <wp:positionV relativeFrom="paragraph">
              <wp:posOffset>-3810</wp:posOffset>
            </wp:positionV>
            <wp:extent cx="3863340" cy="1840865"/>
            <wp:effectExtent l="0" t="0" r="0" b="26035"/>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Pr="00B279FC">
        <w:rPr>
          <w:szCs w:val="26"/>
        </w:rPr>
        <w:t>The Incident Response Plan (IRP) may contain references to the organisation-defined playbooks. The playbooks will define the steps to follow in case of a specific incident in this playbook (Elevation of Privilege). In case of an incident, it is recommended to refer to the IRP, if an incident response is covered in a playbook, the use of the playbook takes priority over the IRP.</w:t>
      </w:r>
    </w:p>
    <w:p w14:paraId="3988E1DE" w14:textId="77777777" w:rsidR="00B279FC" w:rsidRPr="00B279FC" w:rsidRDefault="00B279FC" w:rsidP="00B279FC">
      <w:pPr>
        <w:rPr>
          <w:szCs w:val="26"/>
        </w:rPr>
      </w:pPr>
    </w:p>
    <w:p w14:paraId="534DD1F9" w14:textId="77777777" w:rsidR="00B279FC" w:rsidRPr="00B279FC" w:rsidRDefault="00B279FC" w:rsidP="00B279FC">
      <w:pPr>
        <w:rPr>
          <w:szCs w:val="26"/>
        </w:rPr>
      </w:pPr>
      <w:r w:rsidRPr="00B279FC">
        <w:rPr>
          <w:szCs w:val="26"/>
        </w:rPr>
        <w:t xml:space="preserve">This playbook will not cover the areas below that might already be addressed in the IRP. </w:t>
      </w:r>
    </w:p>
    <w:p w14:paraId="6B7D0C81" w14:textId="77777777" w:rsidR="00B279FC" w:rsidRPr="00B279FC" w:rsidRDefault="00B279FC" w:rsidP="00B279FC">
      <w:pPr>
        <w:rPr>
          <w:szCs w:val="26"/>
        </w:rPr>
      </w:pPr>
    </w:p>
    <w:p w14:paraId="3755A2E8" w14:textId="77777777" w:rsidR="00B279FC" w:rsidRPr="00B279FC" w:rsidRDefault="00B279FC" w:rsidP="00B279FC">
      <w:pPr>
        <w:rPr>
          <w:szCs w:val="26"/>
        </w:rPr>
      </w:pPr>
      <w:r w:rsidRPr="00B279FC">
        <w:rPr>
          <w:szCs w:val="26"/>
        </w:rPr>
        <w:t>The IRP may cover the areas below:</w:t>
      </w:r>
    </w:p>
    <w:p w14:paraId="6B576370" w14:textId="77777777" w:rsidR="00B279FC" w:rsidRPr="00B279FC" w:rsidRDefault="00B279FC" w:rsidP="00B279FC">
      <w:pPr>
        <w:rPr>
          <w:szCs w:val="26"/>
        </w:rPr>
      </w:pPr>
    </w:p>
    <w:p w14:paraId="128EB2A1" w14:textId="6A4CBB4E" w:rsidR="00B279FC" w:rsidRPr="00B279FC" w:rsidRDefault="00B279FC" w:rsidP="00B279FC">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B279FC">
        <w:rPr>
          <w:smallCaps w:val="0"/>
          <w:noProof/>
          <w:sz w:val="26"/>
          <w:szCs w:val="26"/>
        </w:rPr>
        <w:t>Data Categories for Tracking Incidents</w:t>
      </w:r>
    </w:p>
    <w:p w14:paraId="0767968B" w14:textId="1CBA859E" w:rsidR="00B279FC" w:rsidRPr="00B279FC" w:rsidRDefault="00B279FC" w:rsidP="00B279FC">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B279FC">
        <w:rPr>
          <w:smallCaps w:val="0"/>
          <w:noProof/>
          <w:sz w:val="26"/>
          <w:szCs w:val="26"/>
        </w:rPr>
        <w:t>Types of Incident Detection Channels</w:t>
      </w:r>
    </w:p>
    <w:p w14:paraId="2C0713FC" w14:textId="3AA4C68E" w:rsidR="00B279FC" w:rsidRPr="00B279FC" w:rsidRDefault="00B279FC" w:rsidP="00B279FC">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B279FC">
        <w:rPr>
          <w:smallCaps w:val="0"/>
          <w:noProof/>
          <w:sz w:val="26"/>
          <w:szCs w:val="26"/>
        </w:rPr>
        <w:t>Incident prioritisation matrix and triage process</w:t>
      </w:r>
    </w:p>
    <w:p w14:paraId="26967AF2" w14:textId="77777777" w:rsidR="00B279FC" w:rsidRPr="00B279FC" w:rsidRDefault="00B279FC" w:rsidP="00B279FC">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B279FC">
        <w:rPr>
          <w:smallCaps w:val="0"/>
          <w:noProof/>
          <w:sz w:val="26"/>
          <w:szCs w:val="26"/>
        </w:rPr>
        <w:t>Incident Response Workflow</w:t>
      </w:r>
    </w:p>
    <w:p w14:paraId="75F76BEE" w14:textId="77777777" w:rsidR="00B279FC" w:rsidRPr="00B279FC" w:rsidRDefault="00B279FC" w:rsidP="00B279FC">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B279FC">
        <w:rPr>
          <w:smallCaps w:val="0"/>
          <w:noProof/>
          <w:sz w:val="26"/>
          <w:szCs w:val="26"/>
        </w:rPr>
        <w:t>Incident Root-cause Framework</w:t>
      </w:r>
    </w:p>
    <w:p w14:paraId="2FF47762" w14:textId="77777777" w:rsidR="00B279FC" w:rsidRPr="00B279FC" w:rsidRDefault="00B279FC" w:rsidP="00B279FC">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B279FC">
        <w:rPr>
          <w:smallCaps w:val="0"/>
          <w:noProof/>
          <w:sz w:val="26"/>
          <w:szCs w:val="26"/>
        </w:rPr>
        <w:t>Incident Response Lifecycle</w:t>
      </w:r>
    </w:p>
    <w:p w14:paraId="5094B00F" w14:textId="77777777" w:rsidR="00B279FC" w:rsidRPr="00B279FC" w:rsidRDefault="00B279FC" w:rsidP="00B279FC">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B279FC">
        <w:rPr>
          <w:smallCaps w:val="0"/>
          <w:noProof/>
          <w:sz w:val="26"/>
          <w:szCs w:val="26"/>
        </w:rPr>
        <w:t>Incident Response Checklist (During)</w:t>
      </w:r>
    </w:p>
    <w:p w14:paraId="733317E5" w14:textId="77777777" w:rsidR="00B279FC" w:rsidRPr="00B279FC" w:rsidRDefault="00B279FC" w:rsidP="00B279FC">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B279FC">
        <w:rPr>
          <w:smallCaps w:val="0"/>
          <w:noProof/>
          <w:sz w:val="26"/>
          <w:szCs w:val="26"/>
        </w:rPr>
        <w:t>Post-Incident checklist (After)</w:t>
      </w:r>
    </w:p>
    <w:p w14:paraId="0A28B457" w14:textId="77777777" w:rsidR="00B279FC" w:rsidRPr="00B279FC" w:rsidRDefault="00B279FC" w:rsidP="00B279FC">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B279FC">
        <w:rPr>
          <w:smallCaps w:val="0"/>
          <w:noProof/>
          <w:sz w:val="26"/>
          <w:szCs w:val="26"/>
        </w:rPr>
        <w:t>Incident Response Performance Metrics</w:t>
      </w:r>
    </w:p>
    <w:p w14:paraId="569B22BB" w14:textId="77777777" w:rsidR="00B279FC" w:rsidRPr="00B279FC" w:rsidRDefault="00B279FC" w:rsidP="00B279FC">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B279FC">
        <w:rPr>
          <w:smallCaps w:val="0"/>
          <w:noProof/>
          <w:sz w:val="26"/>
          <w:szCs w:val="26"/>
        </w:rPr>
        <w:t>Incident Response Process/Procedures/Playbook List</w:t>
      </w:r>
    </w:p>
    <w:p w14:paraId="18903175" w14:textId="77777777" w:rsidR="00B279FC" w:rsidRPr="00B279FC" w:rsidRDefault="00B279FC" w:rsidP="00B279FC">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B279FC">
        <w:rPr>
          <w:smallCaps w:val="0"/>
          <w:noProof/>
          <w:sz w:val="26"/>
          <w:szCs w:val="26"/>
        </w:rPr>
        <w:t>Roles and Responsibilities</w:t>
      </w:r>
    </w:p>
    <w:p w14:paraId="6EC620F4" w14:textId="5E620C5A" w:rsidR="00B279FC" w:rsidRPr="00B279FC" w:rsidRDefault="00B279FC" w:rsidP="00B279FC">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B279FC">
        <w:rPr>
          <w:smallCaps w:val="0"/>
          <w:noProof/>
          <w:sz w:val="26"/>
          <w:szCs w:val="26"/>
        </w:rPr>
        <w:t>Incident Response Team</w:t>
      </w:r>
    </w:p>
    <w:p w14:paraId="41EB2D79" w14:textId="77777777" w:rsidR="00B279FC" w:rsidRPr="00B279FC" w:rsidRDefault="00B279FC" w:rsidP="00B279FC">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B279FC">
        <w:rPr>
          <w:smallCaps w:val="0"/>
          <w:noProof/>
          <w:sz w:val="26"/>
          <w:szCs w:val="26"/>
        </w:rPr>
        <w:t>Incident Response Team Organisational Structures</w:t>
      </w:r>
    </w:p>
    <w:p w14:paraId="763C461B" w14:textId="7280BF92" w:rsidR="00B279FC" w:rsidRPr="00B279FC" w:rsidRDefault="00B279FC" w:rsidP="00B279FC">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B279FC">
        <w:rPr>
          <w:smallCaps w:val="0"/>
          <w:noProof/>
          <w:sz w:val="26"/>
          <w:szCs w:val="26"/>
        </w:rPr>
        <w:t>The communication process in case of an incident</w:t>
      </w:r>
    </w:p>
    <w:p w14:paraId="015A8122" w14:textId="50422CF0" w:rsidR="00B279FC" w:rsidRPr="00B279FC" w:rsidRDefault="00B279FC" w:rsidP="00B279FC">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B279FC">
        <w:rPr>
          <w:smallCaps w:val="0"/>
          <w:noProof/>
          <w:sz w:val="26"/>
          <w:szCs w:val="26"/>
        </w:rPr>
        <w:t>Checklist for Communicating with Media</w:t>
      </w:r>
    </w:p>
    <w:p w14:paraId="0818AAA1" w14:textId="15C2D86B" w:rsidR="00B279FC" w:rsidRPr="00B279FC" w:rsidRDefault="00B279FC" w:rsidP="00B279FC">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B279FC">
        <w:rPr>
          <w:smallCaps w:val="0"/>
          <w:noProof/>
          <w:sz w:val="26"/>
          <w:szCs w:val="26"/>
        </w:rPr>
        <w:t>Incident Communication Memo to Employees - Template</w:t>
      </w:r>
    </w:p>
    <w:p w14:paraId="35569B96" w14:textId="77777777" w:rsidR="00B279FC" w:rsidRPr="00B279FC" w:rsidRDefault="00B279FC" w:rsidP="00B279FC">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B279FC">
        <w:rPr>
          <w:smallCaps w:val="0"/>
          <w:noProof/>
          <w:sz w:val="26"/>
          <w:szCs w:val="26"/>
        </w:rPr>
        <w:t>Sample Customer Notification Letter - Template</w:t>
      </w:r>
    </w:p>
    <w:p w14:paraId="569B9834" w14:textId="77777777" w:rsidR="00B279FC" w:rsidRPr="00B279FC" w:rsidRDefault="00B279FC" w:rsidP="00B279FC">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B279FC">
        <w:rPr>
          <w:smallCaps w:val="0"/>
          <w:noProof/>
          <w:sz w:val="26"/>
          <w:szCs w:val="26"/>
        </w:rPr>
        <w:t>Response Plan for Compromise of Personal Information - Template</w:t>
      </w:r>
    </w:p>
    <w:p w14:paraId="2A2AE8C2" w14:textId="77777777" w:rsidR="00B279FC" w:rsidRPr="00B279FC" w:rsidRDefault="00B279FC" w:rsidP="00B279FC">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B279FC">
        <w:rPr>
          <w:smallCaps w:val="0"/>
          <w:noProof/>
          <w:sz w:val="26"/>
          <w:szCs w:val="26"/>
        </w:rPr>
        <w:t>Incident evidence collection log</w:t>
      </w:r>
    </w:p>
    <w:p w14:paraId="4B301ED0" w14:textId="77777777" w:rsidR="00B279FC" w:rsidRPr="00B279FC" w:rsidRDefault="00B279FC" w:rsidP="00B279FC">
      <w:pPr>
        <w:pStyle w:val="TOC2"/>
        <w:tabs>
          <w:tab w:val="left" w:pos="554"/>
          <w:tab w:val="right" w:pos="9016"/>
        </w:tabs>
        <w:rPr>
          <w:noProof/>
          <w:sz w:val="26"/>
          <w:szCs w:val="26"/>
        </w:rPr>
      </w:pPr>
    </w:p>
    <w:p w14:paraId="2E2FB3A7" w14:textId="101ADE38" w:rsidR="00B279FC" w:rsidRDefault="00B279FC" w:rsidP="00B279FC">
      <w:pPr>
        <w:overflowPunct/>
        <w:autoSpaceDE/>
        <w:autoSpaceDN/>
        <w:adjustRightInd/>
        <w:jc w:val="left"/>
        <w:textAlignment w:val="auto"/>
        <w:rPr>
          <w:szCs w:val="26"/>
        </w:rPr>
      </w:pPr>
      <w:r w:rsidRPr="00B279FC">
        <w:rPr>
          <w:szCs w:val="26"/>
        </w:rPr>
        <w:t>For any information related to the above, please refer to the Incident Response Plan.</w:t>
      </w:r>
    </w:p>
    <w:p w14:paraId="522D91C0" w14:textId="3CEA03A1" w:rsidR="00B279FC" w:rsidRDefault="00B279FC">
      <w:pPr>
        <w:overflowPunct/>
        <w:autoSpaceDE/>
        <w:autoSpaceDN/>
        <w:adjustRightInd/>
        <w:jc w:val="left"/>
        <w:textAlignment w:val="auto"/>
        <w:rPr>
          <w:szCs w:val="26"/>
        </w:rPr>
      </w:pPr>
      <w:r>
        <w:rPr>
          <w:szCs w:val="26"/>
        </w:rPr>
        <w:br w:type="page"/>
      </w:r>
    </w:p>
    <w:p w14:paraId="51F28D51" w14:textId="77777777" w:rsidR="00B279FC" w:rsidRDefault="00B279FC" w:rsidP="00B279FC">
      <w:pPr>
        <w:pStyle w:val="Heading1"/>
      </w:pPr>
      <w:bookmarkStart w:id="93" w:name="_Toc107411692"/>
      <w:bookmarkStart w:id="94" w:name="_Toc210208207"/>
      <w:r>
        <w:lastRenderedPageBreak/>
        <w:t>Objectives</w:t>
      </w:r>
      <w:bookmarkEnd w:id="93"/>
      <w:bookmarkEnd w:id="94"/>
    </w:p>
    <w:p w14:paraId="3CCAA8D1" w14:textId="77777777" w:rsidR="00B279FC" w:rsidRPr="00B279FC" w:rsidRDefault="00B279FC" w:rsidP="00B279FC">
      <w:pPr>
        <w:rPr>
          <w:lang w:val="en-AU"/>
        </w:rPr>
      </w:pPr>
    </w:p>
    <w:p w14:paraId="61243DE8" w14:textId="77777777" w:rsidR="00B279FC" w:rsidRDefault="00B279FC" w:rsidP="00B279FC">
      <w:pPr>
        <w:pStyle w:val="Heading2"/>
      </w:pPr>
      <w:bookmarkStart w:id="95" w:name="_Toc107401270"/>
      <w:bookmarkStart w:id="96" w:name="_Toc107411693"/>
      <w:bookmarkStart w:id="97" w:name="_Toc210208208"/>
      <w:r>
        <w:t>Proactive Response</w:t>
      </w:r>
      <w:bookmarkEnd w:id="95"/>
      <w:bookmarkEnd w:id="96"/>
      <w:bookmarkEnd w:id="97"/>
    </w:p>
    <w:p w14:paraId="4667D32F" w14:textId="77777777" w:rsidR="00B279FC" w:rsidRDefault="00B279FC" w:rsidP="00B279FC">
      <w:pPr>
        <w:rPr>
          <w:rFonts w:ascii="Calibri" w:hAnsi="Calibri" w:cs="TT15Ct00"/>
          <w:szCs w:val="22"/>
        </w:rPr>
      </w:pPr>
    </w:p>
    <w:p w14:paraId="181D8D1D" w14:textId="35556511" w:rsidR="00B279FC" w:rsidRDefault="00B279FC" w:rsidP="00B24158">
      <w:pPr>
        <w:rPr>
          <w:szCs w:val="22"/>
        </w:rPr>
      </w:pPr>
      <w:r w:rsidRPr="00B279FC">
        <w:rPr>
          <w:color w:val="000000"/>
          <w:szCs w:val="22"/>
        </w:rPr>
        <w:t>A playbook helps security teams optimise their actions for efficiency and productivity. Your security team can plan and prioritise their actions in a methodical and repeatable fashion. Following a playbook, your team will have the best chance to respond and contain incidents when and where they occur.</w:t>
      </w:r>
    </w:p>
    <w:p w14:paraId="7B39763B" w14:textId="77777777" w:rsidR="00B24158" w:rsidRPr="00B279FC" w:rsidRDefault="00B24158" w:rsidP="00B24158">
      <w:pPr>
        <w:rPr>
          <w:sz w:val="18"/>
          <w:szCs w:val="18"/>
        </w:rPr>
      </w:pPr>
    </w:p>
    <w:p w14:paraId="40BB5F9C" w14:textId="77777777" w:rsidR="00B279FC" w:rsidRDefault="00B279FC" w:rsidP="00B279FC">
      <w:pPr>
        <w:pStyle w:val="Heading2"/>
      </w:pPr>
      <w:bookmarkStart w:id="98" w:name="_Toc107401271"/>
      <w:bookmarkStart w:id="99" w:name="_Toc107411694"/>
      <w:bookmarkStart w:id="100" w:name="_Toc210208209"/>
      <w:r>
        <w:t>Quick Containment</w:t>
      </w:r>
      <w:bookmarkEnd w:id="98"/>
      <w:bookmarkEnd w:id="99"/>
      <w:bookmarkEnd w:id="100"/>
    </w:p>
    <w:p w14:paraId="6F4FC7D9" w14:textId="77777777" w:rsidR="00B279FC" w:rsidRPr="00AC4D13" w:rsidRDefault="00B279FC" w:rsidP="00B279FC">
      <w:pPr>
        <w:rPr>
          <w:rFonts w:ascii="Calibri" w:hAnsi="Calibri" w:cs="TT15Ct00"/>
          <w:szCs w:val="22"/>
        </w:rPr>
      </w:pPr>
    </w:p>
    <w:p w14:paraId="62B2CA6A" w14:textId="77777777" w:rsidR="00B279FC" w:rsidRDefault="00B279FC" w:rsidP="00B279FC">
      <w:pPr>
        <w:rPr>
          <w:szCs w:val="22"/>
        </w:rPr>
      </w:pPr>
      <w:r w:rsidRPr="00B279FC">
        <w:rPr>
          <w:color w:val="000000"/>
          <w:szCs w:val="22"/>
        </w:rPr>
        <w:t>Time and speed are crucial in assessing the environment and risk in the context of your business. Playbooks give a complete view of the necessary tasks to capture the data needed to support proper recovery and forensics. The efficiency a playbook brings to a security team allows for quick responses to finding the source of the attack, following lateral movement across the organisation, and taking the proper steps to mitigate damage.</w:t>
      </w:r>
      <w:r w:rsidRPr="00B279FC">
        <w:rPr>
          <w:szCs w:val="22"/>
        </w:rPr>
        <w:t> </w:t>
      </w:r>
    </w:p>
    <w:p w14:paraId="65EF4352" w14:textId="77777777" w:rsidR="00B24158" w:rsidRPr="00B279FC" w:rsidRDefault="00B24158" w:rsidP="00B279FC">
      <w:pPr>
        <w:rPr>
          <w:sz w:val="18"/>
          <w:szCs w:val="18"/>
        </w:rPr>
      </w:pPr>
    </w:p>
    <w:p w14:paraId="000C24A5" w14:textId="77777777" w:rsidR="00B279FC" w:rsidRDefault="00B279FC" w:rsidP="00B279FC">
      <w:pPr>
        <w:pStyle w:val="Heading2"/>
      </w:pPr>
      <w:bookmarkStart w:id="101" w:name="_Toc107401272"/>
      <w:bookmarkStart w:id="102" w:name="_Toc107411695"/>
      <w:bookmarkStart w:id="103" w:name="_Toc210208210"/>
      <w:r>
        <w:t>Effective Remediation</w:t>
      </w:r>
      <w:bookmarkEnd w:id="101"/>
      <w:bookmarkEnd w:id="102"/>
      <w:bookmarkEnd w:id="103"/>
    </w:p>
    <w:p w14:paraId="6CE68323" w14:textId="77777777" w:rsidR="00B279FC" w:rsidRDefault="00B279FC" w:rsidP="00B279FC">
      <w:pPr>
        <w:rPr>
          <w:rFonts w:ascii="Calibri" w:hAnsi="Calibri" w:cs="TT15Ct00"/>
          <w:szCs w:val="22"/>
        </w:rPr>
      </w:pPr>
    </w:p>
    <w:p w14:paraId="6241D491" w14:textId="77777777" w:rsidR="00B279FC" w:rsidRPr="00B279FC" w:rsidRDefault="00B279FC" w:rsidP="00B279FC">
      <w:r w:rsidRPr="00B279FC">
        <w:rPr>
          <w:color w:val="000000"/>
          <w:szCs w:val="22"/>
        </w:rPr>
        <w:t>Playbooks facilitate security processes, mitigation plans, and smooth communication between multiple departments. By working methodically through data collection, analysis, and communications, you improve the odds for effective eradication, recovery with integrity, and forensic-quality reporting</w:t>
      </w:r>
      <w:r w:rsidRPr="00B279FC">
        <w:t>.</w:t>
      </w:r>
    </w:p>
    <w:p w14:paraId="08E397B1" w14:textId="77777777" w:rsidR="00B279FC" w:rsidRDefault="00B279FC" w:rsidP="00B279FC">
      <w:pPr>
        <w:rPr>
          <w:rFonts w:ascii="Calibri" w:hAnsi="Calibri" w:cs="TT15Ct00"/>
          <w:szCs w:val="22"/>
        </w:rPr>
      </w:pPr>
    </w:p>
    <w:p w14:paraId="1E3F0F89" w14:textId="77777777" w:rsidR="00B279FC" w:rsidRDefault="00B279FC" w:rsidP="00B279FC">
      <w:r>
        <w:br w:type="page"/>
      </w:r>
    </w:p>
    <w:p w14:paraId="7443B104" w14:textId="77777777" w:rsidR="00B279FC" w:rsidRDefault="00B279FC" w:rsidP="00B279FC">
      <w:pPr>
        <w:pStyle w:val="Heading1"/>
      </w:pPr>
      <w:bookmarkStart w:id="104" w:name="_Toc24978139"/>
      <w:bookmarkStart w:id="105" w:name="_Toc19019104"/>
      <w:bookmarkStart w:id="106" w:name="_Toc107411696"/>
      <w:bookmarkStart w:id="107" w:name="_Toc210208211"/>
      <w:r>
        <w:lastRenderedPageBreak/>
        <w:t>Readiness</w:t>
      </w:r>
      <w:bookmarkEnd w:id="104"/>
      <w:bookmarkEnd w:id="105"/>
      <w:bookmarkEnd w:id="106"/>
      <w:bookmarkEnd w:id="107"/>
    </w:p>
    <w:p w14:paraId="63EAD3C6" w14:textId="77777777" w:rsidR="00B279FC" w:rsidRDefault="00B279FC" w:rsidP="00B279FC">
      <w:pPr>
        <w:pStyle w:val="paragraph"/>
        <w:spacing w:before="0" w:beforeAutospacing="0" w:after="0" w:afterAutospacing="0"/>
        <w:textAlignment w:val="baseline"/>
        <w:rPr>
          <w:rStyle w:val="normaltextrun"/>
          <w:rFonts w:ascii="Calibri" w:eastAsiaTheme="minorEastAsia" w:hAnsi="Calibri" w:cs="Calibri"/>
          <w:color w:val="000000"/>
          <w:szCs w:val="22"/>
        </w:rPr>
      </w:pPr>
    </w:p>
    <w:p w14:paraId="42CB2D5E" w14:textId="77777777" w:rsidR="00B279FC" w:rsidRPr="00B279FC" w:rsidRDefault="00B279FC" w:rsidP="00B279FC">
      <w:pPr>
        <w:pStyle w:val="paragraph"/>
        <w:spacing w:before="0" w:beforeAutospacing="0" w:after="0" w:afterAutospacing="0"/>
        <w:textAlignment w:val="baseline"/>
        <w:rPr>
          <w:sz w:val="26"/>
          <w:szCs w:val="26"/>
        </w:rPr>
      </w:pPr>
      <w:r w:rsidRPr="00B279FC">
        <w:rPr>
          <w:rStyle w:val="normaltextrun"/>
          <w:rFonts w:eastAsiaTheme="minorEastAsia"/>
          <w:color w:val="000000"/>
          <w:sz w:val="26"/>
          <w:szCs w:val="26"/>
        </w:rPr>
        <w:t>Incident Response Teams function in a state of constant readiness. A security incident can occur at any time of day or night so Incident Response Teams should always be prepared to respond. </w:t>
      </w:r>
      <w:r w:rsidRPr="00B279FC">
        <w:rPr>
          <w:rStyle w:val="eop"/>
          <w:sz w:val="26"/>
          <w:szCs w:val="26"/>
        </w:rPr>
        <w:t> </w:t>
      </w:r>
    </w:p>
    <w:p w14:paraId="07985235" w14:textId="77777777" w:rsidR="00B279FC" w:rsidRPr="00B279FC" w:rsidRDefault="00B279FC" w:rsidP="00B279FC">
      <w:pPr>
        <w:pStyle w:val="paragraph"/>
        <w:spacing w:before="0" w:beforeAutospacing="0" w:after="0" w:afterAutospacing="0"/>
        <w:textAlignment w:val="baseline"/>
        <w:rPr>
          <w:rStyle w:val="normaltextrun"/>
          <w:rFonts w:eastAsiaTheme="minorEastAsia"/>
          <w:color w:val="000000"/>
          <w:sz w:val="26"/>
          <w:szCs w:val="26"/>
        </w:rPr>
      </w:pPr>
    </w:p>
    <w:p w14:paraId="799673AC" w14:textId="77777777" w:rsidR="00B279FC" w:rsidRDefault="00B279FC" w:rsidP="00B279FC">
      <w:pPr>
        <w:pStyle w:val="paragraph"/>
        <w:spacing w:before="0" w:beforeAutospacing="0" w:after="0" w:afterAutospacing="0"/>
        <w:textAlignment w:val="baseline"/>
        <w:rPr>
          <w:rStyle w:val="eop"/>
          <w:sz w:val="26"/>
          <w:szCs w:val="26"/>
        </w:rPr>
      </w:pPr>
      <w:r w:rsidRPr="00B279FC">
        <w:rPr>
          <w:rStyle w:val="normaltextrun"/>
          <w:rFonts w:eastAsiaTheme="minorEastAsia"/>
          <w:color w:val="000000"/>
          <w:sz w:val="26"/>
          <w:szCs w:val="26"/>
        </w:rPr>
        <w:t>A state of readiness involves checking their processes, procedures, tools, and access in the downtime to ensure that when an incident occurs, they are familiar with the processes and tools involved to reduce wasted time and effort.</w:t>
      </w:r>
      <w:r w:rsidRPr="00B279FC">
        <w:rPr>
          <w:rStyle w:val="eop"/>
          <w:sz w:val="26"/>
          <w:szCs w:val="26"/>
        </w:rPr>
        <w:t> </w:t>
      </w:r>
    </w:p>
    <w:p w14:paraId="2AF694AE" w14:textId="77777777" w:rsidR="00B279FC" w:rsidRPr="00B279FC" w:rsidRDefault="00B279FC" w:rsidP="00B279FC">
      <w:pPr>
        <w:pStyle w:val="paragraph"/>
        <w:spacing w:before="0" w:beforeAutospacing="0" w:after="0" w:afterAutospacing="0"/>
        <w:textAlignment w:val="baseline"/>
        <w:rPr>
          <w:sz w:val="26"/>
          <w:szCs w:val="26"/>
        </w:rPr>
      </w:pPr>
    </w:p>
    <w:p w14:paraId="1BE08513" w14:textId="77777777" w:rsidR="00B279FC" w:rsidRDefault="00B279FC" w:rsidP="00B279FC">
      <w:pPr>
        <w:pStyle w:val="Heading2"/>
      </w:pPr>
      <w:bookmarkStart w:id="108" w:name="_Toc107401274"/>
      <w:bookmarkStart w:id="109" w:name="_Toc107411697"/>
      <w:bookmarkStart w:id="110" w:name="_Toc210208212"/>
      <w:r w:rsidRPr="583D26FB">
        <w:t>General Readiness</w:t>
      </w:r>
      <w:bookmarkEnd w:id="108"/>
      <w:bookmarkEnd w:id="109"/>
      <w:bookmarkEnd w:id="110"/>
    </w:p>
    <w:p w14:paraId="0F5DD97C" w14:textId="77777777" w:rsidR="00B279FC" w:rsidRPr="006E2BC6" w:rsidRDefault="00B279FC" w:rsidP="00B279FC">
      <w:pPr>
        <w:rPr>
          <w:noProof/>
          <w:szCs w:val="24"/>
        </w:rPr>
      </w:pPr>
    </w:p>
    <w:p w14:paraId="1E6D2AA3"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organisation has an Incident Response Plan (IRP) that is up to date, reviewed, approved by the appropriate stakeholders, authorised by the appropriate executive</w:t>
      </w:r>
      <w:r>
        <w:rPr>
          <w:noProof/>
          <w:szCs w:val="24"/>
        </w:rPr>
        <w:t>,</w:t>
      </w:r>
      <w:r w:rsidRPr="006E2BC6">
        <w:rPr>
          <w:noProof/>
          <w:szCs w:val="24"/>
        </w:rPr>
        <w:t xml:space="preserve"> and communicated to the appropriate teams (Incident Response Teams, IT Support Team, IT Team). </w:t>
      </w:r>
    </w:p>
    <w:p w14:paraId="5D0978B8"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required playbooks to support the IRP exists or are being developed</w:t>
      </w:r>
      <w:r>
        <w:rPr>
          <w:noProof/>
          <w:szCs w:val="24"/>
        </w:rPr>
        <w:t>.</w:t>
      </w:r>
      <w:r w:rsidRPr="006E2BC6">
        <w:rPr>
          <w:noProof/>
          <w:szCs w:val="24"/>
        </w:rPr>
        <w:t> </w:t>
      </w:r>
    </w:p>
    <w:p w14:paraId="4F690BF3"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playbooks and all required processes and procedures in responding to an incident are referred to in the IRP. </w:t>
      </w:r>
    </w:p>
    <w:p w14:paraId="0BFC52B4"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organisation has a functioning knowledge base tool. </w:t>
      </w:r>
    </w:p>
    <w:p w14:paraId="69FD8CAB"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required users have access to the organisation</w:t>
      </w:r>
      <w:r>
        <w:rPr>
          <w:noProof/>
          <w:szCs w:val="24"/>
        </w:rPr>
        <w:t>’s</w:t>
      </w:r>
      <w:r w:rsidRPr="006E2BC6">
        <w:rPr>
          <w:noProof/>
          <w:szCs w:val="24"/>
        </w:rPr>
        <w:t xml:space="preserve"> knowledge base. </w:t>
      </w:r>
    </w:p>
    <w:p w14:paraId="3F0A6EB0"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organisation has a training plan in place to upskill the employees in the required area that will speed up their reaction in dealing with a threat.</w:t>
      </w:r>
    </w:p>
    <w:p w14:paraId="0E45255D" w14:textId="77777777" w:rsidR="00B279FC" w:rsidRDefault="00B279FC" w:rsidP="00B279FC">
      <w:pPr>
        <w:pStyle w:val="Heading2"/>
      </w:pPr>
      <w:bookmarkStart w:id="111" w:name="_Toc19019106"/>
      <w:bookmarkStart w:id="112" w:name="_Toc24978141"/>
      <w:bookmarkStart w:id="113" w:name="_Toc107401275"/>
      <w:bookmarkStart w:id="114" w:name="_Toc107411698"/>
      <w:bookmarkStart w:id="115" w:name="_Toc210208213"/>
      <w:r w:rsidRPr="583D26FB">
        <w:t>Prepare Phase Readiness</w:t>
      </w:r>
      <w:bookmarkEnd w:id="111"/>
      <w:bookmarkEnd w:id="112"/>
      <w:bookmarkEnd w:id="113"/>
      <w:bookmarkEnd w:id="114"/>
      <w:bookmarkEnd w:id="115"/>
    </w:p>
    <w:p w14:paraId="0DB728F2" w14:textId="77777777" w:rsidR="00B279FC" w:rsidRPr="006E2BC6" w:rsidRDefault="00B279FC" w:rsidP="00B279FC">
      <w:pPr>
        <w:pStyle w:val="paragraph"/>
        <w:spacing w:before="0" w:beforeAutospacing="0" w:after="0" w:afterAutospacing="0"/>
        <w:textAlignment w:val="baseline"/>
        <w:rPr>
          <w:rStyle w:val="normaltextrun"/>
          <w:rFonts w:ascii="Calibri" w:eastAsiaTheme="minorEastAsia" w:hAnsi="Calibri" w:cs="Calibri"/>
          <w:szCs w:val="22"/>
        </w:rPr>
      </w:pPr>
    </w:p>
    <w:p w14:paraId="46AA7C51"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the breached systems. </w:t>
      </w:r>
    </w:p>
    <w:p w14:paraId="1570164E"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081470E0"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133B003E"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59850D35"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the RACI matrix to identify the point of escalations. </w:t>
      </w:r>
    </w:p>
    <w:p w14:paraId="60589D6B"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escalation paths. </w:t>
      </w:r>
    </w:p>
    <w:p w14:paraId="429BF2AE"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contact details (email, phone number) of the stakeholders designated as points of escalation. </w:t>
      </w:r>
    </w:p>
    <w:p w14:paraId="73B9CAC2"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legal team. </w:t>
      </w:r>
    </w:p>
    <w:p w14:paraId="39A4749B"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Governance and Compliance Team (GRC). </w:t>
      </w:r>
    </w:p>
    <w:p w14:paraId="751A2929"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marketing/communication team. </w:t>
      </w:r>
    </w:p>
    <w:p w14:paraId="07A9F558" w14:textId="77777777" w:rsidR="00B279FC"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contact details of vendors for the tools used and authority to engage vendor support teams where applicable and escalation contact details. </w:t>
      </w:r>
    </w:p>
    <w:p w14:paraId="56C3321F" w14:textId="77777777" w:rsidR="00B279FC" w:rsidRPr="006E2BC6" w:rsidRDefault="00B279FC" w:rsidP="00B279FC">
      <w:pPr>
        <w:pStyle w:val="ListParagraph"/>
        <w:overflowPunct/>
        <w:autoSpaceDE/>
        <w:autoSpaceDN/>
        <w:adjustRightInd/>
        <w:jc w:val="left"/>
        <w:textAlignment w:val="auto"/>
        <w:rPr>
          <w:noProof/>
          <w:szCs w:val="24"/>
        </w:rPr>
      </w:pPr>
    </w:p>
    <w:p w14:paraId="1E35F6BB" w14:textId="77777777" w:rsidR="00B279FC" w:rsidRDefault="00B279FC" w:rsidP="00B279FC">
      <w:pPr>
        <w:pStyle w:val="Heading2"/>
      </w:pPr>
      <w:bookmarkStart w:id="116" w:name="_Toc19019107"/>
      <w:bookmarkStart w:id="117" w:name="_Toc24978142"/>
      <w:bookmarkStart w:id="118" w:name="_Toc107401276"/>
      <w:bookmarkStart w:id="119" w:name="_Toc107411699"/>
      <w:bookmarkStart w:id="120" w:name="_Toc210208214"/>
      <w:r w:rsidRPr="583D26FB">
        <w:t>Detect Phase Readiness</w:t>
      </w:r>
      <w:bookmarkEnd w:id="116"/>
      <w:bookmarkEnd w:id="117"/>
      <w:bookmarkEnd w:id="118"/>
      <w:bookmarkEnd w:id="119"/>
      <w:bookmarkEnd w:id="120"/>
    </w:p>
    <w:p w14:paraId="17471B88" w14:textId="77777777" w:rsidR="00B279FC" w:rsidRPr="006E2BC6" w:rsidRDefault="00B279FC" w:rsidP="00B279FC">
      <w:pPr>
        <w:pStyle w:val="paragraph"/>
        <w:spacing w:before="0" w:beforeAutospacing="0" w:after="0" w:afterAutospacing="0"/>
        <w:textAlignment w:val="baseline"/>
        <w:rPr>
          <w:rStyle w:val="normaltextrun"/>
          <w:rFonts w:ascii="Calibri" w:eastAsiaTheme="minorEastAsia" w:hAnsi="Calibri" w:cs="Calibri"/>
          <w:szCs w:val="22"/>
        </w:rPr>
      </w:pPr>
    </w:p>
    <w:p w14:paraId="1DF801B5"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4E66334D"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41CAF3CE"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learnings from the previous similar incidents are included in the knowledge base. </w:t>
      </w:r>
    </w:p>
    <w:p w14:paraId="21F7EFB8"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detection tuning learnings from previous incidents have been updated in the appropriate toolsets</w:t>
      </w:r>
      <w:r>
        <w:rPr>
          <w:noProof/>
          <w:szCs w:val="24"/>
        </w:rPr>
        <w:t>.</w:t>
      </w:r>
      <w:r w:rsidRPr="006E2BC6">
        <w:rPr>
          <w:noProof/>
          <w:szCs w:val="24"/>
        </w:rPr>
        <w:t> </w:t>
      </w:r>
    </w:p>
    <w:p w14:paraId="3FB41D11" w14:textId="77777777" w:rsidR="00B279FC"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xml:space="preserve"> </w:t>
      </w:r>
    </w:p>
    <w:p w14:paraId="69D8135D" w14:textId="77777777" w:rsidR="00B279FC" w:rsidRPr="006E2BC6" w:rsidRDefault="00B279FC" w:rsidP="00B279FC">
      <w:pPr>
        <w:pStyle w:val="ListParagraph"/>
        <w:overflowPunct/>
        <w:autoSpaceDE/>
        <w:autoSpaceDN/>
        <w:adjustRightInd/>
        <w:jc w:val="left"/>
        <w:textAlignment w:val="auto"/>
        <w:rPr>
          <w:noProof/>
          <w:szCs w:val="24"/>
        </w:rPr>
      </w:pPr>
    </w:p>
    <w:p w14:paraId="7BCBE9FE" w14:textId="77777777" w:rsidR="00B279FC" w:rsidRDefault="00B279FC" w:rsidP="00B279FC">
      <w:pPr>
        <w:pStyle w:val="Heading2"/>
      </w:pPr>
      <w:bookmarkStart w:id="121" w:name="_Toc19019108"/>
      <w:bookmarkStart w:id="122" w:name="_Toc24978143"/>
      <w:bookmarkStart w:id="123" w:name="_Toc107401277"/>
      <w:bookmarkStart w:id="124" w:name="_Toc107411700"/>
      <w:bookmarkStart w:id="125" w:name="_Toc210208215"/>
      <w:r w:rsidRPr="583D26FB">
        <w:t>Analyse Phase Readiness</w:t>
      </w:r>
      <w:bookmarkEnd w:id="121"/>
      <w:bookmarkEnd w:id="122"/>
      <w:bookmarkEnd w:id="123"/>
      <w:bookmarkEnd w:id="124"/>
      <w:bookmarkEnd w:id="125"/>
    </w:p>
    <w:p w14:paraId="58DCA6CA" w14:textId="77777777" w:rsidR="00B279FC" w:rsidRPr="002D2C53" w:rsidRDefault="00B279FC" w:rsidP="00B279FC">
      <w:pPr>
        <w:rPr>
          <w:noProof/>
          <w:szCs w:val="24"/>
        </w:rPr>
      </w:pPr>
      <w:bookmarkStart w:id="126" w:name="_Toc19019109"/>
      <w:bookmarkStart w:id="127" w:name="_Toc24978144"/>
    </w:p>
    <w:p w14:paraId="23F7746B"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6739E8F6"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33AB1922" w14:textId="77777777" w:rsidR="00B279FC"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w:t>
      </w:r>
    </w:p>
    <w:p w14:paraId="47DA00B2" w14:textId="77777777" w:rsidR="00B279FC" w:rsidRPr="006E2BC6" w:rsidRDefault="00B279FC" w:rsidP="00B279FC">
      <w:pPr>
        <w:pStyle w:val="ListParagraph"/>
        <w:overflowPunct/>
        <w:autoSpaceDE/>
        <w:autoSpaceDN/>
        <w:adjustRightInd/>
        <w:jc w:val="left"/>
        <w:textAlignment w:val="auto"/>
        <w:rPr>
          <w:noProof/>
          <w:szCs w:val="24"/>
        </w:rPr>
      </w:pPr>
    </w:p>
    <w:p w14:paraId="45EFF92E" w14:textId="77777777" w:rsidR="00B279FC" w:rsidRDefault="00B279FC" w:rsidP="00B279FC">
      <w:pPr>
        <w:pStyle w:val="Heading2"/>
      </w:pPr>
      <w:bookmarkStart w:id="128" w:name="_Toc107401278"/>
      <w:bookmarkStart w:id="129" w:name="_Toc107411701"/>
      <w:bookmarkStart w:id="130" w:name="_Toc210208216"/>
      <w:r w:rsidRPr="583D26FB">
        <w:t>Contain Phase Readiness</w:t>
      </w:r>
      <w:bookmarkEnd w:id="126"/>
      <w:bookmarkEnd w:id="127"/>
      <w:bookmarkEnd w:id="128"/>
      <w:bookmarkEnd w:id="129"/>
      <w:bookmarkEnd w:id="130"/>
    </w:p>
    <w:p w14:paraId="22372CA9" w14:textId="77777777" w:rsidR="00B279FC" w:rsidRPr="00EB78B1" w:rsidRDefault="00B279FC" w:rsidP="00B279FC">
      <w:pPr>
        <w:rPr>
          <w:noProof/>
          <w:szCs w:val="24"/>
        </w:rPr>
      </w:pPr>
    </w:p>
    <w:p w14:paraId="39B905CB"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0A2011A5"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0B5192B4"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good functioning of firewalls and other network devices</w:t>
      </w:r>
      <w:r>
        <w:rPr>
          <w:noProof/>
          <w:szCs w:val="24"/>
        </w:rPr>
        <w:t>.</w:t>
      </w:r>
      <w:r w:rsidRPr="006E2BC6">
        <w:rPr>
          <w:noProof/>
          <w:szCs w:val="24"/>
        </w:rPr>
        <w:t> </w:t>
      </w:r>
    </w:p>
    <w:p w14:paraId="5375B9DD"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66682F25"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firewall rules are documented</w:t>
      </w:r>
      <w:r>
        <w:rPr>
          <w:noProof/>
          <w:szCs w:val="24"/>
        </w:rPr>
        <w:t>.</w:t>
      </w:r>
      <w:r w:rsidRPr="006E2BC6">
        <w:rPr>
          <w:noProof/>
          <w:szCs w:val="24"/>
        </w:rPr>
        <w:t> </w:t>
      </w:r>
    </w:p>
    <w:p w14:paraId="45E592CE"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the organisation</w:t>
      </w:r>
      <w:r>
        <w:rPr>
          <w:noProof/>
          <w:szCs w:val="24"/>
        </w:rPr>
        <w:t>’s</w:t>
      </w:r>
      <w:r w:rsidRPr="006E2BC6">
        <w:rPr>
          <w:noProof/>
          <w:szCs w:val="24"/>
        </w:rPr>
        <w:t xml:space="preserve"> risk framework, process, and acceptance criteria. </w:t>
      </w:r>
    </w:p>
    <w:p w14:paraId="133DC60D" w14:textId="77777777" w:rsidR="00B279FC"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(read and write) to the organisation</w:t>
      </w:r>
      <w:r>
        <w:rPr>
          <w:noProof/>
          <w:szCs w:val="24"/>
        </w:rPr>
        <w:t>’s</w:t>
      </w:r>
      <w:r w:rsidRPr="006E2BC6">
        <w:rPr>
          <w:noProof/>
          <w:szCs w:val="24"/>
        </w:rPr>
        <w:t xml:space="preserve"> asset register to update the status of the affected assets.</w:t>
      </w:r>
    </w:p>
    <w:p w14:paraId="4A1B0E92" w14:textId="77777777" w:rsidR="00B279FC" w:rsidRPr="006E2BC6" w:rsidRDefault="00B279FC" w:rsidP="00B279FC">
      <w:pPr>
        <w:pStyle w:val="ListParagraph"/>
        <w:overflowPunct/>
        <w:autoSpaceDE/>
        <w:autoSpaceDN/>
        <w:adjustRightInd/>
        <w:jc w:val="left"/>
        <w:textAlignment w:val="auto"/>
        <w:rPr>
          <w:noProof/>
          <w:szCs w:val="24"/>
        </w:rPr>
      </w:pPr>
    </w:p>
    <w:p w14:paraId="43E392B3" w14:textId="77777777" w:rsidR="00B279FC" w:rsidRDefault="00B279FC" w:rsidP="00B279FC">
      <w:pPr>
        <w:pStyle w:val="Heading2"/>
      </w:pPr>
      <w:bookmarkStart w:id="131" w:name="_Toc19019110"/>
      <w:bookmarkStart w:id="132" w:name="_Toc24978145"/>
      <w:bookmarkStart w:id="133" w:name="_Toc107401279"/>
      <w:bookmarkStart w:id="134" w:name="_Toc107411702"/>
      <w:bookmarkStart w:id="135" w:name="_Toc210208217"/>
      <w:r w:rsidRPr="583D26FB">
        <w:t>Eradicate Phase Readiness</w:t>
      </w:r>
      <w:bookmarkEnd w:id="131"/>
      <w:bookmarkEnd w:id="132"/>
      <w:bookmarkEnd w:id="133"/>
      <w:bookmarkEnd w:id="134"/>
      <w:bookmarkEnd w:id="135"/>
    </w:p>
    <w:p w14:paraId="0C7FBCCA" w14:textId="77777777" w:rsidR="00B279FC" w:rsidRPr="00745DE6" w:rsidRDefault="00B279FC" w:rsidP="00B279FC">
      <w:pPr>
        <w:rPr>
          <w:noProof/>
          <w:szCs w:val="24"/>
        </w:rPr>
      </w:pPr>
    </w:p>
    <w:p w14:paraId="1B7A4A1B"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3D79B48B"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010FFDF5" w14:textId="77777777" w:rsidR="00B279FC"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 xml:space="preserve">Ensure that the </w:t>
      </w:r>
      <w:r>
        <w:rPr>
          <w:noProof/>
          <w:szCs w:val="24"/>
        </w:rPr>
        <w:t>I</w:t>
      </w:r>
      <w:r w:rsidRPr="006E2BC6">
        <w:rPr>
          <w:noProof/>
          <w:szCs w:val="24"/>
        </w:rPr>
        <w:t xml:space="preserve">ncident </w:t>
      </w:r>
      <w:r>
        <w:rPr>
          <w:noProof/>
          <w:szCs w:val="24"/>
        </w:rPr>
        <w:t>R</w:t>
      </w:r>
      <w:r w:rsidRPr="006E2BC6">
        <w:rPr>
          <w:noProof/>
          <w:szCs w:val="24"/>
        </w:rPr>
        <w:t xml:space="preserve">esponse </w:t>
      </w:r>
      <w:r>
        <w:rPr>
          <w:noProof/>
          <w:szCs w:val="24"/>
        </w:rPr>
        <w:t>T</w:t>
      </w:r>
      <w:r w:rsidRPr="006E2BC6">
        <w:rPr>
          <w:noProof/>
          <w:szCs w:val="24"/>
        </w:rPr>
        <w:t>eam is aware of the communication plan in the event of incidents</w:t>
      </w:r>
      <w:r>
        <w:rPr>
          <w:noProof/>
          <w:szCs w:val="24"/>
        </w:rPr>
        <w:t>.</w:t>
      </w:r>
    </w:p>
    <w:p w14:paraId="34D220F6" w14:textId="7C473BEE" w:rsidR="005C44DE" w:rsidRDefault="005C44DE">
      <w:pPr>
        <w:overflowPunct/>
        <w:autoSpaceDE/>
        <w:autoSpaceDN/>
        <w:adjustRightInd/>
        <w:jc w:val="left"/>
        <w:textAlignment w:val="auto"/>
        <w:rPr>
          <w:noProof/>
          <w:szCs w:val="24"/>
        </w:rPr>
      </w:pPr>
      <w:r>
        <w:rPr>
          <w:noProof/>
          <w:szCs w:val="24"/>
        </w:rPr>
        <w:br w:type="page"/>
      </w:r>
    </w:p>
    <w:p w14:paraId="5D8E6217" w14:textId="77777777" w:rsidR="00B279FC" w:rsidRDefault="00B279FC" w:rsidP="00B279FC">
      <w:pPr>
        <w:pStyle w:val="Heading2"/>
      </w:pPr>
      <w:bookmarkStart w:id="136" w:name="_Toc19019111"/>
      <w:bookmarkStart w:id="137" w:name="_Toc24978146"/>
      <w:bookmarkStart w:id="138" w:name="_Toc107401280"/>
      <w:bookmarkStart w:id="139" w:name="_Toc107411703"/>
      <w:bookmarkStart w:id="140" w:name="_Toc210208218"/>
      <w:r w:rsidRPr="583D26FB">
        <w:lastRenderedPageBreak/>
        <w:t>Recover Phase Readiness</w:t>
      </w:r>
      <w:bookmarkEnd w:id="136"/>
      <w:bookmarkEnd w:id="137"/>
      <w:bookmarkEnd w:id="138"/>
      <w:bookmarkEnd w:id="139"/>
      <w:bookmarkEnd w:id="140"/>
    </w:p>
    <w:p w14:paraId="3A55EE24" w14:textId="77777777" w:rsidR="00B279FC" w:rsidRPr="007B22FE" w:rsidRDefault="00B279FC" w:rsidP="00B279FC">
      <w:pPr>
        <w:rPr>
          <w:noProof/>
          <w:szCs w:val="24"/>
        </w:rPr>
      </w:pPr>
    </w:p>
    <w:p w14:paraId="0D9D9B98"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7266D8C1"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6E964957"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168877BC"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0C6614C8"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cloud services and other data stores are synchronised. </w:t>
      </w:r>
    </w:p>
    <w:p w14:paraId="4337F9F3"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any network changes are documented</w:t>
      </w:r>
      <w:r>
        <w:rPr>
          <w:noProof/>
          <w:szCs w:val="24"/>
        </w:rPr>
        <w:t>.</w:t>
      </w:r>
      <w:r w:rsidRPr="006E2BC6">
        <w:rPr>
          <w:noProof/>
          <w:szCs w:val="24"/>
        </w:rPr>
        <w:t> </w:t>
      </w:r>
    </w:p>
    <w:p w14:paraId="557CA915"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any existing related risks are reviewed, reassessed</w:t>
      </w:r>
      <w:r>
        <w:rPr>
          <w:noProof/>
          <w:szCs w:val="24"/>
        </w:rPr>
        <w:t>,</w:t>
      </w:r>
      <w:r w:rsidRPr="006E2BC6">
        <w:rPr>
          <w:noProof/>
          <w:szCs w:val="24"/>
        </w:rPr>
        <w:t xml:space="preserve"> and updated</w:t>
      </w:r>
      <w:r>
        <w:rPr>
          <w:noProof/>
          <w:szCs w:val="24"/>
        </w:rPr>
        <w:t>.</w:t>
      </w:r>
      <w:r w:rsidRPr="006E2BC6">
        <w:rPr>
          <w:noProof/>
          <w:szCs w:val="24"/>
        </w:rPr>
        <w:t> </w:t>
      </w:r>
    </w:p>
    <w:p w14:paraId="2A6F613F"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Create any risk items identified</w:t>
      </w:r>
      <w:r>
        <w:rPr>
          <w:noProof/>
          <w:szCs w:val="24"/>
        </w:rPr>
        <w:t>.</w:t>
      </w:r>
    </w:p>
    <w:p w14:paraId="0DF286D4" w14:textId="77777777" w:rsidR="00B279FC" w:rsidRPr="00652752" w:rsidRDefault="00B279FC" w:rsidP="00B279FC">
      <w:bookmarkStart w:id="141" w:name="_Toc19019112"/>
      <w:bookmarkStart w:id="142" w:name="_Toc24978147"/>
    </w:p>
    <w:p w14:paraId="2C2B3DCC" w14:textId="77777777" w:rsidR="00B279FC" w:rsidRDefault="00B279FC" w:rsidP="00B279FC">
      <w:pPr>
        <w:pStyle w:val="Heading2"/>
      </w:pPr>
      <w:bookmarkStart w:id="143" w:name="_Toc107401281"/>
      <w:bookmarkStart w:id="144" w:name="_Toc107411704"/>
      <w:bookmarkStart w:id="145" w:name="_Toc210208219"/>
      <w:r w:rsidRPr="583D26FB">
        <w:t>Post</w:t>
      </w:r>
      <w:r>
        <w:t>-</w:t>
      </w:r>
      <w:r w:rsidRPr="583D26FB">
        <w:t>Incident Handling Phase Readiness</w:t>
      </w:r>
      <w:bookmarkEnd w:id="141"/>
      <w:bookmarkEnd w:id="142"/>
      <w:bookmarkEnd w:id="143"/>
      <w:bookmarkEnd w:id="144"/>
      <w:bookmarkEnd w:id="145"/>
    </w:p>
    <w:p w14:paraId="11EE793A" w14:textId="77777777" w:rsidR="00B279FC" w:rsidRPr="00652752" w:rsidRDefault="00B279FC" w:rsidP="00B279FC">
      <w:pPr>
        <w:rPr>
          <w:noProof/>
          <w:szCs w:val="24"/>
        </w:rPr>
      </w:pPr>
    </w:p>
    <w:p w14:paraId="04AD6FCE"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0CA6DB20" w14:textId="77777777" w:rsidR="00B279FC" w:rsidRPr="006E2BC6" w:rsidRDefault="00B279FC" w:rsidP="00B279FC">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78311152" w14:textId="77777777" w:rsidR="00B279FC" w:rsidRDefault="00B279FC" w:rsidP="00B279FC">
      <w:pPr>
        <w:pStyle w:val="ListParagraph"/>
        <w:numPr>
          <w:ilvl w:val="0"/>
          <w:numId w:val="5"/>
        </w:numPr>
        <w:overflowPunct/>
        <w:autoSpaceDE/>
        <w:autoSpaceDN/>
        <w:adjustRightInd/>
        <w:spacing w:before="200" w:after="200" w:line="276" w:lineRule="auto"/>
        <w:jc w:val="left"/>
        <w:textAlignment w:val="auto"/>
      </w:pPr>
      <w:r w:rsidRPr="006E2BC6">
        <w:rPr>
          <w:noProof/>
          <w:szCs w:val="24"/>
        </w:rPr>
        <w:t>Ensure that the learnings from the previous similar incident are included in the knowledge base</w:t>
      </w:r>
      <w:r>
        <w:t>.</w:t>
      </w:r>
    </w:p>
    <w:p w14:paraId="789A0F60" w14:textId="14FAA84A" w:rsidR="00B279FC" w:rsidRDefault="00B279FC">
      <w:pPr>
        <w:overflowPunct/>
        <w:autoSpaceDE/>
        <w:autoSpaceDN/>
        <w:adjustRightInd/>
        <w:jc w:val="left"/>
        <w:textAlignment w:val="auto"/>
        <w:rPr>
          <w:rFonts w:eastAsiaTheme="minorEastAsia"/>
          <w:szCs w:val="26"/>
          <w:lang w:val="en-AU"/>
        </w:rPr>
      </w:pPr>
      <w:r>
        <w:rPr>
          <w:rFonts w:eastAsiaTheme="minorEastAsia"/>
          <w:szCs w:val="26"/>
          <w:lang w:val="en-AU"/>
        </w:rPr>
        <w:br w:type="page"/>
      </w:r>
    </w:p>
    <w:p w14:paraId="1027CE67" w14:textId="77777777" w:rsidR="00B279FC" w:rsidRDefault="00B279FC" w:rsidP="00B279FC">
      <w:pPr>
        <w:pStyle w:val="Heading1"/>
      </w:pPr>
      <w:bookmarkStart w:id="146" w:name="_Toc107411705"/>
      <w:bookmarkStart w:id="147" w:name="_Toc210208220"/>
      <w:r>
        <w:lastRenderedPageBreak/>
        <w:t>NIST Incident Handling Categories</w:t>
      </w:r>
      <w:bookmarkEnd w:id="146"/>
      <w:bookmarkEnd w:id="147"/>
    </w:p>
    <w:p w14:paraId="085F16E7" w14:textId="77777777" w:rsidR="00B279FC" w:rsidRPr="00B279FC" w:rsidRDefault="00B279FC" w:rsidP="00B279FC">
      <w:pPr>
        <w:rPr>
          <w:lang w:val="en-AU"/>
        </w:rPr>
      </w:pPr>
    </w:p>
    <w:p w14:paraId="6225F346" w14:textId="77777777" w:rsidR="00B279FC" w:rsidRDefault="00B279FC" w:rsidP="00B279FC">
      <w:pPr>
        <w:pStyle w:val="Heading2"/>
      </w:pPr>
      <w:bookmarkStart w:id="148" w:name="_Toc24978149"/>
      <w:bookmarkStart w:id="149" w:name="_Toc19019114"/>
      <w:bookmarkStart w:id="150" w:name="_Toc15911538"/>
      <w:bookmarkStart w:id="151" w:name="_Toc107411706"/>
      <w:bookmarkStart w:id="152" w:name="_Toc210208221"/>
      <w:r>
        <w:t>NIST Framework Incident Response Life Cycle</w:t>
      </w:r>
      <w:bookmarkEnd w:id="148"/>
      <w:bookmarkEnd w:id="149"/>
      <w:bookmarkEnd w:id="150"/>
      <w:bookmarkEnd w:id="151"/>
      <w:bookmarkEnd w:id="152"/>
    </w:p>
    <w:p w14:paraId="32ED93B5" w14:textId="77777777" w:rsidR="00B279FC" w:rsidRPr="00B279FC" w:rsidRDefault="00B279FC" w:rsidP="00B279FC">
      <w:pPr>
        <w:rPr>
          <w:lang w:val="en-AU"/>
        </w:rPr>
      </w:pPr>
    </w:p>
    <w:p w14:paraId="64F2A490" w14:textId="77777777" w:rsidR="00B279FC" w:rsidRDefault="00B279FC" w:rsidP="00B279FC">
      <w:r>
        <w:rPr>
          <w:noProof/>
        </w:rPr>
        <mc:AlternateContent>
          <mc:Choice Requires="wps">
            <w:drawing>
              <wp:anchor distT="0" distB="0" distL="114300" distR="114300" simplePos="0" relativeHeight="251664384" behindDoc="0" locked="0" layoutInCell="1" allowOverlap="1" wp14:anchorId="18B38779" wp14:editId="3A60E740">
                <wp:simplePos x="0" y="0"/>
                <wp:positionH relativeFrom="margin">
                  <wp:posOffset>182880</wp:posOffset>
                </wp:positionH>
                <wp:positionV relativeFrom="paragraph">
                  <wp:posOffset>1558925</wp:posOffset>
                </wp:positionV>
                <wp:extent cx="5096510" cy="818515"/>
                <wp:effectExtent l="0" t="0" r="8890" b="635"/>
                <wp:wrapNone/>
                <wp:docPr id="4" name="Arrow: Curved Down 4"/>
                <wp:cNvGraphicFramePr/>
                <a:graphic xmlns:a="http://schemas.openxmlformats.org/drawingml/2006/main">
                  <a:graphicData uri="http://schemas.microsoft.com/office/word/2010/wordprocessingShape">
                    <wps:wsp>
                      <wps:cNvSpPr/>
                      <wps:spPr>
                        <a:xfrm rot="10800000">
                          <a:off x="0" y="0"/>
                          <a:ext cx="5096510" cy="817880"/>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01EAC2"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4" o:spid="_x0000_s1026" type="#_x0000_t105" style="position:absolute;margin-left:14.4pt;margin-top:122.75pt;width:401.3pt;height:64.45pt;rotation:18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" adj="19867,21167,16200" fillcolor="#bfbfbf [2412]" stroked="f" strokeweight="2pt">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3294683B" wp14:editId="026F5B15">
                <wp:simplePos x="0" y="0"/>
                <wp:positionH relativeFrom="column">
                  <wp:posOffset>1840865</wp:posOffset>
                </wp:positionH>
                <wp:positionV relativeFrom="paragraph">
                  <wp:posOffset>1581150</wp:posOffset>
                </wp:positionV>
                <wp:extent cx="1708785" cy="655320"/>
                <wp:effectExtent l="0" t="0" r="5715" b="0"/>
                <wp:wrapNone/>
                <wp:docPr id="2" name="Arrow: Curved Down 2"/>
                <wp:cNvGraphicFramePr/>
                <a:graphic xmlns:a="http://schemas.openxmlformats.org/drawingml/2006/main">
                  <a:graphicData uri="http://schemas.microsoft.com/office/word/2010/wordprocessingShape">
                    <wps:wsp>
                      <wps:cNvSpPr/>
                      <wps:spPr>
                        <a:xfrm rot="10800000">
                          <a:off x="0" y="0"/>
                          <a:ext cx="1708785" cy="655320"/>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7E27F" id="Arrow: Curved Down 2" o:spid="_x0000_s1026" type="#_x0000_t105" style="position:absolute;margin-left:144.95pt;margin-top:124.5pt;width:134.55pt;height:51.6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" adj="17458,20564,16200" fillcolor="#bfbfbf [2412]" stroked="f" strokeweight="2pt"/>
            </w:pict>
          </mc:Fallback>
        </mc:AlternateContent>
      </w:r>
      <w:r>
        <w:rPr>
          <w:noProof/>
        </w:rPr>
        <mc:AlternateContent>
          <mc:Choice Requires="wps">
            <w:drawing>
              <wp:anchor distT="0" distB="0" distL="114300" distR="114300" simplePos="0" relativeHeight="251663360" behindDoc="0" locked="0" layoutInCell="1" allowOverlap="1" wp14:anchorId="0505D839" wp14:editId="4C44C0E6">
                <wp:simplePos x="0" y="0"/>
                <wp:positionH relativeFrom="column">
                  <wp:posOffset>1896745</wp:posOffset>
                </wp:positionH>
                <wp:positionV relativeFrom="paragraph">
                  <wp:posOffset>234315</wp:posOffset>
                </wp:positionV>
                <wp:extent cx="1709420" cy="655320"/>
                <wp:effectExtent l="0" t="0" r="0" b="0"/>
                <wp:wrapNone/>
                <wp:docPr id="3" name="Arrow: Curved Down 3"/>
                <wp:cNvGraphicFramePr/>
                <a:graphic xmlns:a="http://schemas.openxmlformats.org/drawingml/2006/main">
                  <a:graphicData uri="http://schemas.microsoft.com/office/word/2010/wordprocessingShape">
                    <wps:wsp>
                      <wps:cNvSpPr/>
                      <wps:spPr>
                        <a:xfrm>
                          <a:off x="0" y="0"/>
                          <a:ext cx="1708785" cy="655320"/>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D46A6" id="Arrow: Curved Down 3" o:spid="_x0000_s1026" type="#_x0000_t105" style="position:absolute;margin-left:149.35pt;margin-top:18.45pt;width:134.6pt;height:5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" adj="17458,20564,16200" fillcolor="#bfbfbf [2412]" stroked="f" strokeweight="2pt"/>
            </w:pict>
          </mc:Fallback>
        </mc:AlternateContent>
      </w:r>
      <w:r>
        <w:rPr>
          <w:noProof/>
          <w:color w:val="2B579A"/>
          <w:shd w:val="clear" w:color="auto" w:fill="F2F2F2" w:themeFill="background1" w:themeFillShade="F2"/>
        </w:rPr>
        <w:drawing>
          <wp:inline distT="0" distB="0" distL="0" distR="0" wp14:anchorId="04A91F40" wp14:editId="67208D6D">
            <wp:extent cx="5518150" cy="2195195"/>
            <wp:effectExtent l="0" t="0" r="2540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4BA003E0" w14:textId="77777777" w:rsidR="00B279FC" w:rsidRDefault="00B279FC" w:rsidP="00B279FC">
      <w:pPr>
        <w:jc w:val="center"/>
        <w:rPr>
          <w:sz w:val="12"/>
          <w:szCs w:val="12"/>
        </w:rPr>
      </w:pPr>
      <w:r>
        <w:rPr>
          <w:rStyle w:val="FootnoteReference"/>
          <w:sz w:val="12"/>
          <w:szCs w:val="12"/>
        </w:rPr>
        <w:footnoteReference w:id="1"/>
      </w:r>
      <w:r>
        <w:rPr>
          <w:sz w:val="12"/>
          <w:szCs w:val="12"/>
        </w:rPr>
        <w:t>Lifecycle diagram from NIST Computer Incident Handling Guide SP 800-61 Revision 2</w:t>
      </w:r>
    </w:p>
    <w:p w14:paraId="54C180DD" w14:textId="77777777" w:rsidR="00B279FC" w:rsidRDefault="00B279FC" w:rsidP="00B279FC">
      <w:pPr>
        <w:spacing w:before="200" w:after="200"/>
        <w:rPr>
          <w:rFonts w:hAnsi="Calibri"/>
          <w:b/>
          <w:bCs/>
          <w:color w:val="000000" w:themeColor="text1"/>
          <w:kern w:val="24"/>
          <w:sz w:val="28"/>
          <w:szCs w:val="28"/>
        </w:rPr>
      </w:pPr>
      <w:r>
        <w:rPr>
          <w:rFonts w:hAnsi="Calibri"/>
          <w:b/>
          <w:bCs/>
          <w:color w:val="000000" w:themeColor="text1"/>
          <w:kern w:val="24"/>
          <w:sz w:val="28"/>
          <w:szCs w:val="28"/>
        </w:rPr>
        <w:t>Preparation</w:t>
      </w:r>
      <w:r>
        <w:rPr>
          <w:rStyle w:val="FootnoteReference"/>
          <w:rFonts w:hAnsi="Calibri"/>
          <w:b/>
          <w:bCs/>
          <w:color w:val="000000" w:themeColor="text1"/>
          <w:kern w:val="24"/>
          <w:sz w:val="28"/>
          <w:szCs w:val="28"/>
        </w:rPr>
        <w:footnoteReference w:id="2"/>
      </w:r>
    </w:p>
    <w:p w14:paraId="1E798BFC" w14:textId="77777777" w:rsidR="00B279FC" w:rsidRPr="00552A0D" w:rsidRDefault="00B279FC" w:rsidP="00B279FC">
      <w:pPr>
        <w:spacing w:before="200" w:after="200"/>
        <w:rPr>
          <w:rFonts w:hAnsi="Calibri"/>
          <w:b/>
          <w:bCs/>
          <w:color w:val="000000" w:themeColor="text1"/>
          <w:kern w:val="24"/>
          <w:sz w:val="28"/>
          <w:szCs w:val="28"/>
        </w:rPr>
      </w:pPr>
      <w:r w:rsidRPr="00552A0D">
        <w:rPr>
          <w:rFonts w:hAnsi="Calibri"/>
          <w:kern w:val="24"/>
          <w:szCs w:val="22"/>
        </w:rPr>
        <w:t>Incident response</w:t>
      </w:r>
      <w:r>
        <w:rPr>
          <w:rFonts w:hAnsi="Calibri"/>
          <w:kern w:val="24"/>
          <w:szCs w:val="22"/>
        </w:rPr>
        <w:t xml:space="preserve"> methodologies typically emphasis</w:t>
      </w:r>
      <w:r w:rsidRPr="00552A0D">
        <w:rPr>
          <w:rFonts w:hAnsi="Calibri"/>
          <w:kern w:val="24"/>
          <w:szCs w:val="22"/>
        </w:rPr>
        <w:t>e preparation</w:t>
      </w:r>
      <w:r w:rsidRPr="00552A0D">
        <w:rPr>
          <w:rFonts w:hAnsi="Calibri"/>
          <w:kern w:val="24"/>
          <w:szCs w:val="22"/>
        </w:rPr>
        <w:t>—</w:t>
      </w:r>
      <w:r w:rsidRPr="00552A0D">
        <w:rPr>
          <w:rFonts w:hAnsi="Calibri"/>
          <w:kern w:val="24"/>
          <w:szCs w:val="22"/>
        </w:rPr>
        <w:t>not only establishing an incident</w:t>
      </w:r>
      <w:r>
        <w:rPr>
          <w:rFonts w:hAnsi="Calibri"/>
          <w:b/>
          <w:bCs/>
          <w:color w:val="000000" w:themeColor="text1"/>
          <w:kern w:val="24"/>
          <w:sz w:val="28"/>
          <w:szCs w:val="28"/>
        </w:rPr>
        <w:t xml:space="preserve"> </w:t>
      </w:r>
      <w:r w:rsidRPr="00552A0D">
        <w:rPr>
          <w:rFonts w:hAnsi="Calibri"/>
          <w:kern w:val="24"/>
          <w:szCs w:val="22"/>
        </w:rPr>
        <w:t xml:space="preserve">response capability so that the </w:t>
      </w:r>
      <w:r>
        <w:rPr>
          <w:rFonts w:hAnsi="Calibri"/>
          <w:kern w:val="24"/>
          <w:szCs w:val="22"/>
        </w:rPr>
        <w:t>organis</w:t>
      </w:r>
      <w:r w:rsidRPr="00552A0D">
        <w:rPr>
          <w:rFonts w:hAnsi="Calibri"/>
          <w:kern w:val="24"/>
          <w:szCs w:val="22"/>
        </w:rPr>
        <w:t>ation is ready to respond to incidents, but also preventing</w:t>
      </w:r>
      <w:r>
        <w:rPr>
          <w:rFonts w:hAnsi="Calibri"/>
          <w:kern w:val="24"/>
          <w:szCs w:val="22"/>
        </w:rPr>
        <w:t xml:space="preserve"> </w:t>
      </w:r>
      <w:r w:rsidRPr="00552A0D">
        <w:rPr>
          <w:rFonts w:hAnsi="Calibri"/>
          <w:kern w:val="24"/>
          <w:szCs w:val="22"/>
        </w:rPr>
        <w:t>incidents</w:t>
      </w:r>
      <w:r>
        <w:rPr>
          <w:rFonts w:hAnsi="Calibri"/>
          <w:b/>
          <w:bCs/>
          <w:color w:val="000000" w:themeColor="text1"/>
          <w:kern w:val="24"/>
          <w:sz w:val="28"/>
          <w:szCs w:val="28"/>
        </w:rPr>
        <w:t xml:space="preserve"> </w:t>
      </w:r>
      <w:r w:rsidRPr="00552A0D">
        <w:rPr>
          <w:rFonts w:hAnsi="Calibri"/>
          <w:kern w:val="24"/>
          <w:szCs w:val="22"/>
        </w:rPr>
        <w:t>by ensuring that systems, networks, and applications are sufficiently secure. Although the incident</w:t>
      </w:r>
      <w:r>
        <w:rPr>
          <w:rFonts w:hAnsi="Calibri"/>
          <w:kern w:val="24"/>
          <w:szCs w:val="22"/>
        </w:rPr>
        <w:t xml:space="preserve"> </w:t>
      </w:r>
      <w:r w:rsidRPr="00552A0D">
        <w:rPr>
          <w:rFonts w:hAnsi="Calibri"/>
          <w:kern w:val="24"/>
          <w:szCs w:val="22"/>
        </w:rPr>
        <w:t>response team is not typically responsible for incident prevention, it is fundamental to the success o</w:t>
      </w:r>
      <w:r>
        <w:rPr>
          <w:rFonts w:hAnsi="Calibri"/>
          <w:kern w:val="24"/>
          <w:szCs w:val="22"/>
        </w:rPr>
        <w:t xml:space="preserve">f </w:t>
      </w:r>
      <w:r w:rsidRPr="00552A0D">
        <w:rPr>
          <w:rFonts w:hAnsi="Calibri"/>
          <w:kern w:val="24"/>
          <w:szCs w:val="22"/>
        </w:rPr>
        <w:t xml:space="preserve">incident response programs. </w:t>
      </w:r>
    </w:p>
    <w:p w14:paraId="37FBF307" w14:textId="77777777" w:rsidR="00B279FC" w:rsidRDefault="00B279FC" w:rsidP="00B279FC">
      <w:pPr>
        <w:spacing w:before="200" w:after="200"/>
        <w:rPr>
          <w:rFonts w:hAnsi="Calibri"/>
          <w:b/>
          <w:bCs/>
          <w:color w:val="000000" w:themeColor="text1"/>
          <w:kern w:val="24"/>
          <w:sz w:val="28"/>
          <w:szCs w:val="28"/>
        </w:rPr>
      </w:pPr>
      <w:r>
        <w:rPr>
          <w:rFonts w:hAnsi="Calibri"/>
          <w:b/>
          <w:bCs/>
          <w:color w:val="000000" w:themeColor="text1"/>
          <w:kern w:val="24"/>
          <w:sz w:val="28"/>
          <w:szCs w:val="28"/>
        </w:rPr>
        <w:t>Detection &amp; Analysis</w:t>
      </w:r>
      <w:r>
        <w:rPr>
          <w:rStyle w:val="FootnoteReference"/>
          <w:rFonts w:hAnsi="Calibri"/>
          <w:b/>
          <w:bCs/>
          <w:color w:val="000000" w:themeColor="text1"/>
          <w:kern w:val="24"/>
          <w:sz w:val="28"/>
          <w:szCs w:val="28"/>
        </w:rPr>
        <w:footnoteReference w:id="3"/>
      </w:r>
    </w:p>
    <w:p w14:paraId="57A71B06" w14:textId="77777777" w:rsidR="00B279FC" w:rsidRPr="00F276CB" w:rsidRDefault="00B279FC" w:rsidP="00B279FC">
      <w:pPr>
        <w:spacing w:before="200" w:after="200"/>
        <w:rPr>
          <w:rFonts w:hAnsi="Calibri"/>
        </w:rPr>
      </w:pPr>
      <w:r w:rsidRPr="13624AE6">
        <w:rPr>
          <w:rFonts w:hAnsi="Calibri"/>
          <w:kern w:val="24"/>
        </w:rPr>
        <w:t xml:space="preserve">In the event of an incident, the </w:t>
      </w:r>
      <w:r>
        <w:rPr>
          <w:rFonts w:hAnsi="Calibri"/>
          <w:kern w:val="24"/>
        </w:rPr>
        <w:t>I</w:t>
      </w:r>
      <w:r w:rsidRPr="13624AE6">
        <w:rPr>
          <w:rFonts w:hAnsi="Calibri"/>
          <w:kern w:val="24"/>
        </w:rPr>
        <w:t xml:space="preserve">ncident </w:t>
      </w:r>
      <w:r>
        <w:rPr>
          <w:rFonts w:hAnsi="Calibri"/>
          <w:kern w:val="24"/>
        </w:rPr>
        <w:t>R</w:t>
      </w:r>
      <w:r w:rsidRPr="13624AE6">
        <w:rPr>
          <w:rFonts w:hAnsi="Calibri"/>
          <w:kern w:val="24"/>
        </w:rPr>
        <w:t xml:space="preserve">esponse </w:t>
      </w:r>
      <w:r>
        <w:rPr>
          <w:rFonts w:hAnsi="Calibri"/>
          <w:kern w:val="24"/>
        </w:rPr>
        <w:t>T</w:t>
      </w:r>
      <w:r w:rsidRPr="13624AE6">
        <w:rPr>
          <w:rFonts w:hAnsi="Calibri"/>
          <w:kern w:val="24"/>
        </w:rPr>
        <w:t>eam must detect and identify the type of incident occurring. In addition, it is necessary to collect the relevant data (logs, file</w:t>
      </w:r>
      <w:r>
        <w:rPr>
          <w:rFonts w:hAnsi="Calibri"/>
          <w:kern w:val="24"/>
        </w:rPr>
        <w:t>s</w:t>
      </w:r>
      <w:r w:rsidRPr="13624AE6">
        <w:rPr>
          <w:rFonts w:hAnsi="Calibri"/>
          <w:kern w:val="24"/>
        </w:rPr>
        <w:t xml:space="preserve">, information) to be </w:t>
      </w:r>
      <w:r w:rsidRPr="00A506FF">
        <w:rPr>
          <w:rFonts w:hAnsi="Calibri"/>
          <w:kern w:val="24"/>
        </w:rPr>
        <w:t>analysed</w:t>
      </w:r>
      <w:r w:rsidRPr="13624AE6">
        <w:rPr>
          <w:rFonts w:hAnsi="Calibri"/>
          <w:kern w:val="24"/>
        </w:rPr>
        <w:t xml:space="preserve">. Once the above </w:t>
      </w:r>
      <w:r>
        <w:rPr>
          <w:rFonts w:hAnsi="Calibri"/>
          <w:kern w:val="24"/>
        </w:rPr>
        <w:t xml:space="preserve">is </w:t>
      </w:r>
      <w:r w:rsidRPr="13624AE6">
        <w:rPr>
          <w:rFonts w:hAnsi="Calibri"/>
          <w:kern w:val="24"/>
        </w:rPr>
        <w:t xml:space="preserve">completed, it is required to document the incident, </w:t>
      </w:r>
      <w:r w:rsidRPr="007B334F">
        <w:rPr>
          <w:rFonts w:hAnsi="Calibri"/>
          <w:kern w:val="24"/>
        </w:rPr>
        <w:t>prioritise</w:t>
      </w:r>
      <w:r w:rsidRPr="13624AE6">
        <w:rPr>
          <w:rFonts w:hAnsi="Calibri"/>
          <w:kern w:val="24"/>
        </w:rPr>
        <w:t xml:space="preserve"> it then communicate it to the appropriate authorities. The legal team of the organisation should be notified in</w:t>
      </w:r>
      <w:r>
        <w:rPr>
          <w:rFonts w:hAnsi="Calibri"/>
          <w:kern w:val="24"/>
        </w:rPr>
        <w:t xml:space="preserve"> the</w:t>
      </w:r>
      <w:r w:rsidRPr="13624AE6">
        <w:rPr>
          <w:rFonts w:hAnsi="Calibri"/>
          <w:kern w:val="24"/>
        </w:rPr>
        <w:t xml:space="preserve"> case of an event occurring</w:t>
      </w:r>
      <w:r>
        <w:rPr>
          <w:rFonts w:hAnsi="Calibri"/>
          <w:kern w:val="24"/>
        </w:rPr>
        <w:t xml:space="preserve"> that</w:t>
      </w:r>
      <w:r w:rsidRPr="13624AE6">
        <w:rPr>
          <w:rFonts w:hAnsi="Calibri"/>
          <w:kern w:val="24"/>
        </w:rPr>
        <w:t xml:space="preserve"> falls under the </w:t>
      </w:r>
      <w:r w:rsidRPr="009B1037">
        <w:rPr>
          <w:rFonts w:ascii="Calibri" w:eastAsia="MS Mincho" w:hAnsi="Calibri"/>
          <w:kern w:val="24"/>
          <w:lang w:val="en-US"/>
        </w:rPr>
        <w:t>N</w:t>
      </w:r>
      <w:r>
        <w:rPr>
          <w:rFonts w:ascii="Calibri" w:eastAsia="MS Mincho" w:hAnsi="Calibri"/>
          <w:kern w:val="24"/>
          <w:lang w:val="en-US"/>
        </w:rPr>
        <w:t xml:space="preserve">otifiable </w:t>
      </w:r>
      <w:r w:rsidRPr="009B1037">
        <w:rPr>
          <w:rFonts w:ascii="Calibri" w:eastAsia="MS Mincho" w:hAnsi="Calibri"/>
          <w:kern w:val="24"/>
          <w:lang w:val="en-US"/>
        </w:rPr>
        <w:t>D</w:t>
      </w:r>
      <w:r>
        <w:rPr>
          <w:rFonts w:ascii="Calibri" w:eastAsia="MS Mincho" w:hAnsi="Calibri"/>
          <w:kern w:val="24"/>
          <w:lang w:val="en-US"/>
        </w:rPr>
        <w:t xml:space="preserve">ata </w:t>
      </w:r>
      <w:r w:rsidRPr="009B1037">
        <w:rPr>
          <w:rFonts w:ascii="Calibri" w:eastAsia="MS Mincho" w:hAnsi="Calibri"/>
          <w:kern w:val="24"/>
          <w:lang w:val="en-US"/>
        </w:rPr>
        <w:t>B</w:t>
      </w:r>
      <w:r>
        <w:rPr>
          <w:rFonts w:ascii="Calibri" w:eastAsia="MS Mincho" w:hAnsi="Calibri"/>
          <w:kern w:val="24"/>
          <w:lang w:val="en-US"/>
        </w:rPr>
        <w:t>reaches (NDB) scheme</w:t>
      </w:r>
      <w:r w:rsidRPr="13624AE6">
        <w:rPr>
          <w:rFonts w:hAnsi="Calibri"/>
          <w:kern w:val="24"/>
        </w:rPr>
        <w:t>.</w:t>
      </w:r>
    </w:p>
    <w:p w14:paraId="40C499F5" w14:textId="77777777" w:rsidR="00B279FC" w:rsidRDefault="00B279FC" w:rsidP="00B279FC">
      <w:pPr>
        <w:spacing w:before="200" w:after="200"/>
        <w:rPr>
          <w:rFonts w:hAnsi="Calibri"/>
          <w:b/>
          <w:bCs/>
          <w:color w:val="000000" w:themeColor="text1"/>
          <w:kern w:val="24"/>
          <w:sz w:val="28"/>
          <w:szCs w:val="28"/>
        </w:rPr>
      </w:pPr>
      <w:r>
        <w:rPr>
          <w:rFonts w:hAnsi="Calibri"/>
          <w:b/>
          <w:bCs/>
          <w:color w:val="000000" w:themeColor="text1"/>
          <w:kern w:val="24"/>
          <w:sz w:val="28"/>
          <w:szCs w:val="28"/>
        </w:rPr>
        <w:t>Containment, Eradication &amp; Recovery</w:t>
      </w:r>
      <w:r>
        <w:rPr>
          <w:rStyle w:val="FootnoteReference"/>
          <w:rFonts w:hAnsi="Calibri"/>
          <w:b/>
          <w:bCs/>
          <w:color w:val="000000" w:themeColor="text1"/>
          <w:kern w:val="24"/>
          <w:sz w:val="28"/>
          <w:szCs w:val="28"/>
        </w:rPr>
        <w:footnoteReference w:id="4"/>
      </w:r>
    </w:p>
    <w:p w14:paraId="5153319B" w14:textId="77777777" w:rsidR="00B279FC" w:rsidRPr="001F44D8" w:rsidRDefault="00B279FC" w:rsidP="00B279FC">
      <w:pPr>
        <w:spacing w:before="200" w:after="200"/>
        <w:rPr>
          <w:rFonts w:hAnsi="Calibri"/>
          <w:kern w:val="24"/>
          <w:szCs w:val="22"/>
        </w:rPr>
      </w:pPr>
      <w:r w:rsidRPr="001F44D8">
        <w:rPr>
          <w:rFonts w:hAnsi="Calibri"/>
          <w:kern w:val="24"/>
          <w:szCs w:val="22"/>
        </w:rPr>
        <w:t>Once the incident</w:t>
      </w:r>
      <w:r>
        <w:rPr>
          <w:rFonts w:hAnsi="Calibri"/>
          <w:kern w:val="24"/>
          <w:szCs w:val="22"/>
        </w:rPr>
        <w:t xml:space="preserve"> is</w:t>
      </w:r>
      <w:r w:rsidRPr="001F44D8">
        <w:rPr>
          <w:rFonts w:hAnsi="Calibri"/>
          <w:kern w:val="24"/>
          <w:szCs w:val="22"/>
        </w:rPr>
        <w:t xml:space="preserve"> identified, the </w:t>
      </w:r>
      <w:r>
        <w:rPr>
          <w:rFonts w:hAnsi="Calibri"/>
          <w:kern w:val="24"/>
          <w:szCs w:val="22"/>
        </w:rPr>
        <w:t>I</w:t>
      </w:r>
      <w:r w:rsidRPr="001F44D8">
        <w:rPr>
          <w:rFonts w:hAnsi="Calibri"/>
          <w:kern w:val="24"/>
          <w:szCs w:val="22"/>
        </w:rPr>
        <w:t xml:space="preserve">ncident </w:t>
      </w:r>
      <w:r>
        <w:rPr>
          <w:rFonts w:hAnsi="Calibri"/>
          <w:kern w:val="24"/>
          <w:szCs w:val="22"/>
        </w:rPr>
        <w:t>R</w:t>
      </w:r>
      <w:r w:rsidRPr="001F44D8">
        <w:rPr>
          <w:rFonts w:hAnsi="Calibri"/>
          <w:kern w:val="24"/>
          <w:szCs w:val="22"/>
        </w:rPr>
        <w:t xml:space="preserve">esponse </w:t>
      </w:r>
      <w:r>
        <w:rPr>
          <w:rFonts w:hAnsi="Calibri"/>
          <w:kern w:val="24"/>
          <w:szCs w:val="22"/>
        </w:rPr>
        <w:t>T</w:t>
      </w:r>
      <w:r w:rsidRPr="001F44D8">
        <w:rPr>
          <w:rFonts w:hAnsi="Calibri"/>
          <w:kern w:val="24"/>
          <w:szCs w:val="22"/>
        </w:rPr>
        <w:t>eam should be able to plan a strategy to stop the breach and reduce the risk of the threat spread</w:t>
      </w:r>
      <w:r>
        <w:rPr>
          <w:rFonts w:hAnsi="Calibri"/>
          <w:kern w:val="24"/>
          <w:szCs w:val="22"/>
        </w:rPr>
        <w:t>ing,</w:t>
      </w:r>
      <w:r w:rsidRPr="001F44D8">
        <w:rPr>
          <w:rFonts w:hAnsi="Calibri"/>
          <w:kern w:val="24"/>
          <w:szCs w:val="22"/>
        </w:rPr>
        <w:t xml:space="preserve"> therefore start</w:t>
      </w:r>
      <w:r>
        <w:rPr>
          <w:rFonts w:hAnsi="Calibri"/>
          <w:kern w:val="24"/>
          <w:szCs w:val="22"/>
        </w:rPr>
        <w:t>ing</w:t>
      </w:r>
      <w:r w:rsidRPr="001F44D8">
        <w:rPr>
          <w:rFonts w:hAnsi="Calibri"/>
          <w:kern w:val="24"/>
          <w:szCs w:val="22"/>
        </w:rPr>
        <w:t xml:space="preserve"> the recovery phase.</w:t>
      </w:r>
    </w:p>
    <w:p w14:paraId="7FA2ECD5" w14:textId="77777777" w:rsidR="00B279FC" w:rsidRDefault="00B279FC" w:rsidP="00B279FC">
      <w:pPr>
        <w:rPr>
          <w:rFonts w:hAnsi="Calibri"/>
          <w:b/>
          <w:bCs/>
          <w:color w:val="000000" w:themeColor="text1"/>
          <w:kern w:val="24"/>
          <w:sz w:val="28"/>
          <w:szCs w:val="28"/>
        </w:rPr>
      </w:pPr>
      <w:r>
        <w:rPr>
          <w:rFonts w:hAnsi="Calibri"/>
          <w:b/>
          <w:bCs/>
          <w:color w:val="000000" w:themeColor="text1"/>
          <w:kern w:val="24"/>
          <w:sz w:val="28"/>
          <w:szCs w:val="28"/>
        </w:rPr>
        <w:br w:type="page"/>
      </w:r>
    </w:p>
    <w:p w14:paraId="2864AC4E" w14:textId="77777777" w:rsidR="00B279FC" w:rsidRDefault="00B279FC" w:rsidP="00B279FC">
      <w:pPr>
        <w:spacing w:before="200" w:after="200"/>
        <w:rPr>
          <w:rFonts w:hAnsi="Calibri"/>
          <w:b/>
          <w:bCs/>
          <w:color w:val="000000" w:themeColor="text1"/>
          <w:kern w:val="24"/>
          <w:sz w:val="28"/>
          <w:szCs w:val="28"/>
        </w:rPr>
      </w:pPr>
      <w:r>
        <w:rPr>
          <w:rFonts w:hAnsi="Calibri"/>
          <w:b/>
          <w:bCs/>
          <w:color w:val="000000" w:themeColor="text1"/>
          <w:kern w:val="24"/>
          <w:sz w:val="28"/>
          <w:szCs w:val="28"/>
        </w:rPr>
        <w:lastRenderedPageBreak/>
        <w:t>Post Incident Activity</w:t>
      </w:r>
      <w:r>
        <w:rPr>
          <w:rStyle w:val="FootnoteReference"/>
          <w:rFonts w:hAnsi="Calibri"/>
          <w:b/>
          <w:bCs/>
          <w:color w:val="000000" w:themeColor="text1"/>
          <w:kern w:val="24"/>
          <w:sz w:val="28"/>
          <w:szCs w:val="28"/>
        </w:rPr>
        <w:footnoteReference w:id="5"/>
      </w:r>
    </w:p>
    <w:p w14:paraId="0B347A12" w14:textId="62B23653" w:rsidR="00B279FC" w:rsidRPr="00EC4114" w:rsidRDefault="00B279FC" w:rsidP="00EC4114">
      <w:pPr>
        <w:spacing w:before="200" w:after="200"/>
        <w:rPr>
          <w:rFonts w:hAnsi="Calibri"/>
          <w:color w:val="000000" w:themeColor="text1"/>
          <w:kern w:val="24"/>
          <w:szCs w:val="22"/>
        </w:rPr>
      </w:pPr>
      <w:r w:rsidRPr="00F0071C">
        <w:rPr>
          <w:rFonts w:hAnsi="Calibri"/>
          <w:color w:val="000000" w:themeColor="text1"/>
          <w:kern w:val="24"/>
          <w:szCs w:val="22"/>
        </w:rPr>
        <w:t>Once an incident is resolved, the next step for the team is to go back to the beginning and prepare for the next incident; input from each new incident should help inform the preparation process, whether by adding new information about new threats or simply as a means of fine-tuning procedures that are part of the incident management process.</w:t>
      </w:r>
      <w:r>
        <w:rPr>
          <w:rFonts w:hAnsi="Calibri"/>
          <w:color w:val="000000" w:themeColor="text1"/>
          <w:kern w:val="24"/>
          <w:szCs w:val="22"/>
        </w:rPr>
        <w:t xml:space="preserve"> Post-Incident Review is one of the main activities of this phase, and it includes the review and update of the incident playbook and the update of the knowledgebase.</w:t>
      </w:r>
    </w:p>
    <w:p w14:paraId="773BB311" w14:textId="77777777" w:rsidR="00B279FC" w:rsidRDefault="00B279FC" w:rsidP="00B279FC">
      <w:r>
        <w:t>Periodic risk assessments of systems and applications should determine what risks are posed by combinations of threats and vulnerabilities. This should include understanding the applicable threats, including organisation-specific threats. Each risk should be prioritised, and the risks can be mitigated, transferred, or accepted until a reasonable overall level of risk is reached. Another benefit of conducting risk assessments regularly is that critical resources are identified, allowing staff to emphasise monitoring and response activities for those resources.</w:t>
      </w:r>
      <w:r>
        <w:rPr>
          <w:rStyle w:val="FootnoteReference"/>
        </w:rPr>
        <w:footnoteReference w:id="6"/>
      </w:r>
    </w:p>
    <w:p w14:paraId="7EE1D94F" w14:textId="77777777" w:rsidR="00B279FC" w:rsidRDefault="00B279FC" w:rsidP="00B279FC">
      <w:pPr>
        <w:rPr>
          <w:rFonts w:hAnsi="Calibri"/>
          <w:color w:val="000000" w:themeColor="text1"/>
          <w:kern w:val="24"/>
          <w:szCs w:val="22"/>
        </w:rPr>
      </w:pPr>
    </w:p>
    <w:p w14:paraId="48518BA9" w14:textId="77777777" w:rsidR="00B279FC" w:rsidRPr="00945913" w:rsidRDefault="00B279FC" w:rsidP="00B279FC">
      <w:pPr>
        <w:rPr>
          <w:rFonts w:hAnsi="Calibri"/>
          <w:color w:val="000000" w:themeColor="text1"/>
          <w:kern w:val="24"/>
          <w:szCs w:val="22"/>
        </w:rPr>
      </w:pPr>
      <w:r w:rsidRPr="00945913">
        <w:rPr>
          <w:rFonts w:hAnsi="Calibri"/>
          <w:color w:val="000000" w:themeColor="text1"/>
          <w:kern w:val="24"/>
          <w:szCs w:val="22"/>
        </w:rPr>
        <w:t>The objective</w:t>
      </w:r>
      <w:r>
        <w:rPr>
          <w:rFonts w:hAnsi="Calibri"/>
          <w:color w:val="000000" w:themeColor="text1"/>
          <w:kern w:val="24"/>
          <w:szCs w:val="22"/>
        </w:rPr>
        <w:t>s</w:t>
      </w:r>
      <w:r w:rsidRPr="00945913">
        <w:rPr>
          <w:rFonts w:hAnsi="Calibri"/>
          <w:color w:val="000000" w:themeColor="text1"/>
          <w:kern w:val="24"/>
          <w:szCs w:val="22"/>
        </w:rPr>
        <w:t xml:space="preserve"> of </w:t>
      </w:r>
      <w:r>
        <w:rPr>
          <w:rFonts w:hAnsi="Calibri"/>
          <w:color w:val="000000" w:themeColor="text1"/>
          <w:kern w:val="24"/>
          <w:szCs w:val="22"/>
        </w:rPr>
        <w:t>using</w:t>
      </w:r>
      <w:r w:rsidRPr="00945913">
        <w:rPr>
          <w:rFonts w:hAnsi="Calibri"/>
          <w:color w:val="000000" w:themeColor="text1"/>
          <w:kern w:val="24"/>
          <w:szCs w:val="22"/>
        </w:rPr>
        <w:t xml:space="preserve"> </w:t>
      </w:r>
      <w:r>
        <w:rPr>
          <w:rFonts w:hAnsi="Calibri"/>
          <w:color w:val="000000" w:themeColor="text1"/>
          <w:kern w:val="24"/>
          <w:szCs w:val="22"/>
        </w:rPr>
        <w:t xml:space="preserve">the </w:t>
      </w:r>
      <w:r w:rsidRPr="00945913">
        <w:rPr>
          <w:rFonts w:hAnsi="Calibri"/>
          <w:color w:val="000000" w:themeColor="text1"/>
          <w:kern w:val="24"/>
          <w:szCs w:val="22"/>
        </w:rPr>
        <w:t>NIST</w:t>
      </w:r>
      <w:r>
        <w:rPr>
          <w:rFonts w:hAnsi="Calibri"/>
          <w:color w:val="000000" w:themeColor="text1"/>
          <w:kern w:val="24"/>
          <w:szCs w:val="22"/>
        </w:rPr>
        <w:t xml:space="preserve"> Framework are the following</w:t>
      </w:r>
      <w:r w:rsidRPr="00945913">
        <w:rPr>
          <w:rFonts w:hAnsi="Calibri"/>
          <w:color w:val="000000" w:themeColor="text1"/>
          <w:kern w:val="24"/>
          <w:szCs w:val="22"/>
        </w:rPr>
        <w:t>:</w:t>
      </w:r>
    </w:p>
    <w:p w14:paraId="7B67AF3A" w14:textId="77777777" w:rsidR="00B279FC" w:rsidRDefault="00B279FC" w:rsidP="00B279FC">
      <w:pPr>
        <w:numPr>
          <w:ilvl w:val="0"/>
          <w:numId w:val="7"/>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A b</w:t>
      </w:r>
      <w:r w:rsidRPr="00945913">
        <w:rPr>
          <w:rFonts w:hAnsi="Calibri"/>
          <w:color w:val="000000" w:themeColor="text1"/>
          <w:kern w:val="24"/>
          <w:szCs w:val="22"/>
        </w:rPr>
        <w:t>etter understand</w:t>
      </w:r>
      <w:r>
        <w:rPr>
          <w:rFonts w:hAnsi="Calibri"/>
          <w:color w:val="000000" w:themeColor="text1"/>
          <w:kern w:val="24"/>
          <w:szCs w:val="22"/>
        </w:rPr>
        <w:t>ing</w:t>
      </w:r>
      <w:r w:rsidRPr="00945913">
        <w:rPr>
          <w:rFonts w:hAnsi="Calibri"/>
          <w:color w:val="000000" w:themeColor="text1"/>
          <w:kern w:val="24"/>
          <w:szCs w:val="22"/>
        </w:rPr>
        <w:t xml:space="preserve"> and management of cybersecurity risks</w:t>
      </w:r>
    </w:p>
    <w:p w14:paraId="53BA464B" w14:textId="77777777" w:rsidR="00B279FC" w:rsidRPr="00945913" w:rsidRDefault="00B279FC" w:rsidP="00B279FC">
      <w:pPr>
        <w:numPr>
          <w:ilvl w:val="0"/>
          <w:numId w:val="7"/>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 xml:space="preserve">A </w:t>
      </w:r>
      <w:r w:rsidRPr="00945913">
        <w:rPr>
          <w:rFonts w:hAnsi="Calibri"/>
          <w:color w:val="000000" w:themeColor="text1"/>
          <w:kern w:val="24"/>
          <w:szCs w:val="22"/>
        </w:rPr>
        <w:t>decrease in cybersecurity risks</w:t>
      </w:r>
    </w:p>
    <w:p w14:paraId="2C279FC3" w14:textId="77777777" w:rsidR="00B279FC" w:rsidRPr="00945913" w:rsidRDefault="00B279FC" w:rsidP="00B279FC">
      <w:pPr>
        <w:numPr>
          <w:ilvl w:val="0"/>
          <w:numId w:val="8"/>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of cybersecurity activities </w:t>
      </w:r>
    </w:p>
    <w:p w14:paraId="0728C0A1" w14:textId="77777777" w:rsidR="00B279FC" w:rsidRPr="00945913" w:rsidRDefault="00B279FC" w:rsidP="00B279FC">
      <w:pPr>
        <w:numPr>
          <w:ilvl w:val="0"/>
          <w:numId w:val="9"/>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in cybersecurity investments and maximi</w:t>
      </w:r>
      <w:r>
        <w:rPr>
          <w:rFonts w:hAnsi="Calibri"/>
          <w:color w:val="000000" w:themeColor="text1"/>
          <w:kern w:val="24"/>
          <w:szCs w:val="22"/>
        </w:rPr>
        <w:t>s</w:t>
      </w:r>
      <w:r w:rsidRPr="00945913">
        <w:rPr>
          <w:rFonts w:hAnsi="Calibri"/>
          <w:color w:val="000000" w:themeColor="text1"/>
          <w:kern w:val="24"/>
          <w:szCs w:val="22"/>
        </w:rPr>
        <w:t>ation of the impact of each dollar spent on cybersecurity</w:t>
      </w:r>
    </w:p>
    <w:p w14:paraId="41728A39" w14:textId="77777777" w:rsidR="00B279FC" w:rsidRPr="00945913" w:rsidRDefault="00B279FC" w:rsidP="00B279FC">
      <w:pPr>
        <w:numPr>
          <w:ilvl w:val="0"/>
          <w:numId w:val="10"/>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D</w:t>
      </w:r>
      <w:r w:rsidRPr="00945913">
        <w:rPr>
          <w:rFonts w:hAnsi="Calibri"/>
          <w:color w:val="000000" w:themeColor="text1"/>
          <w:kern w:val="24"/>
          <w:szCs w:val="22"/>
        </w:rPr>
        <w:t xml:space="preserve">efine </w:t>
      </w:r>
      <w:r>
        <w:rPr>
          <w:rFonts w:hAnsi="Calibri"/>
          <w:color w:val="000000" w:themeColor="text1"/>
          <w:kern w:val="24"/>
          <w:szCs w:val="22"/>
        </w:rPr>
        <w:t xml:space="preserve">a </w:t>
      </w:r>
      <w:r w:rsidRPr="00945913">
        <w:rPr>
          <w:rFonts w:hAnsi="Calibri"/>
          <w:color w:val="000000" w:themeColor="text1"/>
          <w:kern w:val="24"/>
          <w:szCs w:val="22"/>
        </w:rPr>
        <w:t xml:space="preserve">common language to communicate inside and outside an </w:t>
      </w:r>
      <w:r>
        <w:rPr>
          <w:rFonts w:hAnsi="Calibri"/>
          <w:color w:val="000000" w:themeColor="text1"/>
          <w:kern w:val="24"/>
          <w:szCs w:val="22"/>
        </w:rPr>
        <w:t>organis</w:t>
      </w:r>
      <w:r w:rsidRPr="00945913">
        <w:rPr>
          <w:rFonts w:hAnsi="Calibri"/>
          <w:color w:val="000000" w:themeColor="text1"/>
          <w:kern w:val="24"/>
          <w:szCs w:val="22"/>
        </w:rPr>
        <w:t xml:space="preserve">ation </w:t>
      </w:r>
    </w:p>
    <w:p w14:paraId="622D8D37" w14:textId="77777777" w:rsidR="00B279FC" w:rsidRDefault="00B279FC" w:rsidP="00B279FC">
      <w:pPr>
        <w:numPr>
          <w:ilvl w:val="0"/>
          <w:numId w:val="11"/>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I</w:t>
      </w:r>
      <w:r w:rsidRPr="00945913">
        <w:rPr>
          <w:rFonts w:hAnsi="Calibri"/>
          <w:color w:val="000000" w:themeColor="text1"/>
          <w:kern w:val="24"/>
          <w:szCs w:val="22"/>
        </w:rPr>
        <w:t>mprovement of communications, awareness, and understanding between and among IT, planning, and operating units, as well as senior executives</w:t>
      </w:r>
    </w:p>
    <w:p w14:paraId="7CD75D10" w14:textId="0A04A191" w:rsidR="00B279FC" w:rsidRPr="00B279FC" w:rsidRDefault="00B279FC" w:rsidP="00B279FC">
      <w:pPr>
        <w:numPr>
          <w:ilvl w:val="0"/>
          <w:numId w:val="11"/>
        </w:numPr>
        <w:overflowPunct/>
        <w:autoSpaceDE/>
        <w:autoSpaceDN/>
        <w:adjustRightInd/>
        <w:spacing w:line="276" w:lineRule="auto"/>
        <w:ind w:left="714" w:hanging="357"/>
        <w:jc w:val="left"/>
        <w:textAlignment w:val="auto"/>
        <w:rPr>
          <w:caps/>
          <w:spacing w:val="15"/>
          <w:sz w:val="24"/>
          <w:szCs w:val="22"/>
        </w:rPr>
      </w:pPr>
      <w:r w:rsidRPr="00B279FC">
        <w:rPr>
          <w:rFonts w:hAnsi="Calibri"/>
          <w:color w:val="000000" w:themeColor="text1"/>
          <w:kern w:val="24"/>
          <w:szCs w:val="22"/>
        </w:rPr>
        <w:t>Defined cybersecurity postur</w:t>
      </w:r>
      <w:r w:rsidRPr="00B279FC">
        <w:rPr>
          <w:rFonts w:hAnsi="Calibri"/>
          <w:color w:val="000000" w:themeColor="text1"/>
          <w:kern w:val="24"/>
        </w:rPr>
        <w:t>e</w:t>
      </w:r>
      <w:r>
        <w:br w:type="page"/>
      </w:r>
    </w:p>
    <w:p w14:paraId="6D1A1E61" w14:textId="77777777" w:rsidR="00B279FC" w:rsidRDefault="00B279FC" w:rsidP="00B279FC">
      <w:pPr>
        <w:pStyle w:val="Heading2"/>
      </w:pPr>
      <w:bookmarkStart w:id="153" w:name="_Toc107411707"/>
      <w:bookmarkStart w:id="154" w:name="_Toc210208222"/>
      <w:r>
        <w:lastRenderedPageBreak/>
        <w:t>Prepare</w:t>
      </w:r>
      <w:bookmarkEnd w:id="153"/>
      <w:bookmarkEnd w:id="154"/>
    </w:p>
    <w:p w14:paraId="1E0C5AEA" w14:textId="77777777" w:rsidR="00B279FC" w:rsidRDefault="00B279FC" w:rsidP="00B279FC">
      <w:pPr>
        <w:rPr>
          <w:rFonts w:ascii="Calibri" w:hAnsi="Calibri" w:cs="TT15Ct00"/>
        </w:rPr>
      </w:pPr>
    </w:p>
    <w:p w14:paraId="5B08773B" w14:textId="77777777" w:rsidR="00B279FC" w:rsidRPr="00B279FC" w:rsidRDefault="00B279FC" w:rsidP="00B279FC">
      <w:r w:rsidRPr="00B279FC">
        <w:t>The initial phase is where organisations will perform preparatory measures to ensure that they can respond effectively to incidents when they are uncovered.</w:t>
      </w:r>
    </w:p>
    <w:p w14:paraId="6ED3036C" w14:textId="77777777" w:rsidR="00B279FC" w:rsidRPr="00B279FC" w:rsidRDefault="00B279FC" w:rsidP="00B279FC">
      <w:r w:rsidRPr="00B279FC">
        <w:t>The organisation should have an Incident Response Plan (IRP) well documented, thoroughly explaining the roles and responsibilities of the employees/teams involved in the incident handling process. The plan must be tested to assure that your employees will perform as they were trained.</w:t>
      </w:r>
    </w:p>
    <w:p w14:paraId="30374324" w14:textId="77777777" w:rsidR="00B279FC" w:rsidRPr="00B279FC" w:rsidRDefault="00B279FC" w:rsidP="00B279FC">
      <w:r w:rsidRPr="00B279FC">
        <w:t>Additional procedures might be followed according to the organisation's systems and service structure</w:t>
      </w:r>
    </w:p>
    <w:p w14:paraId="53178E20" w14:textId="77777777" w:rsidR="00B279FC" w:rsidRDefault="00B279FC" w:rsidP="00B279FC">
      <w:pPr>
        <w:jc w:val="center"/>
      </w:pPr>
      <w:r>
        <w:object w:dxaOrig="2269" w:dyaOrig="7609" w14:anchorId="0900EF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15pt;height:380.55pt" o:ole="">
            <v:imagedata r:id="rId27" o:title=""/>
          </v:shape>
          <o:OLEObject Type="Embed" ProgID="Visio.Drawing.15" ShapeID="_x0000_i1025" DrawAspect="Content" ObjectID="_1821350209" r:id="rId28"/>
        </w:object>
      </w:r>
    </w:p>
    <w:p w14:paraId="20732C1B" w14:textId="77777777" w:rsidR="00B279FC" w:rsidRDefault="00B279FC" w:rsidP="00B279FC"/>
    <w:p w14:paraId="7D6FC22D" w14:textId="6EB6E588" w:rsidR="00B279FC" w:rsidRDefault="00B279FC">
      <w:pPr>
        <w:overflowPunct/>
        <w:autoSpaceDE/>
        <w:autoSpaceDN/>
        <w:adjustRightInd/>
        <w:jc w:val="left"/>
        <w:textAlignment w:val="auto"/>
      </w:pPr>
      <w:r>
        <w:br w:type="page"/>
      </w:r>
    </w:p>
    <w:p w14:paraId="4379254B" w14:textId="77777777" w:rsidR="00B279FC" w:rsidRPr="00B279FC" w:rsidRDefault="00B279FC" w:rsidP="00B279FC">
      <w:pPr>
        <w:spacing w:after="120"/>
      </w:pPr>
      <w:r w:rsidRPr="00B279FC">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4"/>
        <w:gridCol w:w="3401"/>
        <w:gridCol w:w="3120"/>
      </w:tblGrid>
      <w:tr w:rsidR="00B279FC" w:rsidRPr="00B279FC" w14:paraId="758B5F52" w14:textId="77777777" w:rsidTr="00C805F1">
        <w:tc>
          <w:tcPr>
            <w:tcW w:w="1418" w:type="dxa"/>
            <w:tcBorders>
              <w:top w:val="single" w:sz="4" w:space="0" w:color="000000"/>
              <w:left w:val="single" w:sz="4" w:space="0" w:color="000000"/>
              <w:bottom w:val="single" w:sz="4" w:space="0" w:color="000000"/>
              <w:right w:val="single" w:sz="4" w:space="0" w:color="000000"/>
            </w:tcBorders>
            <w:shd w:val="clear" w:color="auto" w:fill="009999"/>
            <w:hideMark/>
          </w:tcPr>
          <w:p w14:paraId="19988C49" w14:textId="77777777" w:rsidR="00B279FC" w:rsidRPr="00B279FC" w:rsidRDefault="00B279FC" w:rsidP="00725DF1">
            <w:pPr>
              <w:jc w:val="center"/>
              <w:rPr>
                <w:rFonts w:ascii="Times New Roman" w:hAnsi="Times New Roman" w:cs="Times New Roman"/>
                <w:b/>
                <w:bCs/>
              </w:rPr>
            </w:pPr>
            <w:r w:rsidRPr="00B279FC">
              <w:rPr>
                <w:rFonts w:ascii="Times New Roman" w:hAnsi="Times New Roman" w:cs="Times New Roman"/>
                <w:b/>
                <w:bCs/>
              </w:rPr>
              <w:t>Reference</w:t>
            </w:r>
          </w:p>
        </w:tc>
        <w:tc>
          <w:tcPr>
            <w:tcW w:w="1984" w:type="dxa"/>
            <w:tcBorders>
              <w:top w:val="single" w:sz="4" w:space="0" w:color="000000"/>
              <w:left w:val="single" w:sz="4" w:space="0" w:color="000000"/>
              <w:bottom w:val="single" w:sz="4" w:space="0" w:color="000000"/>
              <w:right w:val="single" w:sz="4" w:space="0" w:color="000000"/>
            </w:tcBorders>
            <w:shd w:val="clear" w:color="auto" w:fill="009999"/>
            <w:hideMark/>
          </w:tcPr>
          <w:p w14:paraId="0C4A7E6D" w14:textId="77777777" w:rsidR="00B279FC" w:rsidRPr="00B279FC" w:rsidRDefault="00B279FC" w:rsidP="00725DF1">
            <w:pPr>
              <w:jc w:val="center"/>
              <w:rPr>
                <w:rFonts w:ascii="Times New Roman" w:hAnsi="Times New Roman" w:cs="Times New Roman"/>
                <w:b/>
                <w:bCs/>
              </w:rPr>
            </w:pPr>
            <w:r w:rsidRPr="00B279FC">
              <w:rPr>
                <w:rFonts w:ascii="Times New Roman" w:hAnsi="Times New Roman" w:cs="Times New Roman"/>
                <w:b/>
                <w:bCs/>
              </w:rPr>
              <w:t>Step</w:t>
            </w:r>
          </w:p>
        </w:tc>
        <w:tc>
          <w:tcPr>
            <w:tcW w:w="3401" w:type="dxa"/>
            <w:tcBorders>
              <w:top w:val="single" w:sz="4" w:space="0" w:color="000000"/>
              <w:left w:val="single" w:sz="4" w:space="0" w:color="000000"/>
              <w:bottom w:val="single" w:sz="4" w:space="0" w:color="000000"/>
              <w:right w:val="single" w:sz="4" w:space="0" w:color="000000"/>
            </w:tcBorders>
            <w:shd w:val="clear" w:color="auto" w:fill="009999"/>
            <w:hideMark/>
          </w:tcPr>
          <w:p w14:paraId="20E0CE07" w14:textId="77777777" w:rsidR="00B279FC" w:rsidRPr="00B279FC" w:rsidRDefault="00B279FC" w:rsidP="00725DF1">
            <w:pPr>
              <w:jc w:val="center"/>
              <w:rPr>
                <w:rFonts w:ascii="Times New Roman" w:hAnsi="Times New Roman" w:cs="Times New Roman"/>
                <w:b/>
                <w:bCs/>
              </w:rPr>
            </w:pPr>
            <w:r w:rsidRPr="00B279FC">
              <w:rPr>
                <w:rFonts w:ascii="Times New Roman" w:hAnsi="Times New Roman" w:cs="Times New Roman"/>
                <w:b/>
                <w:bCs/>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009999"/>
            <w:hideMark/>
          </w:tcPr>
          <w:p w14:paraId="6B4C9F62" w14:textId="77777777" w:rsidR="00B279FC" w:rsidRPr="00B279FC" w:rsidRDefault="00B279FC" w:rsidP="00725DF1">
            <w:pPr>
              <w:jc w:val="center"/>
              <w:rPr>
                <w:rFonts w:ascii="Times New Roman" w:hAnsi="Times New Roman" w:cs="Times New Roman"/>
                <w:b/>
                <w:bCs/>
              </w:rPr>
            </w:pPr>
            <w:r w:rsidRPr="00B279FC">
              <w:rPr>
                <w:rFonts w:ascii="Times New Roman" w:hAnsi="Times New Roman" w:cs="Times New Roman"/>
                <w:b/>
                <w:bCs/>
              </w:rPr>
              <w:t>Ownership/Responsibility</w:t>
            </w:r>
          </w:p>
        </w:tc>
      </w:tr>
      <w:tr w:rsidR="00B279FC" w:rsidRPr="00B279FC" w14:paraId="5E2023A7" w14:textId="77777777" w:rsidTr="00C805F1">
        <w:tc>
          <w:tcPr>
            <w:tcW w:w="1418" w:type="dxa"/>
            <w:tcBorders>
              <w:top w:val="single" w:sz="4" w:space="0" w:color="000000"/>
              <w:left w:val="single" w:sz="4" w:space="0" w:color="000000"/>
              <w:bottom w:val="single" w:sz="4" w:space="0" w:color="000000"/>
              <w:right w:val="single" w:sz="4" w:space="0" w:color="000000"/>
            </w:tcBorders>
            <w:hideMark/>
          </w:tcPr>
          <w:p w14:paraId="7ED4BC34" w14:textId="77777777" w:rsidR="00B279FC" w:rsidRPr="00B279FC" w:rsidRDefault="00B279FC" w:rsidP="00725DF1">
            <w:pPr>
              <w:jc w:val="center"/>
              <w:rPr>
                <w:rFonts w:ascii="Times New Roman" w:hAnsi="Times New Roman" w:cs="Times New Roman"/>
              </w:rPr>
            </w:pPr>
            <w:r w:rsidRPr="00B279FC">
              <w:rPr>
                <w:rFonts w:ascii="Times New Roman" w:hAnsi="Times New Roman" w:cs="Times New Roman"/>
              </w:rPr>
              <w:t>7.2.1</w:t>
            </w:r>
          </w:p>
        </w:tc>
        <w:tc>
          <w:tcPr>
            <w:tcW w:w="1984" w:type="dxa"/>
            <w:tcBorders>
              <w:top w:val="single" w:sz="4" w:space="0" w:color="000000"/>
              <w:left w:val="single" w:sz="4" w:space="0" w:color="000000"/>
              <w:bottom w:val="single" w:sz="4" w:space="0" w:color="000000"/>
              <w:right w:val="single" w:sz="4" w:space="0" w:color="000000"/>
            </w:tcBorders>
            <w:hideMark/>
          </w:tcPr>
          <w:p w14:paraId="42451AFD" w14:textId="77777777" w:rsidR="00B279FC" w:rsidRPr="00B279FC" w:rsidRDefault="00B279FC" w:rsidP="00725DF1">
            <w:pPr>
              <w:rPr>
                <w:rFonts w:ascii="Times New Roman" w:hAnsi="Times New Roman" w:cs="Times New Roman"/>
              </w:rPr>
            </w:pPr>
            <w:r w:rsidRPr="00B279FC">
              <w:rPr>
                <w:rFonts w:ascii="Times New Roman" w:hAnsi="Times New Roman" w:cs="Times New Roman"/>
              </w:rPr>
              <w:t>Determine Core Ops Team &amp; Define Roles</w:t>
            </w:r>
          </w:p>
        </w:tc>
        <w:tc>
          <w:tcPr>
            <w:tcW w:w="3401" w:type="dxa"/>
            <w:tcBorders>
              <w:top w:val="single" w:sz="4" w:space="0" w:color="000000"/>
              <w:left w:val="single" w:sz="4" w:space="0" w:color="000000"/>
              <w:bottom w:val="single" w:sz="4" w:space="0" w:color="000000"/>
              <w:right w:val="single" w:sz="4" w:space="0" w:color="000000"/>
            </w:tcBorders>
            <w:hideMark/>
          </w:tcPr>
          <w:p w14:paraId="70293EBD" w14:textId="77777777" w:rsidR="00B279FC" w:rsidRPr="00B279FC" w:rsidRDefault="00B279FC" w:rsidP="00725DF1">
            <w:pPr>
              <w:rPr>
                <w:rFonts w:ascii="Times New Roman" w:hAnsi="Times New Roman" w:cs="Times New Roman"/>
              </w:rPr>
            </w:pPr>
            <w:r w:rsidRPr="00B279FC">
              <w:rPr>
                <w:rFonts w:ascii="Times New Roman" w:hAnsi="Times New Roman" w:cs="Times New Roman"/>
              </w:rPr>
              <w:t>Define roles and responsibilities in case of an incident and define the points of escalation</w:t>
            </w:r>
          </w:p>
        </w:tc>
        <w:tc>
          <w:tcPr>
            <w:tcW w:w="3120" w:type="dxa"/>
            <w:tcBorders>
              <w:top w:val="single" w:sz="4" w:space="0" w:color="000000"/>
              <w:left w:val="single" w:sz="4" w:space="0" w:color="000000"/>
              <w:bottom w:val="single" w:sz="4" w:space="0" w:color="000000"/>
              <w:right w:val="single" w:sz="4" w:space="0" w:color="000000"/>
            </w:tcBorders>
            <w:hideMark/>
          </w:tcPr>
          <w:p w14:paraId="7958C8E6" w14:textId="77777777" w:rsidR="00B279FC" w:rsidRPr="00B279FC" w:rsidRDefault="00B279FC" w:rsidP="00725DF1">
            <w:pPr>
              <w:rPr>
                <w:rFonts w:ascii="Times New Roman" w:hAnsi="Times New Roman" w:cs="Times New Roman"/>
              </w:rPr>
            </w:pPr>
            <w:r w:rsidRPr="00B279FC">
              <w:rPr>
                <w:rFonts w:ascii="Times New Roman" w:hAnsi="Times New Roman" w:cs="Times New Roman"/>
              </w:rPr>
              <w:t>Incident Response Team / Incident Response Manager</w:t>
            </w:r>
          </w:p>
        </w:tc>
      </w:tr>
      <w:tr w:rsidR="00B279FC" w:rsidRPr="00B279FC" w14:paraId="572B0D21" w14:textId="77777777" w:rsidTr="00C805F1">
        <w:tc>
          <w:tcPr>
            <w:tcW w:w="1418" w:type="dxa"/>
            <w:tcBorders>
              <w:top w:val="single" w:sz="4" w:space="0" w:color="000000"/>
              <w:left w:val="single" w:sz="4" w:space="0" w:color="000000"/>
              <w:bottom w:val="single" w:sz="4" w:space="0" w:color="000000"/>
              <w:right w:val="single" w:sz="4" w:space="0" w:color="000000"/>
            </w:tcBorders>
            <w:hideMark/>
          </w:tcPr>
          <w:p w14:paraId="1204A080" w14:textId="77777777" w:rsidR="00B279FC" w:rsidRPr="00B279FC" w:rsidRDefault="00B279FC" w:rsidP="00725DF1">
            <w:pPr>
              <w:jc w:val="center"/>
              <w:rPr>
                <w:rFonts w:ascii="Times New Roman" w:hAnsi="Times New Roman" w:cs="Times New Roman"/>
              </w:rPr>
            </w:pPr>
            <w:r w:rsidRPr="00B279FC">
              <w:rPr>
                <w:rFonts w:ascii="Times New Roman" w:hAnsi="Times New Roman" w:cs="Times New Roman"/>
              </w:rPr>
              <w:t>7.2.2</w:t>
            </w:r>
          </w:p>
        </w:tc>
        <w:tc>
          <w:tcPr>
            <w:tcW w:w="1984" w:type="dxa"/>
            <w:tcBorders>
              <w:top w:val="single" w:sz="4" w:space="0" w:color="000000"/>
              <w:left w:val="single" w:sz="4" w:space="0" w:color="000000"/>
              <w:bottom w:val="single" w:sz="4" w:space="0" w:color="000000"/>
              <w:right w:val="single" w:sz="4" w:space="0" w:color="000000"/>
            </w:tcBorders>
            <w:hideMark/>
          </w:tcPr>
          <w:p w14:paraId="568E1861" w14:textId="77777777" w:rsidR="00B279FC" w:rsidRPr="00B279FC" w:rsidRDefault="00B279FC" w:rsidP="00725DF1">
            <w:pPr>
              <w:rPr>
                <w:rFonts w:ascii="Times New Roman" w:hAnsi="Times New Roman" w:cs="Times New Roman"/>
              </w:rPr>
            </w:pPr>
            <w:r w:rsidRPr="00B279FC">
              <w:rPr>
                <w:rFonts w:ascii="Times New Roman" w:hAnsi="Times New Roman" w:cs="Times New Roman"/>
              </w:rPr>
              <w:t>Determine Extended Team &amp; Define Roles</w:t>
            </w:r>
          </w:p>
        </w:tc>
        <w:tc>
          <w:tcPr>
            <w:tcW w:w="3401" w:type="dxa"/>
            <w:tcBorders>
              <w:top w:val="single" w:sz="4" w:space="0" w:color="000000"/>
              <w:left w:val="single" w:sz="4" w:space="0" w:color="000000"/>
              <w:bottom w:val="single" w:sz="4" w:space="0" w:color="000000"/>
              <w:right w:val="single" w:sz="4" w:space="0" w:color="000000"/>
            </w:tcBorders>
            <w:hideMark/>
          </w:tcPr>
          <w:p w14:paraId="244A1ED3" w14:textId="77777777" w:rsidR="00B279FC" w:rsidRPr="00B279FC" w:rsidRDefault="00B279FC" w:rsidP="00725DF1">
            <w:pPr>
              <w:rPr>
                <w:rFonts w:ascii="Times New Roman" w:hAnsi="Times New Roman" w:cs="Times New Roman"/>
              </w:rPr>
            </w:pPr>
            <w:r w:rsidRPr="00B279FC">
              <w:rPr>
                <w:rFonts w:ascii="Times New Roman" w:hAnsi="Times New Roman" w:cs="Times New Roman"/>
              </w:rPr>
              <w:t>Define teams that are involved in the escalation of privilege incident</w:t>
            </w:r>
          </w:p>
        </w:tc>
        <w:tc>
          <w:tcPr>
            <w:tcW w:w="3120" w:type="dxa"/>
            <w:tcBorders>
              <w:top w:val="single" w:sz="4" w:space="0" w:color="000000"/>
              <w:left w:val="single" w:sz="4" w:space="0" w:color="000000"/>
              <w:bottom w:val="single" w:sz="4" w:space="0" w:color="000000"/>
              <w:right w:val="single" w:sz="4" w:space="0" w:color="000000"/>
            </w:tcBorders>
            <w:hideMark/>
          </w:tcPr>
          <w:p w14:paraId="4A8D5979" w14:textId="77777777" w:rsidR="00B279FC" w:rsidRPr="00B279FC" w:rsidRDefault="00B279FC" w:rsidP="00725DF1">
            <w:pPr>
              <w:rPr>
                <w:rFonts w:ascii="Times New Roman" w:hAnsi="Times New Roman" w:cs="Times New Roman"/>
              </w:rPr>
            </w:pPr>
            <w:r w:rsidRPr="00B279FC">
              <w:rPr>
                <w:rFonts w:ascii="Times New Roman" w:hAnsi="Times New Roman" w:cs="Times New Roman"/>
              </w:rPr>
              <w:t>Incident Response Team</w:t>
            </w:r>
          </w:p>
          <w:p w14:paraId="2BAE421D" w14:textId="77777777" w:rsidR="00B279FC" w:rsidRPr="00B279FC" w:rsidRDefault="00B279FC" w:rsidP="00725DF1">
            <w:pPr>
              <w:rPr>
                <w:rFonts w:ascii="Times New Roman" w:hAnsi="Times New Roman" w:cs="Times New Roman"/>
              </w:rPr>
            </w:pPr>
            <w:r w:rsidRPr="00B279FC">
              <w:rPr>
                <w:rFonts w:ascii="Times New Roman" w:hAnsi="Times New Roman" w:cs="Times New Roman"/>
              </w:rPr>
              <w:t>IT Team</w:t>
            </w:r>
          </w:p>
        </w:tc>
      </w:tr>
      <w:tr w:rsidR="00B279FC" w:rsidRPr="00B279FC" w14:paraId="55E6094B" w14:textId="77777777" w:rsidTr="00C805F1">
        <w:tc>
          <w:tcPr>
            <w:tcW w:w="1418" w:type="dxa"/>
            <w:tcBorders>
              <w:top w:val="single" w:sz="4" w:space="0" w:color="000000"/>
              <w:left w:val="single" w:sz="4" w:space="0" w:color="000000"/>
              <w:bottom w:val="single" w:sz="4" w:space="0" w:color="000000"/>
              <w:right w:val="single" w:sz="4" w:space="0" w:color="000000"/>
            </w:tcBorders>
            <w:hideMark/>
          </w:tcPr>
          <w:p w14:paraId="29A3867A" w14:textId="77777777" w:rsidR="00B279FC" w:rsidRPr="00B279FC" w:rsidRDefault="00B279FC" w:rsidP="00725DF1">
            <w:pPr>
              <w:jc w:val="center"/>
              <w:rPr>
                <w:rFonts w:ascii="Times New Roman" w:hAnsi="Times New Roman" w:cs="Times New Roman"/>
              </w:rPr>
            </w:pPr>
            <w:r w:rsidRPr="00B279FC">
              <w:rPr>
                <w:rFonts w:ascii="Times New Roman" w:hAnsi="Times New Roman" w:cs="Times New Roman"/>
              </w:rPr>
              <w:t>7.2.3</w:t>
            </w:r>
          </w:p>
        </w:tc>
        <w:tc>
          <w:tcPr>
            <w:tcW w:w="1984" w:type="dxa"/>
            <w:tcBorders>
              <w:top w:val="single" w:sz="4" w:space="0" w:color="000000"/>
              <w:left w:val="single" w:sz="4" w:space="0" w:color="000000"/>
              <w:bottom w:val="single" w:sz="4" w:space="0" w:color="000000"/>
              <w:right w:val="single" w:sz="4" w:space="0" w:color="000000"/>
            </w:tcBorders>
            <w:hideMark/>
          </w:tcPr>
          <w:p w14:paraId="016AC7D9" w14:textId="77777777" w:rsidR="00B279FC" w:rsidRPr="00B279FC" w:rsidRDefault="00B279FC" w:rsidP="00725DF1">
            <w:pPr>
              <w:rPr>
                <w:rFonts w:ascii="Times New Roman" w:hAnsi="Times New Roman" w:cs="Times New Roman"/>
              </w:rPr>
            </w:pPr>
            <w:r w:rsidRPr="00B279FC">
              <w:rPr>
                <w:rFonts w:ascii="Times New Roman" w:hAnsi="Times New Roman" w:cs="Times New Roman"/>
              </w:rPr>
              <w:t>Define Escalation Path if different from IRP</w:t>
            </w:r>
          </w:p>
        </w:tc>
        <w:tc>
          <w:tcPr>
            <w:tcW w:w="3401" w:type="dxa"/>
            <w:tcBorders>
              <w:top w:val="single" w:sz="4" w:space="0" w:color="000000"/>
              <w:left w:val="single" w:sz="4" w:space="0" w:color="000000"/>
              <w:bottom w:val="single" w:sz="4" w:space="0" w:color="000000"/>
              <w:right w:val="single" w:sz="4" w:space="0" w:color="000000"/>
            </w:tcBorders>
            <w:hideMark/>
          </w:tcPr>
          <w:p w14:paraId="788174EB" w14:textId="77777777" w:rsidR="00B279FC" w:rsidRPr="00B279FC" w:rsidRDefault="00B279FC" w:rsidP="00725DF1">
            <w:pPr>
              <w:rPr>
                <w:rFonts w:ascii="Times New Roman" w:hAnsi="Times New Roman" w:cs="Times New Roman"/>
              </w:rPr>
            </w:pPr>
            <w:r w:rsidRPr="00B279FC">
              <w:rPr>
                <w:rFonts w:ascii="Times New Roman" w:hAnsi="Times New Roman" w:cs="Times New Roman"/>
              </w:rPr>
              <w:t>Determine the list of stakeholders in case of escalation and define types of escalations that are not documented in IRP</w:t>
            </w:r>
          </w:p>
        </w:tc>
        <w:tc>
          <w:tcPr>
            <w:tcW w:w="3120" w:type="dxa"/>
            <w:tcBorders>
              <w:top w:val="single" w:sz="4" w:space="0" w:color="000000"/>
              <w:left w:val="single" w:sz="4" w:space="0" w:color="000000"/>
              <w:bottom w:val="single" w:sz="4" w:space="0" w:color="000000"/>
              <w:right w:val="single" w:sz="4" w:space="0" w:color="000000"/>
            </w:tcBorders>
            <w:hideMark/>
          </w:tcPr>
          <w:p w14:paraId="196F5835" w14:textId="77777777" w:rsidR="00B279FC" w:rsidRPr="00B279FC" w:rsidRDefault="00B279FC" w:rsidP="00725DF1">
            <w:pPr>
              <w:rPr>
                <w:rFonts w:ascii="Times New Roman" w:hAnsi="Times New Roman" w:cs="Times New Roman"/>
              </w:rPr>
            </w:pPr>
            <w:r w:rsidRPr="00B279FC">
              <w:rPr>
                <w:rFonts w:ascii="Times New Roman" w:hAnsi="Times New Roman" w:cs="Times New Roman"/>
              </w:rPr>
              <w:t>Incident Response Team</w:t>
            </w:r>
          </w:p>
          <w:p w14:paraId="5F97996E" w14:textId="77777777" w:rsidR="00B279FC" w:rsidRPr="00B279FC" w:rsidRDefault="00B279FC" w:rsidP="00725DF1">
            <w:pPr>
              <w:rPr>
                <w:rFonts w:ascii="Times New Roman" w:hAnsi="Times New Roman" w:cs="Times New Roman"/>
              </w:rPr>
            </w:pPr>
            <w:r w:rsidRPr="00B279FC">
              <w:rPr>
                <w:rFonts w:ascii="Times New Roman" w:hAnsi="Times New Roman" w:cs="Times New Roman"/>
              </w:rPr>
              <w:t>IT Team</w:t>
            </w:r>
          </w:p>
        </w:tc>
      </w:tr>
      <w:tr w:rsidR="00B279FC" w:rsidRPr="00B279FC" w14:paraId="7A8F3FB5" w14:textId="77777777" w:rsidTr="00C805F1">
        <w:tc>
          <w:tcPr>
            <w:tcW w:w="1418" w:type="dxa"/>
            <w:tcBorders>
              <w:top w:val="single" w:sz="4" w:space="0" w:color="000000"/>
              <w:left w:val="single" w:sz="4" w:space="0" w:color="000000"/>
              <w:bottom w:val="single" w:sz="4" w:space="0" w:color="000000"/>
              <w:right w:val="single" w:sz="4" w:space="0" w:color="000000"/>
            </w:tcBorders>
            <w:hideMark/>
          </w:tcPr>
          <w:p w14:paraId="74FF7782" w14:textId="77777777" w:rsidR="00B279FC" w:rsidRPr="00B279FC" w:rsidRDefault="00B279FC" w:rsidP="00725DF1">
            <w:pPr>
              <w:jc w:val="center"/>
              <w:rPr>
                <w:rFonts w:ascii="Times New Roman" w:hAnsi="Times New Roman" w:cs="Times New Roman"/>
              </w:rPr>
            </w:pPr>
            <w:r w:rsidRPr="00B279FC">
              <w:rPr>
                <w:rFonts w:ascii="Times New Roman" w:hAnsi="Times New Roman" w:cs="Times New Roman"/>
              </w:rPr>
              <w:t>7.2.4</w:t>
            </w:r>
          </w:p>
        </w:tc>
        <w:tc>
          <w:tcPr>
            <w:tcW w:w="1984" w:type="dxa"/>
            <w:tcBorders>
              <w:top w:val="single" w:sz="4" w:space="0" w:color="000000"/>
              <w:left w:val="single" w:sz="4" w:space="0" w:color="000000"/>
              <w:bottom w:val="single" w:sz="4" w:space="0" w:color="000000"/>
              <w:right w:val="single" w:sz="4" w:space="0" w:color="000000"/>
            </w:tcBorders>
            <w:hideMark/>
          </w:tcPr>
          <w:p w14:paraId="07989A56" w14:textId="77777777" w:rsidR="00B279FC" w:rsidRPr="00B279FC" w:rsidRDefault="00B279FC" w:rsidP="00725DF1">
            <w:pPr>
              <w:rPr>
                <w:rFonts w:ascii="Times New Roman" w:hAnsi="Times New Roman" w:cs="Times New Roman"/>
              </w:rPr>
            </w:pPr>
            <w:r w:rsidRPr="00B279FC">
              <w:rPr>
                <w:rFonts w:ascii="Times New Roman" w:hAnsi="Times New Roman" w:cs="Times New Roman"/>
              </w:rPr>
              <w:t>Collect and store logs and information</w:t>
            </w:r>
          </w:p>
        </w:tc>
        <w:tc>
          <w:tcPr>
            <w:tcW w:w="3401" w:type="dxa"/>
            <w:tcBorders>
              <w:top w:val="single" w:sz="4" w:space="0" w:color="000000"/>
              <w:left w:val="single" w:sz="4" w:space="0" w:color="000000"/>
              <w:bottom w:val="single" w:sz="4" w:space="0" w:color="000000"/>
              <w:right w:val="single" w:sz="4" w:space="0" w:color="000000"/>
            </w:tcBorders>
            <w:hideMark/>
          </w:tcPr>
          <w:p w14:paraId="04657C22" w14:textId="77777777" w:rsidR="00B279FC" w:rsidRPr="00B279FC" w:rsidRDefault="00B279FC" w:rsidP="00725DF1">
            <w:pPr>
              <w:rPr>
                <w:rFonts w:ascii="Times New Roman" w:hAnsi="Times New Roman" w:cs="Times New Roman"/>
              </w:rPr>
            </w:pPr>
            <w:r w:rsidRPr="00B279FC">
              <w:rPr>
                <w:rFonts w:ascii="Times New Roman" w:hAnsi="Times New Roman" w:cs="Times New Roman"/>
              </w:rPr>
              <w:t>Collect and store logs following organisational logging standards and risk guidelines</w:t>
            </w:r>
          </w:p>
        </w:tc>
        <w:tc>
          <w:tcPr>
            <w:tcW w:w="3120" w:type="dxa"/>
            <w:tcBorders>
              <w:top w:val="single" w:sz="4" w:space="0" w:color="000000"/>
              <w:left w:val="single" w:sz="4" w:space="0" w:color="000000"/>
              <w:bottom w:val="single" w:sz="4" w:space="0" w:color="000000"/>
              <w:right w:val="single" w:sz="4" w:space="0" w:color="000000"/>
            </w:tcBorders>
            <w:hideMark/>
          </w:tcPr>
          <w:p w14:paraId="4457E23E" w14:textId="77777777" w:rsidR="00B279FC" w:rsidRPr="00B279FC" w:rsidRDefault="00B279FC" w:rsidP="00725DF1">
            <w:pPr>
              <w:rPr>
                <w:rFonts w:ascii="Times New Roman" w:hAnsi="Times New Roman" w:cs="Times New Roman"/>
              </w:rPr>
            </w:pPr>
            <w:r w:rsidRPr="00B279FC">
              <w:rPr>
                <w:rFonts w:ascii="Times New Roman" w:hAnsi="Times New Roman" w:cs="Times New Roman"/>
              </w:rPr>
              <w:t>IT Team</w:t>
            </w:r>
          </w:p>
        </w:tc>
      </w:tr>
    </w:tbl>
    <w:p w14:paraId="648C0521" w14:textId="77777777" w:rsidR="00B279FC" w:rsidRDefault="00B279FC" w:rsidP="00B279FC">
      <w:pPr>
        <w:rPr>
          <w:caps/>
          <w:spacing w:val="15"/>
          <w:sz w:val="24"/>
          <w:szCs w:val="22"/>
        </w:rPr>
      </w:pPr>
      <w:r>
        <w:br w:type="page"/>
      </w:r>
    </w:p>
    <w:p w14:paraId="6AAD9EEC" w14:textId="77777777" w:rsidR="00B279FC" w:rsidRDefault="00B279FC" w:rsidP="00B279FC">
      <w:pPr>
        <w:pStyle w:val="Heading2"/>
      </w:pPr>
      <w:bookmarkStart w:id="155" w:name="_Toc107411708"/>
      <w:bookmarkStart w:id="156" w:name="_Toc210208223"/>
      <w:r>
        <w:lastRenderedPageBreak/>
        <w:t>Detect</w:t>
      </w:r>
      <w:bookmarkEnd w:id="155"/>
      <w:bookmarkEnd w:id="156"/>
    </w:p>
    <w:p w14:paraId="21B6BF12" w14:textId="77777777" w:rsidR="00B279FC" w:rsidRDefault="00B279FC" w:rsidP="00B279FC">
      <w:pPr>
        <w:rPr>
          <w:rFonts w:ascii="Calibri" w:hAnsi="Calibri" w:cs="TT15Ct00"/>
          <w:szCs w:val="22"/>
        </w:rPr>
      </w:pPr>
    </w:p>
    <w:p w14:paraId="7ACCC843" w14:textId="77777777" w:rsidR="00B279FC" w:rsidRPr="00B279FC" w:rsidRDefault="00B279FC" w:rsidP="00B279FC">
      <w:pPr>
        <w:rPr>
          <w:szCs w:val="22"/>
        </w:rPr>
      </w:pPr>
      <w:r w:rsidRPr="00B279FC">
        <w:rPr>
          <w:szCs w:val="22"/>
        </w:rPr>
        <w:t>The second phase is where organisations should strive to detect and validate incidents rapidly because incidents can cause impact throughout an organisation within a matter of minutes. Early detection can help an organisation minimise the number of impacted systems, which will lessen the magnitude of the recovery effort and the amount of damage the organisation sustains as a result of the incident.</w:t>
      </w:r>
    </w:p>
    <w:p w14:paraId="1D2BB16C" w14:textId="77777777" w:rsidR="00B279FC" w:rsidRDefault="00B279FC" w:rsidP="00B279FC">
      <w:pPr>
        <w:rPr>
          <w:rFonts w:ascii="Calibri" w:hAnsi="Calibri" w:cs="TT15Ct00"/>
          <w:szCs w:val="22"/>
        </w:rPr>
      </w:pPr>
    </w:p>
    <w:p w14:paraId="3042321C" w14:textId="77777777" w:rsidR="00B279FC" w:rsidRDefault="00B279FC" w:rsidP="00B279FC">
      <w:pPr>
        <w:jc w:val="center"/>
        <w:rPr>
          <w:rFonts w:ascii="Calibri" w:hAnsi="Calibri" w:cs="TT15Ct00"/>
          <w:szCs w:val="22"/>
        </w:rPr>
      </w:pPr>
      <w:r>
        <w:object w:dxaOrig="7303" w:dyaOrig="8004" w14:anchorId="03FB7D1D">
          <v:shape id="_x0000_i1026" type="#_x0000_t75" style="width:403.35pt;height:443.75pt" o:ole="">
            <v:imagedata r:id="rId29" o:title=""/>
          </v:shape>
          <o:OLEObject Type="Embed" ProgID="Visio.Drawing.15" ShapeID="_x0000_i1026" DrawAspect="Content" ObjectID="_1821350210" r:id="rId30"/>
        </w:object>
      </w:r>
    </w:p>
    <w:p w14:paraId="768926A6" w14:textId="77777777" w:rsidR="00B279FC" w:rsidRDefault="00B279FC" w:rsidP="00B279FC">
      <w:r>
        <w:br w:type="page"/>
      </w:r>
    </w:p>
    <w:p w14:paraId="069C9D47" w14:textId="77777777" w:rsidR="00B279FC" w:rsidRPr="00B279FC" w:rsidRDefault="00B279FC" w:rsidP="00B279FC">
      <w:pPr>
        <w:spacing w:after="120"/>
        <w:rPr>
          <w:szCs w:val="26"/>
        </w:rPr>
      </w:pPr>
      <w:r w:rsidRPr="00B279FC">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4"/>
        <w:gridCol w:w="3401"/>
        <w:gridCol w:w="3120"/>
      </w:tblGrid>
      <w:tr w:rsidR="00B279FC" w:rsidRPr="00B279FC" w14:paraId="25ADB63F"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414A60B8" w14:textId="77777777" w:rsidR="00B279FC" w:rsidRPr="00B279FC" w:rsidRDefault="00B279FC" w:rsidP="00725DF1">
            <w:pPr>
              <w:jc w:val="center"/>
              <w:rPr>
                <w:rFonts w:ascii="Times New Roman" w:hAnsi="Times New Roman" w:cs="Times New Roman"/>
                <w:b/>
                <w:bCs/>
                <w:szCs w:val="26"/>
              </w:rPr>
            </w:pPr>
            <w:r w:rsidRPr="00B279FC">
              <w:rPr>
                <w:rFonts w:ascii="Times New Roman" w:hAnsi="Times New Roman" w:cs="Times New Roman"/>
                <w:b/>
                <w:bCs/>
                <w:szCs w:val="26"/>
              </w:rPr>
              <w:t>Reference</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5D6D47F6" w14:textId="77777777" w:rsidR="00B279FC" w:rsidRPr="00B279FC" w:rsidRDefault="00B279FC" w:rsidP="00725DF1">
            <w:pPr>
              <w:jc w:val="center"/>
              <w:rPr>
                <w:rFonts w:ascii="Times New Roman" w:hAnsi="Times New Roman" w:cs="Times New Roman"/>
                <w:b/>
                <w:bCs/>
                <w:szCs w:val="26"/>
              </w:rPr>
            </w:pPr>
            <w:r w:rsidRPr="00B279FC">
              <w:rPr>
                <w:rFonts w:ascii="Times New Roman" w:hAnsi="Times New Roman" w:cs="Times New Roman"/>
                <w:b/>
                <w:bCs/>
                <w:szCs w:val="26"/>
              </w:rPr>
              <w:t>Step</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446E8F65" w14:textId="77777777" w:rsidR="00B279FC" w:rsidRPr="00B279FC" w:rsidRDefault="00B279FC" w:rsidP="00725DF1">
            <w:pPr>
              <w:jc w:val="center"/>
              <w:rPr>
                <w:rFonts w:ascii="Times New Roman" w:hAnsi="Times New Roman" w:cs="Times New Roman"/>
                <w:b/>
                <w:bCs/>
                <w:szCs w:val="26"/>
              </w:rPr>
            </w:pPr>
            <w:r w:rsidRPr="00B279FC">
              <w:rPr>
                <w:rFonts w:ascii="Times New Roman" w:hAnsi="Times New Roman" w:cs="Times New Roman"/>
                <w:b/>
                <w:bCs/>
                <w:szCs w:val="26"/>
              </w:rPr>
              <w:t>Description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607FE62A" w14:textId="77777777" w:rsidR="00B279FC" w:rsidRPr="00B279FC" w:rsidRDefault="00B279FC" w:rsidP="00725DF1">
            <w:pPr>
              <w:jc w:val="center"/>
              <w:rPr>
                <w:rFonts w:ascii="Times New Roman" w:hAnsi="Times New Roman" w:cs="Times New Roman"/>
                <w:b/>
                <w:bCs/>
                <w:szCs w:val="26"/>
              </w:rPr>
            </w:pPr>
            <w:r w:rsidRPr="00B279FC">
              <w:rPr>
                <w:rFonts w:ascii="Times New Roman" w:hAnsi="Times New Roman" w:cs="Times New Roman"/>
                <w:b/>
                <w:bCs/>
                <w:szCs w:val="26"/>
              </w:rPr>
              <w:t>Ownership/Responsibility</w:t>
            </w:r>
          </w:p>
        </w:tc>
      </w:tr>
      <w:tr w:rsidR="00B279FC" w:rsidRPr="00B279FC" w14:paraId="43761938"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355253" w14:textId="77777777" w:rsidR="00B279FC" w:rsidRPr="00B279FC" w:rsidRDefault="00B279FC" w:rsidP="00725DF1">
            <w:pPr>
              <w:jc w:val="center"/>
              <w:rPr>
                <w:rFonts w:ascii="Times New Roman" w:hAnsi="Times New Roman" w:cs="Times New Roman"/>
                <w:szCs w:val="26"/>
              </w:rPr>
            </w:pPr>
            <w:r w:rsidRPr="00B279FC">
              <w:rPr>
                <w:rFonts w:ascii="Times New Roman" w:hAnsi="Times New Roman" w:cs="Times New Roman"/>
                <w:szCs w:val="26"/>
              </w:rPr>
              <w:t>-</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A3FFE9"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Define Threat Indicators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9D6B9B"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Decision box to illustrate the two paths possible (follow standard threat indicator or custom threat indicators)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35EA9C"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Incident Response Team</w:t>
            </w:r>
          </w:p>
        </w:tc>
      </w:tr>
      <w:tr w:rsidR="00B279FC" w:rsidRPr="00B279FC" w14:paraId="01F86A60"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B25C2D" w14:textId="77777777" w:rsidR="00B279FC" w:rsidRPr="00B279FC" w:rsidRDefault="00B279FC" w:rsidP="00725DF1">
            <w:pPr>
              <w:jc w:val="center"/>
              <w:rPr>
                <w:rFonts w:ascii="Times New Roman" w:hAnsi="Times New Roman" w:cs="Times New Roman"/>
                <w:szCs w:val="26"/>
              </w:rPr>
            </w:pPr>
            <w:r w:rsidRPr="00B279FC">
              <w:rPr>
                <w:rFonts w:ascii="Times New Roman" w:hAnsi="Times New Roman" w:cs="Times New Roman"/>
                <w:szCs w:val="26"/>
              </w:rPr>
              <w:t>7.3.1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86F43A"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Standard</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5432A7"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An Indicator represents an atomic piece of information that has some intelligence value, and there is a standard threat indicator that is predefined and makes the process smoother</w:t>
            </w:r>
          </w:p>
          <w:p w14:paraId="2E282BDA"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Sub steps: 7.3.1.1 – 7.3.1.17</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71559"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Incident Response Team</w:t>
            </w:r>
          </w:p>
          <w:p w14:paraId="346AD84A" w14:textId="77777777" w:rsidR="00B279FC" w:rsidRPr="00B279FC" w:rsidRDefault="00B279FC" w:rsidP="00725DF1">
            <w:pPr>
              <w:rPr>
                <w:rFonts w:ascii="Times New Roman" w:hAnsi="Times New Roman" w:cs="Times New Roman"/>
                <w:szCs w:val="26"/>
              </w:rPr>
            </w:pPr>
          </w:p>
        </w:tc>
      </w:tr>
      <w:tr w:rsidR="00B279FC" w:rsidRPr="00B279FC" w14:paraId="442C692E"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159009" w14:textId="77777777" w:rsidR="00B279FC" w:rsidRPr="00B279FC" w:rsidRDefault="00B279FC" w:rsidP="00725DF1">
            <w:pPr>
              <w:jc w:val="center"/>
              <w:rPr>
                <w:rFonts w:ascii="Times New Roman" w:hAnsi="Times New Roman" w:cs="Times New Roman"/>
                <w:szCs w:val="26"/>
              </w:rPr>
            </w:pPr>
            <w:r w:rsidRPr="00B279FC">
              <w:rPr>
                <w:rFonts w:ascii="Times New Roman" w:hAnsi="Times New Roman" w:cs="Times New Roman"/>
                <w:szCs w:val="26"/>
              </w:rPr>
              <w:t>7.3.2</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4374BB"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Custom</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E1CAAE"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An Indicator represents an atomic piece of information that has some intelligence value. There are custom threat indicators according to the type of incident/threat</w:t>
            </w:r>
          </w:p>
          <w:p w14:paraId="0F293727"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Sub steps: 7.3.2.1</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58F09"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Incident Response Team</w:t>
            </w:r>
          </w:p>
          <w:p w14:paraId="10BD2B22" w14:textId="77777777" w:rsidR="00B279FC" w:rsidRPr="00B279FC" w:rsidRDefault="00B279FC" w:rsidP="00725DF1">
            <w:pPr>
              <w:rPr>
                <w:rFonts w:ascii="Times New Roman" w:hAnsi="Times New Roman" w:cs="Times New Roman"/>
                <w:szCs w:val="26"/>
              </w:rPr>
            </w:pPr>
          </w:p>
        </w:tc>
      </w:tr>
      <w:tr w:rsidR="00B279FC" w:rsidRPr="00B279FC" w14:paraId="3E833538"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BDB88" w14:textId="77777777" w:rsidR="00B279FC" w:rsidRPr="00B279FC" w:rsidRDefault="00B279FC" w:rsidP="00725DF1">
            <w:pPr>
              <w:jc w:val="center"/>
              <w:rPr>
                <w:rFonts w:ascii="Times New Roman" w:hAnsi="Times New Roman" w:cs="Times New Roman"/>
                <w:szCs w:val="26"/>
              </w:rPr>
            </w:pPr>
            <w:r w:rsidRPr="00B279FC">
              <w:rPr>
                <w:rFonts w:ascii="Times New Roman" w:hAnsi="Times New Roman" w:cs="Times New Roman"/>
                <w:szCs w:val="26"/>
              </w:rPr>
              <w:t>7.3.3</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1D7BC"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Categorise Incident</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E0D5C"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Identify the type of incident that occurred to be able to define the next steps of treatment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32F88"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Incident Response Team</w:t>
            </w:r>
          </w:p>
        </w:tc>
      </w:tr>
      <w:tr w:rsidR="00B279FC" w:rsidRPr="00B279FC" w14:paraId="62C85E93"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9D83C1" w14:textId="77777777" w:rsidR="00B279FC" w:rsidRPr="00B279FC" w:rsidRDefault="00B279FC" w:rsidP="00725DF1">
            <w:pPr>
              <w:jc w:val="center"/>
              <w:rPr>
                <w:rFonts w:ascii="Times New Roman" w:hAnsi="Times New Roman" w:cs="Times New Roman"/>
                <w:szCs w:val="26"/>
              </w:rPr>
            </w:pPr>
            <w:r w:rsidRPr="00B279FC">
              <w:rPr>
                <w:rFonts w:ascii="Times New Roman" w:hAnsi="Times New Roman" w:cs="Times New Roman"/>
                <w:szCs w:val="26"/>
              </w:rPr>
              <w:t>7.3.4</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D457DC"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Request Logs as required</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3B571B"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Request logs of DNS, Proxy, local, …etc. if the escalation of privilege is noticed out of the box, it is recommended to do a Packet Capture and check the required playbook</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898BE4"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Incident Response Team</w:t>
            </w:r>
          </w:p>
        </w:tc>
      </w:tr>
      <w:tr w:rsidR="00B279FC" w:rsidRPr="00B279FC" w14:paraId="7D2E0F9F"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E128CF" w14:textId="77777777" w:rsidR="00B279FC" w:rsidRPr="00B279FC" w:rsidRDefault="00B279FC" w:rsidP="00725DF1">
            <w:pPr>
              <w:jc w:val="center"/>
              <w:rPr>
                <w:rFonts w:ascii="Times New Roman" w:hAnsi="Times New Roman" w:cs="Times New Roman"/>
                <w:szCs w:val="26"/>
              </w:rPr>
            </w:pPr>
            <w:r w:rsidRPr="00B279FC">
              <w:rPr>
                <w:rFonts w:ascii="Times New Roman" w:hAnsi="Times New Roman" w:cs="Times New Roman"/>
                <w:szCs w:val="26"/>
              </w:rPr>
              <w:t>7.3.5</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E76D42"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Conduct Content Scans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575193"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Perform scans to detect vulnerabilities in the internal and external environment of the organisation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E12AA6" w14:textId="77777777" w:rsidR="00B279FC" w:rsidRPr="00B279FC" w:rsidRDefault="00B279FC" w:rsidP="00725DF1">
            <w:pPr>
              <w:rPr>
                <w:rFonts w:ascii="Times New Roman" w:hAnsi="Times New Roman" w:cs="Times New Roman"/>
                <w:szCs w:val="26"/>
              </w:rPr>
            </w:pPr>
            <w:r w:rsidRPr="00B279FC">
              <w:rPr>
                <w:rFonts w:ascii="Times New Roman" w:hAnsi="Times New Roman" w:cs="Times New Roman"/>
                <w:szCs w:val="26"/>
              </w:rPr>
              <w:t>Incident Response Team</w:t>
            </w:r>
          </w:p>
        </w:tc>
      </w:tr>
    </w:tbl>
    <w:p w14:paraId="6E1C6E73" w14:textId="77777777" w:rsidR="00B279FC" w:rsidRDefault="00B279FC" w:rsidP="00B279FC">
      <w:pPr>
        <w:rPr>
          <w:szCs w:val="26"/>
        </w:rPr>
      </w:pPr>
    </w:p>
    <w:p w14:paraId="74028CBD" w14:textId="77777777" w:rsidR="00B279FC" w:rsidRDefault="00B279FC">
      <w:pPr>
        <w:overflowPunct/>
        <w:autoSpaceDE/>
        <w:autoSpaceDN/>
        <w:adjustRightInd/>
        <w:jc w:val="left"/>
        <w:textAlignment w:val="auto"/>
        <w:rPr>
          <w:szCs w:val="26"/>
        </w:rPr>
      </w:pPr>
      <w:r>
        <w:rPr>
          <w:szCs w:val="26"/>
        </w:rPr>
        <w:br w:type="page"/>
      </w:r>
    </w:p>
    <w:p w14:paraId="6B1A4790" w14:textId="53C6283D" w:rsidR="00B279FC" w:rsidRPr="00B279FC" w:rsidRDefault="00B279FC" w:rsidP="00B279FC">
      <w:pPr>
        <w:spacing w:after="120"/>
        <w:rPr>
          <w:szCs w:val="26"/>
        </w:rPr>
      </w:pPr>
      <w:r w:rsidRPr="00B279FC">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4"/>
        <w:gridCol w:w="3401"/>
        <w:gridCol w:w="3120"/>
      </w:tblGrid>
      <w:tr w:rsidR="00B279FC" w:rsidRPr="00B279FC" w14:paraId="10CE4A80"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6A384271" w14:textId="77777777" w:rsidR="00B279FC" w:rsidRPr="00B279FC" w:rsidRDefault="00B279FC" w:rsidP="00725DF1">
            <w:pPr>
              <w:jc w:val="center"/>
              <w:rPr>
                <w:rFonts w:ascii="Times New Roman" w:hAnsi="Times New Roman" w:cs="Times New Roman"/>
                <w:b/>
                <w:bCs/>
                <w:szCs w:val="26"/>
              </w:rPr>
            </w:pPr>
            <w:r w:rsidRPr="00B279FC">
              <w:rPr>
                <w:rFonts w:ascii="Times New Roman" w:hAnsi="Times New Roman" w:cs="Times New Roman"/>
                <w:b/>
                <w:bCs/>
                <w:szCs w:val="26"/>
              </w:rPr>
              <w:t>Reference</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0B59CEE2" w14:textId="77777777" w:rsidR="00B279FC" w:rsidRPr="00B279FC" w:rsidRDefault="00B279FC" w:rsidP="00725DF1">
            <w:pPr>
              <w:jc w:val="center"/>
              <w:rPr>
                <w:rFonts w:ascii="Times New Roman" w:hAnsi="Times New Roman" w:cs="Times New Roman"/>
                <w:b/>
                <w:bCs/>
                <w:szCs w:val="26"/>
              </w:rPr>
            </w:pPr>
            <w:r w:rsidRPr="00B279FC">
              <w:rPr>
                <w:rFonts w:ascii="Times New Roman" w:hAnsi="Times New Roman" w:cs="Times New Roman"/>
                <w:b/>
                <w:bCs/>
                <w:szCs w:val="26"/>
              </w:rPr>
              <w:t>Step</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0F6261D0" w14:textId="77777777" w:rsidR="00B279FC" w:rsidRPr="00B279FC" w:rsidRDefault="00B279FC" w:rsidP="00725DF1">
            <w:pPr>
              <w:jc w:val="center"/>
              <w:rPr>
                <w:rFonts w:ascii="Times New Roman" w:hAnsi="Times New Roman" w:cs="Times New Roman"/>
                <w:b/>
                <w:bCs/>
                <w:szCs w:val="26"/>
              </w:rPr>
            </w:pPr>
            <w:r w:rsidRPr="00B279FC">
              <w:rPr>
                <w:rFonts w:ascii="Times New Roman" w:hAnsi="Times New Roman" w:cs="Times New Roman"/>
                <w:b/>
                <w:bCs/>
                <w:szCs w:val="26"/>
              </w:rPr>
              <w:t>Description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4C4F1465" w14:textId="77777777" w:rsidR="00B279FC" w:rsidRPr="00B279FC" w:rsidRDefault="00B279FC" w:rsidP="00725DF1">
            <w:pPr>
              <w:jc w:val="center"/>
              <w:rPr>
                <w:rFonts w:ascii="Times New Roman" w:hAnsi="Times New Roman" w:cs="Times New Roman"/>
                <w:b/>
                <w:bCs/>
                <w:szCs w:val="26"/>
              </w:rPr>
            </w:pPr>
            <w:r w:rsidRPr="00B279FC">
              <w:rPr>
                <w:rFonts w:ascii="Times New Roman" w:hAnsi="Times New Roman" w:cs="Times New Roman"/>
                <w:b/>
                <w:bCs/>
                <w:szCs w:val="26"/>
              </w:rPr>
              <w:t>Ownership/Responsibility</w:t>
            </w:r>
          </w:p>
        </w:tc>
      </w:tr>
      <w:tr w:rsidR="00B279FC" w:rsidRPr="00B279FC" w14:paraId="3CD5AA12"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0CC1E0"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7.3.1.1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6A31C"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Logins to multiple systems with the same administrative user’s credentials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C693A"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Detection of the successful use of the same set of administrative credentials across multiple systems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3D99CE"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Incident Response Team</w:t>
            </w:r>
          </w:p>
          <w:p w14:paraId="65425577"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r w:rsidR="00B279FC" w:rsidRPr="00B279FC" w14:paraId="283CEF6B"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A4755"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7.3.1.2</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F7D12"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Installation or configuration of unauthorised software or services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DD24F"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A search of unauthorised software installation in the organisation systems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EA186F"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Incident Response Team</w:t>
            </w:r>
          </w:p>
          <w:p w14:paraId="25B83E5B"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r w:rsidR="00B279FC" w:rsidRPr="00B279FC" w14:paraId="748E088B"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B9A4DA"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7.3.1.3</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615E4"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Increased user logins to a computer system</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28560" w14:textId="77777777" w:rsidR="00B279FC" w:rsidRPr="005C44DE" w:rsidRDefault="00B279FC" w:rsidP="00725DF1">
            <w:pPr>
              <w:rPr>
                <w:rFonts w:ascii="Times New Roman" w:hAnsi="Times New Roman" w:cs="Times New Roman"/>
                <w:sz w:val="25"/>
                <w:szCs w:val="25"/>
              </w:rPr>
            </w:pPr>
            <w:r w:rsidRPr="005C44DE">
              <w:rPr>
                <w:rFonts w:ascii="Times New Roman" w:eastAsia="MS Mincho" w:hAnsi="Times New Roman" w:cs="Times New Roman"/>
                <w:sz w:val="25"/>
                <w:szCs w:val="25"/>
              </w:rPr>
              <w:t>Ensure monitoring of user’s access to computer systems is configured to alert when the number of logged-in users increases drastically</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B37A89"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Incident Response Team</w:t>
            </w:r>
          </w:p>
          <w:p w14:paraId="42709843"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 xml:space="preserve">IT Team </w:t>
            </w:r>
          </w:p>
        </w:tc>
      </w:tr>
      <w:tr w:rsidR="00B279FC" w:rsidRPr="00B279FC" w14:paraId="121C1E53"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EAC445"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7.3.1.4</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7843A3"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Exfiltration of data off of a computer system</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7A360"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Increase database connections or activity</w:t>
            </w:r>
          </w:p>
          <w:p w14:paraId="19D36794"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Increase in network traffic between systems</w:t>
            </w:r>
          </w:p>
          <w:p w14:paraId="5E395A1A"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Activity outside of expected usage hours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428045"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Incident Response Team</w:t>
            </w:r>
          </w:p>
          <w:p w14:paraId="673FB553"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r w:rsidR="00B279FC" w:rsidRPr="00B279FC" w14:paraId="625E22E6"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C42294"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7.3.1.5</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6F6C19"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User access to systems outside of normal business hours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2B6DF"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Monitor user access to the organisation systems with a focus on out-of-office hours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7E8745"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Incident Response Team</w:t>
            </w:r>
          </w:p>
          <w:p w14:paraId="27181804"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r w:rsidR="00B279FC" w:rsidRPr="00B279FC" w14:paraId="33152146"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6DBC67"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7.3.1.6</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19602"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Access to a computer system through abnormal ports or protocols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44955C"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Check access to devices from unusual ports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29A9B"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Incident Response Team</w:t>
            </w:r>
          </w:p>
          <w:p w14:paraId="6191D7EA"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r w:rsidR="00B279FC" w:rsidRPr="00B279FC" w14:paraId="7DAADF3E"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A4F2C"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7.3.1.7</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C3588"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The user is unable to log into the account</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E877C"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Identify any unusual access to an account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F07B29"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Incident Response Team</w:t>
            </w:r>
          </w:p>
          <w:p w14:paraId="1FB1A8F1"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r w:rsidR="00B279FC" w:rsidRPr="00B279FC" w14:paraId="04D60E1F"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43487C"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7.3.1.8</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0735E"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Suspicious network traffic is initiated from the internal network</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6D171"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Monitor network traffic and flag any unusual traffic (from the internal network)</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ED8BEE"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Support Team</w:t>
            </w:r>
          </w:p>
          <w:p w14:paraId="721E05EB"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r w:rsidR="00B279FC" w:rsidRPr="00B279FC" w14:paraId="007BDCAF"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E87795"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7.3.1.9</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04B12"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Unexplained system failures or restarts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CD75D"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Check for abnormal system failure and restart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2F0538"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Incident Response Team</w:t>
            </w:r>
          </w:p>
          <w:p w14:paraId="20E807B1"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r w:rsidR="00B279FC" w:rsidRPr="00B279FC" w14:paraId="304B781D"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CDCEB6"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lastRenderedPageBreak/>
              <w:t>7.3.1.10</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FEB3E"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Unexplained escalation of privileges of user accounts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087AC"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 xml:space="preserve">Identify accounts that were allocated privileged access unexpectedly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11A105"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Incident Response Team</w:t>
            </w:r>
          </w:p>
          <w:p w14:paraId="515B229B"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r w:rsidR="00B279FC" w:rsidRPr="00B279FC" w14:paraId="20357E80"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4BC846"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7.3.1.11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4F1A2B"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Unexplained use of disabled or dormant user accounts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ABBD4F"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Check for accounts that haven’t been used for a while and flag all active ones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8A69CC"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Incident Response Team</w:t>
            </w:r>
          </w:p>
          <w:p w14:paraId="190998BE"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r w:rsidR="00B279FC" w:rsidRPr="00B279FC" w14:paraId="2C9B981B"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2C74C"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7.3.1.12</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47D6E"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Unexplained modifications or destruction of user files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CE875"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 xml:space="preserve">Check if files have been deleted or modified unexpectedly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EC851"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Incident Response Team</w:t>
            </w:r>
          </w:p>
          <w:p w14:paraId="56378FFC"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r w:rsidR="00B279FC" w:rsidRPr="00B279FC" w14:paraId="591CE1D2"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70A50"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7.3.1.13</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39C58"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Unexplained modifications to system settings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1AA6B"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Identify systems that have been experiencing updates or changes in configuration and settings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3AB87"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Incident Response Team</w:t>
            </w:r>
          </w:p>
          <w:p w14:paraId="4ED84005"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r w:rsidR="00B279FC" w:rsidRPr="00B279FC" w14:paraId="2C9A9A7D"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0259B"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7.3.1.14</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F8FDD"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Unexplained emails from user accounts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EE1FC"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Identify unusual emails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04C14"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Incident Response Team</w:t>
            </w:r>
          </w:p>
          <w:p w14:paraId="78A35256"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r w:rsidR="00B279FC" w:rsidRPr="00B279FC" w14:paraId="155F371E"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2580F5"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7.3.1.15</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0FEC9"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Notification from outside organisations (ISP, business partners, 3rd party)</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CB3F4E"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Identify outside notifications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88ED1"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Incident Response Team</w:t>
            </w:r>
          </w:p>
          <w:p w14:paraId="159BCEF5"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r w:rsidR="00B279FC" w:rsidRPr="00B279FC" w14:paraId="30835F2E"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23086"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7.3.1.16</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C481E"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Alerting from Firewall and Intrusion Detection Systems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76CA8"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Make sure that firewall rules are up to date and other system intrusion systems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0527D"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Incident Response Team</w:t>
            </w:r>
          </w:p>
          <w:p w14:paraId="50498BC2"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r w:rsidR="00B279FC" w:rsidRPr="00B279FC" w14:paraId="19CDBA23"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7290D"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7.3.1.17</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E9A2F"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Unauthorised creation of new user accounts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DDB56" w14:textId="77777777" w:rsidR="00B279FC" w:rsidRPr="005C44DE" w:rsidRDefault="00B279FC" w:rsidP="00725DF1">
            <w:pPr>
              <w:rPr>
                <w:rFonts w:ascii="Times New Roman" w:hAnsi="Times New Roman" w:cs="Times New Roman"/>
                <w:sz w:val="25"/>
                <w:szCs w:val="25"/>
              </w:rPr>
            </w:pPr>
            <w:r w:rsidRPr="005C44DE">
              <w:rPr>
                <w:rFonts w:ascii="Times New Roman" w:eastAsia="MS Mincho" w:hAnsi="Times New Roman" w:cs="Times New Roman"/>
                <w:sz w:val="25"/>
                <w:szCs w:val="25"/>
              </w:rPr>
              <w:t>Identify new user accounts that have been created without the appropriate approval and clear request via the official organisation channels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A4390D"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Incident Response Team</w:t>
            </w:r>
          </w:p>
          <w:p w14:paraId="7B2D7425"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r w:rsidR="00B279FC" w:rsidRPr="00B279FC" w14:paraId="241797E4" w14:textId="77777777" w:rsidTr="00B279F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A8C96"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7.3.2.1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00EFE"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Custom Indicators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BD81A"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An Indicator represents an atomic piece of information that has some intelligence value. There are custom threat indicators according to the type of incident or threat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E2F44"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Incident Response Team</w:t>
            </w:r>
          </w:p>
          <w:p w14:paraId="33782B08"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bl>
    <w:p w14:paraId="382AD255" w14:textId="77777777" w:rsidR="00B279FC" w:rsidRDefault="00B279FC" w:rsidP="00B279FC"/>
    <w:p w14:paraId="39CEBB48" w14:textId="77777777" w:rsidR="00B279FC" w:rsidRDefault="00B279FC" w:rsidP="00B279FC">
      <w:pPr>
        <w:rPr>
          <w:caps/>
          <w:spacing w:val="15"/>
          <w:sz w:val="24"/>
          <w:szCs w:val="22"/>
        </w:rPr>
      </w:pPr>
      <w:r>
        <w:br w:type="page"/>
      </w:r>
    </w:p>
    <w:p w14:paraId="4AF381FC" w14:textId="77777777" w:rsidR="00B279FC" w:rsidRDefault="00B279FC" w:rsidP="00B279FC">
      <w:pPr>
        <w:pStyle w:val="Heading2"/>
      </w:pPr>
      <w:bookmarkStart w:id="157" w:name="_Toc107411709"/>
      <w:bookmarkStart w:id="158" w:name="_Toc210208224"/>
      <w:r>
        <w:lastRenderedPageBreak/>
        <w:t>Analyse</w:t>
      </w:r>
      <w:bookmarkEnd w:id="157"/>
      <w:bookmarkEnd w:id="158"/>
    </w:p>
    <w:p w14:paraId="7ACE8FAA" w14:textId="77777777" w:rsidR="00B279FC" w:rsidRDefault="00B279FC" w:rsidP="00B279FC">
      <w:pPr>
        <w:rPr>
          <w:rFonts w:ascii="Calibri" w:hAnsi="Calibri" w:cs="TT15Ct00"/>
          <w:szCs w:val="22"/>
        </w:rPr>
      </w:pPr>
    </w:p>
    <w:p w14:paraId="616A54E8" w14:textId="77777777" w:rsidR="00B279FC" w:rsidRPr="00F41778" w:rsidRDefault="00B279FC" w:rsidP="00B279FC">
      <w:pPr>
        <w:rPr>
          <w:szCs w:val="22"/>
        </w:rPr>
      </w:pPr>
      <w:r w:rsidRPr="00F41778">
        <w:rPr>
          <w:szCs w:val="22"/>
        </w:rPr>
        <w:t>During this phase collected data and information is analysed to confirm the incident scope and impact and determine possible containment and eradication techniques and tasks.</w:t>
      </w:r>
    </w:p>
    <w:p w14:paraId="474834B4" w14:textId="77777777" w:rsidR="00B279FC" w:rsidRDefault="00B279FC" w:rsidP="00B279FC">
      <w:pPr>
        <w:rPr>
          <w:rFonts w:ascii="Calibri" w:hAnsi="Calibri" w:cs="TT15Ct00"/>
          <w:szCs w:val="22"/>
        </w:rPr>
      </w:pPr>
    </w:p>
    <w:p w14:paraId="381AB0DD" w14:textId="77777777" w:rsidR="00B279FC" w:rsidRDefault="00B279FC" w:rsidP="00B279FC">
      <w:pPr>
        <w:jc w:val="center"/>
        <w:rPr>
          <w:rFonts w:ascii="Calibri" w:hAnsi="Calibri" w:cs="TT15Ct00"/>
          <w:szCs w:val="22"/>
        </w:rPr>
      </w:pPr>
      <w:r>
        <w:object w:dxaOrig="7303" w:dyaOrig="10884" w14:anchorId="61FB7083">
          <v:shape id="_x0000_i1027" type="#_x0000_t75" style="width:379.85pt;height:567.2pt" o:ole="">
            <v:imagedata r:id="rId31" o:title=""/>
          </v:shape>
          <o:OLEObject Type="Embed" ProgID="Visio.Drawing.15" ShapeID="_x0000_i1027" DrawAspect="Content" ObjectID="_1821350211" r:id="rId32"/>
        </w:object>
      </w:r>
    </w:p>
    <w:p w14:paraId="72FFCF18" w14:textId="77777777" w:rsidR="00B279FC" w:rsidRDefault="00B279FC" w:rsidP="00B279FC">
      <w:r>
        <w:br w:type="page"/>
      </w:r>
    </w:p>
    <w:p w14:paraId="5AB8D07E" w14:textId="77777777" w:rsidR="00B279FC" w:rsidRPr="00F41778" w:rsidRDefault="00B279FC" w:rsidP="00F41778">
      <w:pPr>
        <w:spacing w:after="120"/>
        <w:rPr>
          <w:szCs w:val="26"/>
        </w:rPr>
      </w:pPr>
      <w:r w:rsidRPr="00F41778">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4"/>
        <w:gridCol w:w="3401"/>
        <w:gridCol w:w="3120"/>
      </w:tblGrid>
      <w:tr w:rsidR="00B279FC" w:rsidRPr="00F41778" w14:paraId="3384D390"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7F234684" w14:textId="77777777" w:rsidR="00B279FC" w:rsidRPr="00F41778" w:rsidRDefault="00B279FC" w:rsidP="00725DF1">
            <w:pPr>
              <w:jc w:val="center"/>
              <w:rPr>
                <w:rFonts w:ascii="Times New Roman" w:hAnsi="Times New Roman" w:cs="Times New Roman"/>
                <w:b/>
                <w:bCs/>
                <w:szCs w:val="26"/>
              </w:rPr>
            </w:pPr>
            <w:r w:rsidRPr="00F41778">
              <w:rPr>
                <w:rFonts w:ascii="Times New Roman" w:hAnsi="Times New Roman" w:cs="Times New Roman"/>
                <w:b/>
                <w:bCs/>
                <w:szCs w:val="26"/>
              </w:rPr>
              <w:t>Reference</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07552081" w14:textId="77777777" w:rsidR="00B279FC" w:rsidRPr="00F41778" w:rsidRDefault="00B279FC" w:rsidP="00725DF1">
            <w:pPr>
              <w:jc w:val="center"/>
              <w:rPr>
                <w:rFonts w:ascii="Times New Roman" w:hAnsi="Times New Roman" w:cs="Times New Roman"/>
                <w:b/>
                <w:bCs/>
                <w:szCs w:val="26"/>
              </w:rPr>
            </w:pPr>
            <w:r w:rsidRPr="00F41778">
              <w:rPr>
                <w:rFonts w:ascii="Times New Roman" w:hAnsi="Times New Roman" w:cs="Times New Roman"/>
                <w:b/>
                <w:bCs/>
                <w:szCs w:val="26"/>
              </w:rPr>
              <w:t>Step</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67CCB3BA" w14:textId="77777777" w:rsidR="00B279FC" w:rsidRPr="00F41778" w:rsidRDefault="00B279FC" w:rsidP="00725DF1">
            <w:pPr>
              <w:jc w:val="center"/>
              <w:rPr>
                <w:rFonts w:ascii="Times New Roman" w:hAnsi="Times New Roman" w:cs="Times New Roman"/>
                <w:b/>
                <w:bCs/>
                <w:szCs w:val="26"/>
              </w:rPr>
            </w:pPr>
            <w:r w:rsidRPr="00F41778">
              <w:rPr>
                <w:rFonts w:ascii="Times New Roman" w:hAnsi="Times New Roman" w:cs="Times New Roman"/>
                <w:b/>
                <w:bCs/>
                <w:szCs w:val="26"/>
              </w:rPr>
              <w:t>Description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3317CF9F" w14:textId="77777777" w:rsidR="00B279FC" w:rsidRPr="00F41778" w:rsidRDefault="00B279FC" w:rsidP="00725DF1">
            <w:pPr>
              <w:jc w:val="center"/>
              <w:rPr>
                <w:rFonts w:ascii="Times New Roman" w:hAnsi="Times New Roman" w:cs="Times New Roman"/>
                <w:b/>
                <w:bCs/>
                <w:szCs w:val="26"/>
              </w:rPr>
            </w:pPr>
            <w:r w:rsidRPr="00F41778">
              <w:rPr>
                <w:rFonts w:ascii="Times New Roman" w:hAnsi="Times New Roman" w:cs="Times New Roman"/>
                <w:b/>
                <w:bCs/>
                <w:szCs w:val="26"/>
              </w:rPr>
              <w:t>Ownership/Responsibility</w:t>
            </w:r>
          </w:p>
        </w:tc>
      </w:tr>
      <w:tr w:rsidR="00B279FC" w:rsidRPr="00F41778" w14:paraId="6A317C68"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B51C20"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049ED1"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Define Risk Factors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4D6B54"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Decision box to illustrate the two paths possible (follow standard risk factors or custom risk factors)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1B4037"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Risk Management Team (GRC)</w:t>
            </w:r>
          </w:p>
          <w:p w14:paraId="317B81DB"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r w:rsidR="00B279FC" w:rsidRPr="00F41778" w14:paraId="785183D1"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7E976C"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7.4.1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83C475"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Standard</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147526"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Define standard risk factors according to the organisation's risk management process and acceptance criteria that have a privacy impact, a business impact, and technical impact</w:t>
            </w:r>
          </w:p>
          <w:p w14:paraId="6BDF18EE"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Sub steps: 7.4.1.1 – 7.4.1.9</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CC5267"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Risk Management Team (GRC)</w:t>
            </w:r>
          </w:p>
          <w:p w14:paraId="018221A6"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r w:rsidR="00B279FC" w:rsidRPr="00F41778" w14:paraId="733A0D04"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3AD0B3"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7.4.2</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655E6F"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Custom</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E4A861"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Define custom risk factor</w:t>
            </w:r>
          </w:p>
          <w:p w14:paraId="331C8C59"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Sub steps: 7.4.2.1</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0F684"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Risk Management Team (GRC)</w:t>
            </w:r>
          </w:p>
          <w:p w14:paraId="7C3E0B07"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r w:rsidR="00B279FC" w:rsidRPr="00F41778" w14:paraId="77A79A2E"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124DDD"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7.4.3</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1D10D"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Determine Patch Methods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FDE1A6"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Define the options to close the elevation vulnerability e.g., vendor patch or configuration change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675F2"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r w:rsidR="00B279FC" w:rsidRPr="00F41778" w14:paraId="5585525A"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2CBAC"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7.4.4</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C7426"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Additional Logs Collection</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0E0F2"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It is recommended to gather logs in the different stages of the incident treatment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28997"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r w:rsidR="00B279FC" w:rsidRPr="00F41778" w14:paraId="297E8C48"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52121"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7.4.5</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4F869"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Evidence Collection</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A8CB8"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Gather supporting documents and evidence of the incident and its impact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527A5"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r w:rsidR="00B279FC" w:rsidRPr="00F41778" w14:paraId="122D032F"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8677E"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7.4.6</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74119"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Data Capture</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9491B"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 xml:space="preserve">Perform a data capture e.g., network packet capture or increased logging levels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64F4D"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bl>
    <w:p w14:paraId="6536A093" w14:textId="77777777" w:rsidR="005C44DE" w:rsidRDefault="005C44DE">
      <w:r>
        <w:br w:type="page"/>
      </w:r>
    </w:p>
    <w:tbl>
      <w:tblPr>
        <w:tblStyle w:val="TableGrid"/>
        <w:tblW w:w="9923" w:type="dxa"/>
        <w:tblInd w:w="-289" w:type="dxa"/>
        <w:tblLayout w:type="fixed"/>
        <w:tblLook w:val="04A0" w:firstRow="1" w:lastRow="0" w:firstColumn="1" w:lastColumn="0" w:noHBand="0" w:noVBand="1"/>
      </w:tblPr>
      <w:tblGrid>
        <w:gridCol w:w="1418"/>
        <w:gridCol w:w="1984"/>
        <w:gridCol w:w="3401"/>
        <w:gridCol w:w="3120"/>
      </w:tblGrid>
      <w:tr w:rsidR="00B279FC" w:rsidRPr="00F41778" w14:paraId="62F6043D"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FDD1E" w14:textId="401AF505"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lastRenderedPageBreak/>
              <w:t>7.4.7</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2A6D6"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Analysis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7188A" w14:textId="77777777" w:rsidR="00B279FC" w:rsidRPr="00F41778" w:rsidRDefault="00B279FC" w:rsidP="00B279FC">
            <w:pPr>
              <w:pStyle w:val="ListParagraph"/>
              <w:numPr>
                <w:ilvl w:val="0"/>
                <w:numId w:val="13"/>
              </w:numPr>
              <w:overflowPunct/>
              <w:autoSpaceDE/>
              <w:autoSpaceDN/>
              <w:adjustRightInd/>
              <w:jc w:val="left"/>
              <w:textAlignment w:val="auto"/>
              <w:rPr>
                <w:rFonts w:ascii="Times New Roman" w:hAnsi="Times New Roman" w:cs="Times New Roman"/>
                <w:szCs w:val="26"/>
              </w:rPr>
            </w:pPr>
            <w:r w:rsidRPr="00F41778">
              <w:rPr>
                <w:rFonts w:ascii="Times New Roman" w:hAnsi="Times New Roman" w:cs="Times New Roman"/>
                <w:szCs w:val="26"/>
              </w:rPr>
              <w:t>Identify the system(s) that have been accessed or are at risk</w:t>
            </w:r>
          </w:p>
          <w:p w14:paraId="14B533D6" w14:textId="77777777" w:rsidR="00B279FC" w:rsidRPr="00F41778" w:rsidRDefault="00B279FC" w:rsidP="00B279FC">
            <w:pPr>
              <w:pStyle w:val="ListParagraph"/>
              <w:numPr>
                <w:ilvl w:val="0"/>
                <w:numId w:val="13"/>
              </w:numPr>
              <w:overflowPunct/>
              <w:autoSpaceDE/>
              <w:autoSpaceDN/>
              <w:adjustRightInd/>
              <w:jc w:val="left"/>
              <w:textAlignment w:val="auto"/>
              <w:rPr>
                <w:rFonts w:ascii="Times New Roman" w:hAnsi="Times New Roman" w:cs="Times New Roman"/>
                <w:szCs w:val="26"/>
              </w:rPr>
            </w:pPr>
            <w:r w:rsidRPr="00F41778">
              <w:rPr>
                <w:rFonts w:ascii="Times New Roman" w:hAnsi="Times New Roman" w:cs="Times New Roman"/>
                <w:szCs w:val="26"/>
              </w:rPr>
              <w:t>Identify the system(s) to be taken offline due to compromise</w:t>
            </w:r>
          </w:p>
          <w:p w14:paraId="06925A15" w14:textId="77777777" w:rsidR="00B279FC" w:rsidRPr="00F41778" w:rsidRDefault="00B279FC" w:rsidP="00B279FC">
            <w:pPr>
              <w:pStyle w:val="ListParagraph"/>
              <w:numPr>
                <w:ilvl w:val="0"/>
                <w:numId w:val="13"/>
              </w:numPr>
              <w:overflowPunct/>
              <w:autoSpaceDE/>
              <w:autoSpaceDN/>
              <w:adjustRightInd/>
              <w:jc w:val="left"/>
              <w:textAlignment w:val="auto"/>
              <w:rPr>
                <w:rFonts w:ascii="Times New Roman" w:hAnsi="Times New Roman" w:cs="Times New Roman"/>
                <w:szCs w:val="26"/>
              </w:rPr>
            </w:pPr>
            <w:r w:rsidRPr="00F41778">
              <w:rPr>
                <w:rFonts w:ascii="Times New Roman" w:hAnsi="Times New Roman" w:cs="Times New Roman"/>
                <w:szCs w:val="26"/>
              </w:rPr>
              <w:t>Identify the system(s) locked out due to repeated login attempts</w:t>
            </w:r>
          </w:p>
          <w:p w14:paraId="37969A17" w14:textId="77777777" w:rsidR="00B279FC" w:rsidRPr="00F41778" w:rsidRDefault="00B279FC" w:rsidP="00B279FC">
            <w:pPr>
              <w:pStyle w:val="ListParagraph"/>
              <w:numPr>
                <w:ilvl w:val="0"/>
                <w:numId w:val="13"/>
              </w:numPr>
              <w:overflowPunct/>
              <w:autoSpaceDE/>
              <w:autoSpaceDN/>
              <w:adjustRightInd/>
              <w:jc w:val="left"/>
              <w:textAlignment w:val="auto"/>
              <w:rPr>
                <w:rFonts w:ascii="Times New Roman" w:hAnsi="Times New Roman" w:cs="Times New Roman"/>
                <w:szCs w:val="26"/>
              </w:rPr>
            </w:pPr>
            <w:r w:rsidRPr="00F41778">
              <w:rPr>
                <w:rFonts w:ascii="Times New Roman" w:hAnsi="Times New Roman" w:cs="Times New Roman"/>
                <w:szCs w:val="26"/>
              </w:rPr>
              <w:t>Identify systems with outage or degradation of services</w:t>
            </w:r>
          </w:p>
          <w:p w14:paraId="27A2429E" w14:textId="77777777" w:rsidR="00B279FC" w:rsidRPr="00F41778" w:rsidRDefault="00B279FC" w:rsidP="00B279FC">
            <w:pPr>
              <w:pStyle w:val="ListParagraph"/>
              <w:numPr>
                <w:ilvl w:val="0"/>
                <w:numId w:val="13"/>
              </w:numPr>
              <w:overflowPunct/>
              <w:autoSpaceDE/>
              <w:autoSpaceDN/>
              <w:adjustRightInd/>
              <w:jc w:val="left"/>
              <w:textAlignment w:val="auto"/>
              <w:rPr>
                <w:rFonts w:ascii="Times New Roman" w:hAnsi="Times New Roman" w:cs="Times New Roman"/>
                <w:szCs w:val="26"/>
              </w:rPr>
            </w:pPr>
            <w:r w:rsidRPr="00F41778">
              <w:rPr>
                <w:rFonts w:ascii="Times New Roman" w:hAnsi="Times New Roman" w:cs="Times New Roman"/>
                <w:szCs w:val="26"/>
              </w:rPr>
              <w:t>Identify user accounts compromised or modified</w:t>
            </w:r>
          </w:p>
          <w:p w14:paraId="16E26E35" w14:textId="77777777" w:rsidR="00B279FC" w:rsidRPr="00F41778" w:rsidRDefault="00B279FC" w:rsidP="00B279FC">
            <w:pPr>
              <w:pStyle w:val="ListParagraph"/>
              <w:numPr>
                <w:ilvl w:val="0"/>
                <w:numId w:val="13"/>
              </w:numPr>
              <w:overflowPunct/>
              <w:autoSpaceDE/>
              <w:autoSpaceDN/>
              <w:adjustRightInd/>
              <w:jc w:val="left"/>
              <w:textAlignment w:val="auto"/>
              <w:rPr>
                <w:rFonts w:ascii="Times New Roman" w:hAnsi="Times New Roman" w:cs="Times New Roman"/>
                <w:szCs w:val="26"/>
              </w:rPr>
            </w:pPr>
            <w:r w:rsidRPr="00F41778">
              <w:rPr>
                <w:rFonts w:ascii="Times New Roman" w:hAnsi="Times New Roman" w:cs="Times New Roman"/>
                <w:szCs w:val="26"/>
              </w:rPr>
              <w:t>Identify IT services impacted</w:t>
            </w:r>
          </w:p>
          <w:p w14:paraId="07AAB3AF" w14:textId="77777777" w:rsidR="00B279FC" w:rsidRPr="00F41778" w:rsidRDefault="00B279FC" w:rsidP="00B279FC">
            <w:pPr>
              <w:pStyle w:val="ListParagraph"/>
              <w:numPr>
                <w:ilvl w:val="0"/>
                <w:numId w:val="13"/>
              </w:numPr>
              <w:overflowPunct/>
              <w:autoSpaceDE/>
              <w:autoSpaceDN/>
              <w:adjustRightInd/>
              <w:jc w:val="left"/>
              <w:textAlignment w:val="auto"/>
              <w:rPr>
                <w:rFonts w:ascii="Times New Roman" w:hAnsi="Times New Roman" w:cs="Times New Roman"/>
                <w:szCs w:val="26"/>
              </w:rPr>
            </w:pPr>
            <w:r w:rsidRPr="00F41778">
              <w:rPr>
                <w:rFonts w:ascii="Times New Roman" w:hAnsi="Times New Roman" w:cs="Times New Roman"/>
                <w:szCs w:val="26"/>
              </w:rPr>
              <w:t>Identify unauthorised tools used to access systems or user accounts</w:t>
            </w:r>
          </w:p>
          <w:p w14:paraId="3ABBFE8A" w14:textId="77777777" w:rsidR="00B279FC" w:rsidRPr="00F41778" w:rsidRDefault="00B279FC" w:rsidP="00B279FC">
            <w:pPr>
              <w:pStyle w:val="ListParagraph"/>
              <w:numPr>
                <w:ilvl w:val="0"/>
                <w:numId w:val="13"/>
              </w:numPr>
              <w:overflowPunct/>
              <w:autoSpaceDE/>
              <w:autoSpaceDN/>
              <w:adjustRightInd/>
              <w:jc w:val="left"/>
              <w:textAlignment w:val="auto"/>
              <w:rPr>
                <w:rFonts w:ascii="Times New Roman" w:hAnsi="Times New Roman" w:cs="Times New Roman"/>
                <w:szCs w:val="26"/>
              </w:rPr>
            </w:pPr>
            <w:r w:rsidRPr="00F41778">
              <w:rPr>
                <w:rFonts w:ascii="Times New Roman" w:hAnsi="Times New Roman" w:cs="Times New Roman"/>
                <w:szCs w:val="26"/>
              </w:rPr>
              <w:t>Identify any source attribution collected</w:t>
            </w:r>
          </w:p>
          <w:p w14:paraId="5920D64A" w14:textId="77777777" w:rsidR="00B279FC" w:rsidRPr="00F41778" w:rsidRDefault="00B279FC" w:rsidP="00B279FC">
            <w:pPr>
              <w:pStyle w:val="ListParagraph"/>
              <w:numPr>
                <w:ilvl w:val="0"/>
                <w:numId w:val="13"/>
              </w:numPr>
              <w:overflowPunct/>
              <w:autoSpaceDE/>
              <w:autoSpaceDN/>
              <w:adjustRightInd/>
              <w:jc w:val="left"/>
              <w:textAlignment w:val="auto"/>
              <w:rPr>
                <w:rFonts w:ascii="Times New Roman" w:hAnsi="Times New Roman" w:cs="Times New Roman"/>
                <w:bCs/>
                <w:szCs w:val="26"/>
              </w:rPr>
            </w:pPr>
            <w:r w:rsidRPr="00F41778">
              <w:rPr>
                <w:rFonts w:ascii="Times New Roman" w:hAnsi="Times New Roman" w:cs="Times New Roman"/>
                <w:szCs w:val="26"/>
              </w:rPr>
              <w:t>Identify the tools used to detect the attack</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9ACC6"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bl>
    <w:p w14:paraId="7558A2EB" w14:textId="77777777" w:rsidR="00F41778" w:rsidRPr="00F41778" w:rsidRDefault="00F41778" w:rsidP="00B279FC">
      <w:pPr>
        <w:rPr>
          <w:szCs w:val="26"/>
        </w:rPr>
      </w:pPr>
    </w:p>
    <w:p w14:paraId="50F4B024" w14:textId="77777777" w:rsidR="005C44DE" w:rsidRDefault="005C44DE">
      <w:pPr>
        <w:overflowPunct/>
        <w:autoSpaceDE/>
        <w:autoSpaceDN/>
        <w:adjustRightInd/>
        <w:jc w:val="left"/>
        <w:textAlignment w:val="auto"/>
        <w:rPr>
          <w:szCs w:val="26"/>
        </w:rPr>
      </w:pPr>
      <w:r>
        <w:rPr>
          <w:szCs w:val="26"/>
        </w:rPr>
        <w:br w:type="page"/>
      </w:r>
    </w:p>
    <w:p w14:paraId="130D8FF9" w14:textId="7BBB067C" w:rsidR="00B279FC" w:rsidRPr="00F41778" w:rsidRDefault="00B279FC" w:rsidP="00F41778">
      <w:pPr>
        <w:spacing w:after="120"/>
        <w:rPr>
          <w:szCs w:val="26"/>
        </w:rPr>
      </w:pPr>
      <w:r w:rsidRPr="00F41778">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4"/>
        <w:gridCol w:w="3401"/>
        <w:gridCol w:w="3120"/>
      </w:tblGrid>
      <w:tr w:rsidR="00B279FC" w:rsidRPr="00F41778" w14:paraId="7C4F0994"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0A5907F2" w14:textId="77777777" w:rsidR="00B279FC" w:rsidRPr="00F41778" w:rsidRDefault="00B279FC" w:rsidP="00725DF1">
            <w:pPr>
              <w:jc w:val="center"/>
              <w:rPr>
                <w:rFonts w:ascii="Times New Roman" w:hAnsi="Times New Roman" w:cs="Times New Roman"/>
                <w:b/>
                <w:bCs/>
                <w:szCs w:val="26"/>
              </w:rPr>
            </w:pPr>
            <w:r w:rsidRPr="00F41778">
              <w:rPr>
                <w:rFonts w:ascii="Times New Roman" w:hAnsi="Times New Roman" w:cs="Times New Roman"/>
                <w:b/>
                <w:bCs/>
                <w:szCs w:val="26"/>
              </w:rPr>
              <w:t>Reference</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14928324" w14:textId="77777777" w:rsidR="00B279FC" w:rsidRPr="00F41778" w:rsidRDefault="00B279FC" w:rsidP="00725DF1">
            <w:pPr>
              <w:jc w:val="center"/>
              <w:rPr>
                <w:rFonts w:ascii="Times New Roman" w:hAnsi="Times New Roman" w:cs="Times New Roman"/>
                <w:b/>
                <w:bCs/>
                <w:szCs w:val="26"/>
              </w:rPr>
            </w:pPr>
            <w:r w:rsidRPr="00F41778">
              <w:rPr>
                <w:rFonts w:ascii="Times New Roman" w:hAnsi="Times New Roman" w:cs="Times New Roman"/>
                <w:b/>
                <w:bCs/>
                <w:szCs w:val="26"/>
              </w:rPr>
              <w:t>Step</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53BDC6B5" w14:textId="77777777" w:rsidR="00B279FC" w:rsidRPr="00F41778" w:rsidRDefault="00B279FC" w:rsidP="00725DF1">
            <w:pPr>
              <w:jc w:val="center"/>
              <w:rPr>
                <w:rFonts w:ascii="Times New Roman" w:hAnsi="Times New Roman" w:cs="Times New Roman"/>
                <w:b/>
                <w:bCs/>
                <w:szCs w:val="26"/>
              </w:rPr>
            </w:pPr>
            <w:r w:rsidRPr="00F41778">
              <w:rPr>
                <w:rFonts w:ascii="Times New Roman" w:hAnsi="Times New Roman" w:cs="Times New Roman"/>
                <w:b/>
                <w:bCs/>
                <w:szCs w:val="26"/>
              </w:rPr>
              <w:t>Description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327CE44C" w14:textId="77777777" w:rsidR="00B279FC" w:rsidRPr="00F41778" w:rsidRDefault="00B279FC" w:rsidP="00725DF1">
            <w:pPr>
              <w:jc w:val="center"/>
              <w:rPr>
                <w:rFonts w:ascii="Times New Roman" w:hAnsi="Times New Roman" w:cs="Times New Roman"/>
                <w:b/>
                <w:bCs/>
                <w:szCs w:val="26"/>
              </w:rPr>
            </w:pPr>
            <w:r w:rsidRPr="00F41778">
              <w:rPr>
                <w:rFonts w:ascii="Times New Roman" w:hAnsi="Times New Roman" w:cs="Times New Roman"/>
                <w:b/>
                <w:bCs/>
                <w:szCs w:val="26"/>
              </w:rPr>
              <w:t>Ownership/Responsibility</w:t>
            </w:r>
          </w:p>
        </w:tc>
      </w:tr>
      <w:tr w:rsidR="00B279FC" w:rsidRPr="00F41778" w14:paraId="522AD963"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2F6806"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7.4.1.1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6B8B9"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Employees are affected by this compromise</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96580"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Identify compromised accounts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17C69A"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r w:rsidR="00B279FC" w:rsidRPr="00F41778" w14:paraId="4746AD15"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E283D4"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7.4.1.2</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84631"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Customers are affected by this compromise</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9880A"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Identify compromised customers due to this incident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44B0FD"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r w:rsidR="00B279FC" w:rsidRPr="00F41778" w14:paraId="06C41B3C"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6AC9EE"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7.4.1.3</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19E5C"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Public or personnel safety affected</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4DC4D"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Identify any public or personnel safety impact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746E9B"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r w:rsidR="00B279FC" w:rsidRPr="00F41778" w14:paraId="1F34D8DB"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587FE"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7.4.1.4</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4EE1C7" w14:textId="77777777" w:rsidR="00B279FC" w:rsidRPr="00F41778" w:rsidRDefault="00B279FC" w:rsidP="00725DF1">
            <w:pPr>
              <w:rPr>
                <w:rFonts w:ascii="Times New Roman" w:hAnsi="Times New Roman" w:cs="Times New Roman"/>
                <w:szCs w:val="26"/>
              </w:rPr>
            </w:pPr>
            <w:r w:rsidRPr="00F41778">
              <w:rPr>
                <w:rFonts w:ascii="Times New Roman" w:eastAsia="MS Mincho" w:hAnsi="Times New Roman" w:cs="Times New Roman"/>
                <w:szCs w:val="26"/>
              </w:rPr>
              <w:t>Ability to control, record, measure, or track any significant amounts of inventory, products, cash, or revenue lost</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388C93" w14:textId="77777777" w:rsidR="00B279FC" w:rsidRPr="00F41778" w:rsidRDefault="00B279FC" w:rsidP="00725DF1">
            <w:pPr>
              <w:rPr>
                <w:rFonts w:ascii="Times New Roman" w:hAnsi="Times New Roman" w:cs="Times New Roman"/>
                <w:szCs w:val="26"/>
              </w:rPr>
            </w:pPr>
            <w:r w:rsidRPr="00F41778">
              <w:rPr>
                <w:rFonts w:ascii="Times New Roman" w:eastAsia="MS Mincho" w:hAnsi="Times New Roman" w:cs="Times New Roman"/>
                <w:szCs w:val="26"/>
              </w:rPr>
              <w:t xml:space="preserve">Identify any financial loss due to the incident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5B1DA"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r w:rsidR="00B279FC" w:rsidRPr="00F41778" w14:paraId="52F8CBF9"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0092C"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7.4.1.5</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CBEFD" w14:textId="77777777" w:rsidR="00B279FC" w:rsidRPr="00F41778" w:rsidRDefault="00B279FC" w:rsidP="00725DF1">
            <w:pPr>
              <w:rPr>
                <w:rFonts w:ascii="Times New Roman" w:hAnsi="Times New Roman" w:cs="Times New Roman"/>
                <w:szCs w:val="26"/>
              </w:rPr>
            </w:pPr>
            <w:r w:rsidRPr="00F41778">
              <w:rPr>
                <w:rFonts w:ascii="Times New Roman" w:eastAsia="MS Mincho" w:hAnsi="Times New Roman" w:cs="Times New Roman"/>
                <w:szCs w:val="26"/>
              </w:rPr>
              <w:t>Products, goods, or services are affected by this compromise</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7E03A" w14:textId="77777777" w:rsidR="00B279FC" w:rsidRPr="00F41778" w:rsidRDefault="00B279FC" w:rsidP="00725DF1">
            <w:pPr>
              <w:rPr>
                <w:rFonts w:ascii="Times New Roman" w:hAnsi="Times New Roman" w:cs="Times New Roman"/>
                <w:szCs w:val="26"/>
              </w:rPr>
            </w:pPr>
            <w:r w:rsidRPr="00F41778">
              <w:rPr>
                <w:rFonts w:ascii="Times New Roman" w:eastAsia="MS Mincho" w:hAnsi="Times New Roman" w:cs="Times New Roman"/>
                <w:szCs w:val="26"/>
              </w:rPr>
              <w:t>Identify and list the services and products impacted</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C1F5A0"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r w:rsidR="00B279FC" w:rsidRPr="00F41778" w14:paraId="711124F9"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5E8EC"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7.4.1.6</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57AEE"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There is internal knowledge of this incident</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9C417"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 xml:space="preserve">Investigate the internal knowledge of the incident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249913"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r w:rsidR="00B279FC" w:rsidRPr="00F41778" w14:paraId="096E43B9"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C451B4"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7.4.1.7</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7F39F0"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This act is being launched by known entities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E73F9"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 xml:space="preserve">Identify if the incident has been done by a known entity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13CB61"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r w:rsidR="00B279FC" w:rsidRPr="00F41778" w14:paraId="324B8A83"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28D0DE"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7.4.1.8</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1CB7C"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Worst-case business impact if unable to mitigate this attack</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83108"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 xml:space="preserve">Define the business impacts due to the incident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8DE9B4"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r w:rsidR="00B279FC" w:rsidRPr="00F41778" w14:paraId="14B83FA2"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0DA1A1"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7.4.1.9</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E4F65"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There is external knowledge of this incident</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8881E"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Identify the external knowledge of the event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ACA1C"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r w:rsidR="00B279FC" w:rsidRPr="00F41778" w14:paraId="53370E7A" w14:textId="77777777" w:rsidTr="00F4177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6DEAD0"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7.4.2.1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D619E9"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Custom Factors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ACCC4C"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Define custom risk factor</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26527B"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bl>
    <w:p w14:paraId="02333757" w14:textId="77777777" w:rsidR="00B279FC" w:rsidRDefault="00B279FC" w:rsidP="00B279FC">
      <w:pPr>
        <w:rPr>
          <w:caps/>
          <w:sz w:val="24"/>
          <w:szCs w:val="24"/>
        </w:rPr>
      </w:pPr>
      <w:r>
        <w:br w:type="page"/>
      </w:r>
    </w:p>
    <w:p w14:paraId="01DEAFFE" w14:textId="77777777" w:rsidR="00B279FC" w:rsidRDefault="00B279FC" w:rsidP="00B279FC">
      <w:pPr>
        <w:pStyle w:val="Heading2"/>
      </w:pPr>
      <w:bookmarkStart w:id="159" w:name="_Toc107411710"/>
      <w:bookmarkStart w:id="160" w:name="_Toc210208225"/>
      <w:r>
        <w:lastRenderedPageBreak/>
        <w:t>Contain</w:t>
      </w:r>
      <w:bookmarkEnd w:id="159"/>
      <w:bookmarkEnd w:id="160"/>
    </w:p>
    <w:p w14:paraId="57125D45" w14:textId="77777777" w:rsidR="00B279FC" w:rsidRDefault="00B279FC" w:rsidP="00B279FC">
      <w:pPr>
        <w:rPr>
          <w:rFonts w:ascii="Calibri" w:hAnsi="Calibri" w:cs="TT15Ct00"/>
          <w:szCs w:val="22"/>
        </w:rPr>
      </w:pPr>
    </w:p>
    <w:p w14:paraId="7691012A" w14:textId="77777777" w:rsidR="00B279FC" w:rsidRPr="00F41778" w:rsidRDefault="00B279FC" w:rsidP="00B279FC">
      <w:pPr>
        <w:rPr>
          <w:szCs w:val="22"/>
        </w:rPr>
      </w:pPr>
      <w:r w:rsidRPr="00F41778">
        <w:rPr>
          <w:szCs w:val="22"/>
        </w:rPr>
        <w:t xml:space="preserve">The third phase, containment, has two major components: stopping the spread of the attack and preventing further damage to systems. </w:t>
      </w:r>
      <w:r w:rsidRPr="00F41778">
        <w:t>An organisation needs to decide which methods of containment to employ early in the response. Organisations should have strategies and procedures in place for making containment-related decisions that reflect the level of risk acceptable to the organisation</w:t>
      </w:r>
      <w:r w:rsidRPr="00F41778">
        <w:rPr>
          <w:szCs w:val="22"/>
        </w:rPr>
        <w:t>.</w:t>
      </w:r>
    </w:p>
    <w:p w14:paraId="33E6B067" w14:textId="77777777" w:rsidR="00B279FC" w:rsidRDefault="00B279FC" w:rsidP="00B279FC">
      <w:pPr>
        <w:rPr>
          <w:rFonts w:ascii="Calibri" w:hAnsi="Calibri" w:cs="TT15Ct00"/>
          <w:szCs w:val="22"/>
        </w:rPr>
      </w:pPr>
    </w:p>
    <w:p w14:paraId="340A3AE8" w14:textId="77777777" w:rsidR="00B279FC" w:rsidRDefault="00B279FC" w:rsidP="00B279FC">
      <w:pPr>
        <w:jc w:val="center"/>
        <w:rPr>
          <w:rFonts w:ascii="Calibri" w:hAnsi="Calibri" w:cs="TT15Ct00"/>
          <w:szCs w:val="22"/>
        </w:rPr>
      </w:pPr>
      <w:r>
        <w:object w:dxaOrig="2143" w:dyaOrig="8118" w14:anchorId="06184D86">
          <v:shape id="_x0000_i1028" type="#_x0000_t75" style="width:128.55pt;height:481.2pt" o:ole="">
            <v:imagedata r:id="rId33" o:title=""/>
          </v:shape>
          <o:OLEObject Type="Embed" ProgID="Visio.Drawing.15" ShapeID="_x0000_i1028" DrawAspect="Content" ObjectID="_1821350212" r:id="rId34"/>
        </w:object>
      </w:r>
    </w:p>
    <w:p w14:paraId="0782A7CF" w14:textId="77777777" w:rsidR="00B279FC" w:rsidRDefault="00B279FC" w:rsidP="00B279FC">
      <w:r>
        <w:br w:type="page"/>
      </w:r>
    </w:p>
    <w:p w14:paraId="3A6C554A" w14:textId="77777777" w:rsidR="00B279FC" w:rsidRPr="00F41778" w:rsidRDefault="00B279FC" w:rsidP="00F41778">
      <w:pPr>
        <w:spacing w:after="120"/>
      </w:pPr>
      <w:r w:rsidRPr="00F41778">
        <w:lastRenderedPageBreak/>
        <w:t>Below are the detailed descriptions of the steps referred to in the diagram above:</w:t>
      </w:r>
    </w:p>
    <w:tbl>
      <w:tblPr>
        <w:tblStyle w:val="TableGrid"/>
        <w:tblW w:w="10065" w:type="dxa"/>
        <w:tblInd w:w="-289" w:type="dxa"/>
        <w:tblLayout w:type="fixed"/>
        <w:tblLook w:val="04A0" w:firstRow="1" w:lastRow="0" w:firstColumn="1" w:lastColumn="0" w:noHBand="0" w:noVBand="1"/>
      </w:tblPr>
      <w:tblGrid>
        <w:gridCol w:w="1418"/>
        <w:gridCol w:w="2037"/>
        <w:gridCol w:w="3455"/>
        <w:gridCol w:w="3155"/>
      </w:tblGrid>
      <w:tr w:rsidR="00B279FC" w:rsidRPr="00F41778" w14:paraId="6CCB1A33" w14:textId="77777777" w:rsidTr="00F41778">
        <w:trPr>
          <w:trHeight w:val="465"/>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6910CE59" w14:textId="77777777" w:rsidR="00B279FC" w:rsidRPr="00F41778" w:rsidRDefault="00B279FC" w:rsidP="00725DF1">
            <w:pPr>
              <w:jc w:val="center"/>
              <w:rPr>
                <w:rFonts w:ascii="Times New Roman" w:hAnsi="Times New Roman" w:cs="Times New Roman"/>
                <w:b/>
                <w:bCs/>
              </w:rPr>
            </w:pPr>
            <w:r w:rsidRPr="00F41778">
              <w:rPr>
                <w:rFonts w:ascii="Times New Roman" w:hAnsi="Times New Roman" w:cs="Times New Roman"/>
                <w:b/>
                <w:bCs/>
              </w:rPr>
              <w:t>Reference</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44C91DB3" w14:textId="77777777" w:rsidR="00B279FC" w:rsidRPr="00F41778" w:rsidRDefault="00B279FC" w:rsidP="00725DF1">
            <w:pPr>
              <w:jc w:val="center"/>
              <w:rPr>
                <w:rFonts w:ascii="Times New Roman" w:hAnsi="Times New Roman" w:cs="Times New Roman"/>
                <w:b/>
                <w:bCs/>
              </w:rPr>
            </w:pPr>
            <w:r w:rsidRPr="00F41778">
              <w:rPr>
                <w:rFonts w:ascii="Times New Roman" w:hAnsi="Times New Roman" w:cs="Times New Roman"/>
                <w:b/>
                <w:bCs/>
              </w:rPr>
              <w:t>Step</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72852F0C" w14:textId="77777777" w:rsidR="00B279FC" w:rsidRPr="00F41778" w:rsidRDefault="00B279FC" w:rsidP="00725DF1">
            <w:pPr>
              <w:jc w:val="center"/>
              <w:rPr>
                <w:rFonts w:ascii="Times New Roman" w:hAnsi="Times New Roman" w:cs="Times New Roman"/>
                <w:b/>
                <w:bCs/>
              </w:rPr>
            </w:pPr>
            <w:r w:rsidRPr="00F41778">
              <w:rPr>
                <w:rFonts w:ascii="Times New Roman" w:hAnsi="Times New Roman" w:cs="Times New Roman"/>
                <w:b/>
                <w:bCs/>
              </w:rPr>
              <w:t>Description</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7A6AC316" w14:textId="77777777" w:rsidR="00B279FC" w:rsidRPr="00F41778" w:rsidRDefault="00B279FC" w:rsidP="00725DF1">
            <w:pPr>
              <w:jc w:val="center"/>
              <w:rPr>
                <w:rFonts w:ascii="Times New Roman" w:hAnsi="Times New Roman" w:cs="Times New Roman"/>
                <w:b/>
                <w:bCs/>
              </w:rPr>
            </w:pPr>
            <w:r w:rsidRPr="00F41778">
              <w:rPr>
                <w:rFonts w:ascii="Times New Roman" w:hAnsi="Times New Roman" w:cs="Times New Roman"/>
                <w:b/>
                <w:bCs/>
              </w:rPr>
              <w:t>Ownership/Responsibility</w:t>
            </w:r>
          </w:p>
        </w:tc>
      </w:tr>
      <w:tr w:rsidR="00B279FC" w:rsidRPr="00F41778" w14:paraId="259872DF" w14:textId="77777777" w:rsidTr="00F41778">
        <w:trPr>
          <w:trHeight w:val="997"/>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B9166E"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t>7.5.1</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5633"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Reset the password of affected accounts</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DAD01"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Reset the password of the identified account. However, if a possibility exists of the exposure of passwords to other accounts, it is necessary to reset passwords to all accounts of the system. E.g., a Domain Administrator breach would require a password reset for all users</w:t>
            </w:r>
          </w:p>
          <w:p w14:paraId="32C2EE55"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Sub task: 7.5.1.1 – 7.5.1.15</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3E0D17"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Incident Response Team</w:t>
            </w:r>
          </w:p>
          <w:p w14:paraId="16891FDF"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IT Team</w:t>
            </w:r>
          </w:p>
        </w:tc>
      </w:tr>
      <w:tr w:rsidR="00B279FC" w:rsidRPr="00F41778" w14:paraId="73A94149" w14:textId="77777777" w:rsidTr="00F41778">
        <w:trPr>
          <w:trHeight w:val="728"/>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7BAC14"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t>7.5.2</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557A6"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Lock impacted accounts</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807A15"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Make sure that the accounts that have been impacted by the incident are locked and do not have access to the breached systems</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85E5B"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Incident Response Team</w:t>
            </w:r>
          </w:p>
          <w:p w14:paraId="2FA8A406"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IT Team</w:t>
            </w:r>
          </w:p>
        </w:tc>
      </w:tr>
      <w:tr w:rsidR="00B279FC" w:rsidRPr="00F41778" w14:paraId="7BF5A61E" w14:textId="77777777" w:rsidTr="00F41778">
        <w:trPr>
          <w:trHeight w:val="734"/>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3A75D2"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t>7.5.3</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C6CD22"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 xml:space="preserve">Restore previous accounts </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87502"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Restore accounts to previous access levels, privileges, and permissions.</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6D9788"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Incident Response Team</w:t>
            </w:r>
          </w:p>
          <w:p w14:paraId="775B1305"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IT Team</w:t>
            </w:r>
          </w:p>
        </w:tc>
      </w:tr>
      <w:tr w:rsidR="00B279FC" w:rsidRPr="00F41778" w14:paraId="75F74553" w14:textId="77777777" w:rsidTr="00F41778">
        <w:trPr>
          <w:trHeight w:val="728"/>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F2BE1E"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t>7.5.4</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44A0F"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Apply required patches</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9EE06"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Patch the system and consider quarantine of the server</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3D4E72" w14:textId="77777777" w:rsidR="00B279FC" w:rsidRPr="00F41778" w:rsidRDefault="00B279FC" w:rsidP="00725DF1">
            <w:pPr>
              <w:rPr>
                <w:rFonts w:ascii="Times New Roman" w:hAnsi="Times New Roman" w:cs="Times New Roman"/>
                <w:b/>
                <w:bCs/>
              </w:rPr>
            </w:pPr>
            <w:r w:rsidRPr="00F41778">
              <w:rPr>
                <w:rFonts w:ascii="Times New Roman" w:hAnsi="Times New Roman" w:cs="Times New Roman"/>
              </w:rPr>
              <w:t>Incident Response Team</w:t>
            </w:r>
          </w:p>
        </w:tc>
      </w:tr>
      <w:tr w:rsidR="00B279FC" w:rsidRPr="00F41778" w14:paraId="0903615E" w14:textId="77777777" w:rsidTr="00F41778">
        <w:trPr>
          <w:trHeight w:val="728"/>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B8028"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t>7.5.5</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053DF"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Apply required configuration changes</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E8DF1"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 xml:space="preserve">Apply required configuration and update system settings to prevent privilege escalation events from recurring </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84106"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Incident Response Team</w:t>
            </w:r>
          </w:p>
        </w:tc>
      </w:tr>
    </w:tbl>
    <w:p w14:paraId="29A35293" w14:textId="77777777" w:rsidR="00F41778" w:rsidRPr="00F41778" w:rsidRDefault="00F41778" w:rsidP="00B279FC"/>
    <w:p w14:paraId="2EC4A002" w14:textId="77777777" w:rsidR="005C44DE" w:rsidRDefault="005C44DE">
      <w:pPr>
        <w:overflowPunct/>
        <w:autoSpaceDE/>
        <w:autoSpaceDN/>
        <w:adjustRightInd/>
        <w:jc w:val="left"/>
        <w:textAlignment w:val="auto"/>
      </w:pPr>
      <w:r>
        <w:br w:type="page"/>
      </w:r>
    </w:p>
    <w:p w14:paraId="61BB12FC" w14:textId="561640E6" w:rsidR="00B279FC" w:rsidRPr="00F41778" w:rsidRDefault="00B279FC" w:rsidP="00F41778">
      <w:pPr>
        <w:spacing w:after="120"/>
      </w:pPr>
      <w:r w:rsidRPr="00F41778">
        <w:lastRenderedPageBreak/>
        <w:t>Below is the second layer of the steps described above:</w:t>
      </w:r>
    </w:p>
    <w:tbl>
      <w:tblPr>
        <w:tblStyle w:val="TableGrid"/>
        <w:tblW w:w="10065" w:type="dxa"/>
        <w:tblInd w:w="-289" w:type="dxa"/>
        <w:tblLayout w:type="fixed"/>
        <w:tblLook w:val="04A0" w:firstRow="1" w:lastRow="0" w:firstColumn="1" w:lastColumn="0" w:noHBand="0" w:noVBand="1"/>
      </w:tblPr>
      <w:tblGrid>
        <w:gridCol w:w="1418"/>
        <w:gridCol w:w="2037"/>
        <w:gridCol w:w="3455"/>
        <w:gridCol w:w="3155"/>
      </w:tblGrid>
      <w:tr w:rsidR="00B279FC" w:rsidRPr="00F41778" w14:paraId="7B07B6B0" w14:textId="77777777" w:rsidTr="00F41778">
        <w:trPr>
          <w:trHeight w:val="465"/>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60D44475" w14:textId="77777777" w:rsidR="00B279FC" w:rsidRPr="00F41778" w:rsidRDefault="00B279FC" w:rsidP="00725DF1">
            <w:pPr>
              <w:jc w:val="center"/>
              <w:rPr>
                <w:rFonts w:ascii="Times New Roman" w:hAnsi="Times New Roman" w:cs="Times New Roman"/>
                <w:b/>
                <w:bCs/>
              </w:rPr>
            </w:pPr>
            <w:r w:rsidRPr="00F41778">
              <w:rPr>
                <w:rFonts w:ascii="Times New Roman" w:hAnsi="Times New Roman" w:cs="Times New Roman"/>
                <w:b/>
                <w:bCs/>
              </w:rPr>
              <w:t>Reference</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4A532075" w14:textId="77777777" w:rsidR="00B279FC" w:rsidRPr="00F41778" w:rsidRDefault="00B279FC" w:rsidP="00725DF1">
            <w:pPr>
              <w:jc w:val="center"/>
              <w:rPr>
                <w:rFonts w:ascii="Times New Roman" w:hAnsi="Times New Roman" w:cs="Times New Roman"/>
                <w:b/>
                <w:bCs/>
              </w:rPr>
            </w:pPr>
            <w:r w:rsidRPr="00F41778">
              <w:rPr>
                <w:rFonts w:ascii="Times New Roman" w:hAnsi="Times New Roman" w:cs="Times New Roman"/>
                <w:b/>
                <w:bCs/>
              </w:rPr>
              <w:t>Step</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72110E2E" w14:textId="77777777" w:rsidR="00B279FC" w:rsidRPr="00F41778" w:rsidRDefault="00B279FC" w:rsidP="00725DF1">
            <w:pPr>
              <w:jc w:val="center"/>
              <w:rPr>
                <w:rFonts w:ascii="Times New Roman" w:hAnsi="Times New Roman" w:cs="Times New Roman"/>
                <w:b/>
                <w:bCs/>
              </w:rPr>
            </w:pPr>
            <w:r w:rsidRPr="00F41778">
              <w:rPr>
                <w:rFonts w:ascii="Times New Roman" w:hAnsi="Times New Roman" w:cs="Times New Roman"/>
                <w:b/>
                <w:bCs/>
              </w:rPr>
              <w:t>Description</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1359E736" w14:textId="77777777" w:rsidR="00B279FC" w:rsidRPr="00F41778" w:rsidRDefault="00B279FC" w:rsidP="00725DF1">
            <w:pPr>
              <w:jc w:val="center"/>
              <w:rPr>
                <w:rFonts w:ascii="Times New Roman" w:hAnsi="Times New Roman" w:cs="Times New Roman"/>
                <w:b/>
                <w:bCs/>
              </w:rPr>
            </w:pPr>
            <w:r w:rsidRPr="00F41778">
              <w:rPr>
                <w:rFonts w:ascii="Times New Roman" w:hAnsi="Times New Roman" w:cs="Times New Roman"/>
                <w:b/>
                <w:bCs/>
              </w:rPr>
              <w:t>Ownership/Responsibility</w:t>
            </w:r>
          </w:p>
        </w:tc>
      </w:tr>
      <w:tr w:rsidR="00B279FC" w:rsidRPr="00F41778" w14:paraId="173350C5" w14:textId="77777777" w:rsidTr="00F41778">
        <w:trPr>
          <w:trHeight w:val="465"/>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F8875A"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t>7.5.1.1</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D8CFE" w14:textId="77777777" w:rsidR="00B279FC" w:rsidRPr="00F41778" w:rsidRDefault="00B279FC" w:rsidP="00725DF1">
            <w:pPr>
              <w:rPr>
                <w:rFonts w:ascii="Times New Roman" w:hAnsi="Times New Roman" w:cs="Times New Roman"/>
              </w:rPr>
            </w:pPr>
            <w:r w:rsidRPr="00F41778">
              <w:rPr>
                <w:rFonts w:ascii="Times New Roman" w:eastAsia="MS Mincho" w:hAnsi="Times New Roman" w:cs="Times New Roman"/>
              </w:rPr>
              <w:t>Server</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C6CB83" w14:textId="77777777" w:rsidR="00B279FC" w:rsidRPr="00F41778" w:rsidRDefault="00B279FC" w:rsidP="00725DF1">
            <w:pPr>
              <w:rPr>
                <w:rFonts w:ascii="Times New Roman" w:hAnsi="Times New Roman" w:cs="Times New Roman"/>
              </w:rPr>
            </w:pPr>
            <w:r w:rsidRPr="00F41778">
              <w:rPr>
                <w:rFonts w:ascii="Times New Roman" w:eastAsia="MS Mincho" w:hAnsi="Times New Roman" w:cs="Times New Roman"/>
              </w:rPr>
              <w:t>Check, isolate, and list servers that have been impacted</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7A0EE5"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Incident Response Team</w:t>
            </w:r>
          </w:p>
          <w:p w14:paraId="019A4AC6"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IT Team</w:t>
            </w:r>
          </w:p>
        </w:tc>
      </w:tr>
      <w:tr w:rsidR="00B279FC" w:rsidRPr="00F41778" w14:paraId="790E7E45" w14:textId="77777777" w:rsidTr="00F41778">
        <w:trPr>
          <w:trHeight w:val="465"/>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AE49F2"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t>7.5.1.2</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57869F" w14:textId="77777777" w:rsidR="00B279FC" w:rsidRPr="00F41778" w:rsidRDefault="00B279FC" w:rsidP="00725DF1">
            <w:pPr>
              <w:rPr>
                <w:rFonts w:ascii="Times New Roman" w:hAnsi="Times New Roman" w:cs="Times New Roman"/>
              </w:rPr>
            </w:pPr>
            <w:r w:rsidRPr="00F41778">
              <w:rPr>
                <w:rFonts w:ascii="Times New Roman" w:eastAsia="MS Mincho" w:hAnsi="Times New Roman" w:cs="Times New Roman"/>
              </w:rPr>
              <w:t>Desktop</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D43859" w14:textId="77777777" w:rsidR="00B279FC" w:rsidRPr="00F41778" w:rsidRDefault="00B279FC" w:rsidP="00725DF1">
            <w:pPr>
              <w:rPr>
                <w:rFonts w:ascii="Times New Roman" w:hAnsi="Times New Roman" w:cs="Times New Roman"/>
              </w:rPr>
            </w:pPr>
            <w:r w:rsidRPr="00F41778">
              <w:rPr>
                <w:rFonts w:ascii="Times New Roman" w:eastAsia="MS Mincho" w:hAnsi="Times New Roman" w:cs="Times New Roman"/>
              </w:rPr>
              <w:t>Check, isolate, and list desktops that have been impacted</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828177"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Incident Response Team</w:t>
            </w:r>
          </w:p>
          <w:p w14:paraId="0CAD8D32"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IT Team</w:t>
            </w:r>
          </w:p>
        </w:tc>
      </w:tr>
      <w:tr w:rsidR="00B279FC" w:rsidRPr="00F41778" w14:paraId="43543A9A" w14:textId="77777777" w:rsidTr="00F41778">
        <w:trPr>
          <w:trHeight w:val="459"/>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F055E"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t>7.5.1.3</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4DBAFF" w14:textId="77777777" w:rsidR="00B279FC" w:rsidRPr="00F41778" w:rsidRDefault="00B279FC" w:rsidP="00725DF1">
            <w:pPr>
              <w:rPr>
                <w:rFonts w:ascii="Times New Roman" w:hAnsi="Times New Roman" w:cs="Times New Roman"/>
              </w:rPr>
            </w:pPr>
            <w:r w:rsidRPr="00F41778">
              <w:rPr>
                <w:rFonts w:ascii="Times New Roman" w:eastAsia="MS Mincho" w:hAnsi="Times New Roman" w:cs="Times New Roman"/>
              </w:rPr>
              <w:t>Laptop</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0B85ED" w14:textId="77777777" w:rsidR="00B279FC" w:rsidRPr="00F41778" w:rsidRDefault="00B279FC" w:rsidP="00725DF1">
            <w:pPr>
              <w:rPr>
                <w:rFonts w:ascii="Times New Roman" w:hAnsi="Times New Roman" w:cs="Times New Roman"/>
              </w:rPr>
            </w:pPr>
            <w:r w:rsidRPr="00F41778">
              <w:rPr>
                <w:rFonts w:ascii="Times New Roman" w:eastAsia="MS Mincho" w:hAnsi="Times New Roman" w:cs="Times New Roman"/>
              </w:rPr>
              <w:t>Check, isolate, and list laptops that have been impacted</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DC545"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Incident Response Team</w:t>
            </w:r>
          </w:p>
          <w:p w14:paraId="3E259865"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IT Team</w:t>
            </w:r>
          </w:p>
        </w:tc>
      </w:tr>
      <w:tr w:rsidR="00B279FC" w:rsidRPr="00F41778" w14:paraId="45F3760A" w14:textId="77777777" w:rsidTr="00F41778">
        <w:trPr>
          <w:trHeight w:val="465"/>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58EC9B"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t>7.5.1.4</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79B4CD" w14:textId="77777777" w:rsidR="00B279FC" w:rsidRPr="00F41778" w:rsidRDefault="00B279FC" w:rsidP="00725DF1">
            <w:pPr>
              <w:rPr>
                <w:rFonts w:ascii="Times New Roman" w:hAnsi="Times New Roman" w:cs="Times New Roman"/>
              </w:rPr>
            </w:pPr>
            <w:r w:rsidRPr="00F41778">
              <w:rPr>
                <w:rFonts w:ascii="Times New Roman" w:eastAsia="MS Mincho" w:hAnsi="Times New Roman" w:cs="Times New Roman"/>
              </w:rPr>
              <w:t>Mobile</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19E2AF" w14:textId="77777777" w:rsidR="00B279FC" w:rsidRPr="00F41778" w:rsidRDefault="00B279FC" w:rsidP="00725DF1">
            <w:pPr>
              <w:rPr>
                <w:rFonts w:ascii="Times New Roman" w:hAnsi="Times New Roman" w:cs="Times New Roman"/>
              </w:rPr>
            </w:pPr>
            <w:r w:rsidRPr="00F41778">
              <w:rPr>
                <w:rFonts w:ascii="Times New Roman" w:eastAsia="MS Mincho" w:hAnsi="Times New Roman" w:cs="Times New Roman"/>
              </w:rPr>
              <w:t>Check, isolate, and list mobiles that have been impacted</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1A0E9F"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Incident Response Team</w:t>
            </w:r>
          </w:p>
          <w:p w14:paraId="2DAFA256"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IT Team</w:t>
            </w:r>
          </w:p>
        </w:tc>
      </w:tr>
      <w:tr w:rsidR="00B279FC" w:rsidRPr="00F41778" w14:paraId="1E87D52F" w14:textId="77777777" w:rsidTr="00F41778">
        <w:trPr>
          <w:trHeight w:val="465"/>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042B56"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t>7.5.1.5</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FF4394" w14:textId="77777777" w:rsidR="00B279FC" w:rsidRPr="00F41778" w:rsidRDefault="00B279FC" w:rsidP="00725DF1">
            <w:pPr>
              <w:rPr>
                <w:rFonts w:ascii="Times New Roman" w:hAnsi="Times New Roman" w:cs="Times New Roman"/>
              </w:rPr>
            </w:pPr>
            <w:r w:rsidRPr="00F41778">
              <w:rPr>
                <w:rFonts w:ascii="Times New Roman" w:eastAsia="MS Mincho" w:hAnsi="Times New Roman" w:cs="Times New Roman"/>
              </w:rPr>
              <w:t>VM</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D06D97" w14:textId="77777777" w:rsidR="00B279FC" w:rsidRPr="00F41778" w:rsidRDefault="00B279FC" w:rsidP="00725DF1">
            <w:pPr>
              <w:rPr>
                <w:rFonts w:ascii="Times New Roman" w:hAnsi="Times New Roman" w:cs="Times New Roman"/>
              </w:rPr>
            </w:pPr>
            <w:r w:rsidRPr="00F41778">
              <w:rPr>
                <w:rFonts w:ascii="Times New Roman" w:eastAsia="MS Mincho" w:hAnsi="Times New Roman" w:cs="Times New Roman"/>
              </w:rPr>
              <w:t>Check, isolate, and list virtual machines that have been impacted</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09181E"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Incident Response Team</w:t>
            </w:r>
          </w:p>
          <w:p w14:paraId="4FEEFDB4"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IT Team</w:t>
            </w:r>
          </w:p>
        </w:tc>
      </w:tr>
      <w:tr w:rsidR="00B279FC" w:rsidRPr="00F41778" w14:paraId="58A94D84" w14:textId="77777777" w:rsidTr="00F41778">
        <w:trPr>
          <w:trHeight w:val="465"/>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0A2A0A"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t>7.5.1.6</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FBA3CB" w14:textId="77777777" w:rsidR="00B279FC" w:rsidRPr="00F41778" w:rsidRDefault="00B279FC" w:rsidP="00725DF1">
            <w:pPr>
              <w:rPr>
                <w:rFonts w:ascii="Times New Roman" w:hAnsi="Times New Roman" w:cs="Times New Roman"/>
              </w:rPr>
            </w:pPr>
            <w:r w:rsidRPr="00F41778">
              <w:rPr>
                <w:rFonts w:ascii="Times New Roman" w:eastAsia="MS Mincho" w:hAnsi="Times New Roman" w:cs="Times New Roman"/>
              </w:rPr>
              <w:t>LDAP Directory</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C75446" w14:textId="77777777" w:rsidR="00B279FC" w:rsidRPr="00F41778" w:rsidRDefault="00B279FC" w:rsidP="00725DF1">
            <w:pPr>
              <w:rPr>
                <w:rFonts w:ascii="Times New Roman" w:hAnsi="Times New Roman" w:cs="Times New Roman"/>
              </w:rPr>
            </w:pPr>
            <w:r w:rsidRPr="00F41778">
              <w:rPr>
                <w:rFonts w:ascii="Times New Roman" w:eastAsia="MS Mincho" w:hAnsi="Times New Roman" w:cs="Times New Roman"/>
              </w:rPr>
              <w:t>Check, isolate, and list LDAP Directory that has been impacted</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F8DDBD"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Incident Response Team</w:t>
            </w:r>
          </w:p>
          <w:p w14:paraId="675F9378"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IT Team</w:t>
            </w:r>
          </w:p>
        </w:tc>
      </w:tr>
      <w:tr w:rsidR="00B279FC" w:rsidRPr="00F41778" w14:paraId="66366C53" w14:textId="77777777" w:rsidTr="00F41778">
        <w:trPr>
          <w:trHeight w:val="465"/>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FA282"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t>7.5.1.7</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A4219"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Layered controls</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69013"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Containment steps can occur at the network, host, or application layer to obtain containment. E.g., firewall rules, host configuration changes, or application of a patch</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1FE52"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Incident Response Team and IT Teams</w:t>
            </w:r>
          </w:p>
        </w:tc>
      </w:tr>
      <w:tr w:rsidR="00B279FC" w:rsidRPr="00F41778" w14:paraId="4E1D63B0" w14:textId="77777777" w:rsidTr="00F41778">
        <w:trPr>
          <w:trHeight w:val="465"/>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69281"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t>7.5.1.8</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8F3D59"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SIEM</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15B0B"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Security information and event management systems are used to provide real-time analysis of security alerts generated by applications and network hardware. This tool should be used, monitored, and owned by the organisation's security operation centre (SOC)</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E9B6D"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Incident Response Team</w:t>
            </w:r>
          </w:p>
        </w:tc>
      </w:tr>
      <w:tr w:rsidR="00B279FC" w:rsidRPr="00F41778" w14:paraId="0291B054" w14:textId="77777777" w:rsidTr="00F41778">
        <w:trPr>
          <w:trHeight w:val="459"/>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62E88"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t>7.5.1.9</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3EED9"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Firewall</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ED3B2"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It is necessary to have in place a network security system that monitors and controls the incoming and outgoing network traffic based on predetermined security rules</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C3DD6"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Incident Response Team</w:t>
            </w:r>
          </w:p>
          <w:p w14:paraId="358D2358"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IT Team</w:t>
            </w:r>
          </w:p>
        </w:tc>
      </w:tr>
      <w:tr w:rsidR="00B279FC" w:rsidRPr="00F41778" w14:paraId="26F118BB" w14:textId="77777777" w:rsidTr="00F41778">
        <w:trPr>
          <w:trHeight w:val="465"/>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63353"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lastRenderedPageBreak/>
              <w:t>7.5.1.10</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BC276"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Antivirus</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FE20B"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Implemented and updated</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7F63D1"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Incident Response Team</w:t>
            </w:r>
          </w:p>
          <w:p w14:paraId="6A24F5A8"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IT Team</w:t>
            </w:r>
          </w:p>
        </w:tc>
      </w:tr>
      <w:tr w:rsidR="00B279FC" w:rsidRPr="00F41778" w14:paraId="4B4C5813" w14:textId="77777777" w:rsidTr="00F41778">
        <w:trPr>
          <w:trHeight w:val="465"/>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E8A97"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t>7.5.1.11</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76F5E"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Request System Patch</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81894"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 xml:space="preserve">Implement a patch management culture and schedule patch updates regularly </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3BEC9"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Incident Response Team</w:t>
            </w:r>
          </w:p>
          <w:p w14:paraId="06BAE769"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IT Team</w:t>
            </w:r>
          </w:p>
        </w:tc>
      </w:tr>
      <w:tr w:rsidR="00B279FC" w:rsidRPr="00F41778" w14:paraId="7F15BB62" w14:textId="77777777" w:rsidTr="00F41778">
        <w:trPr>
          <w:trHeight w:val="465"/>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DB9BD5"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t>7.5.1.12</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6066E"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Block with Antivirus</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191D0"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Use antivirus to stop malware and virus</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3A8F5"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Incident Response Team</w:t>
            </w:r>
          </w:p>
        </w:tc>
      </w:tr>
      <w:tr w:rsidR="00B279FC" w:rsidRPr="00F41778" w14:paraId="6D224AEF" w14:textId="77777777" w:rsidTr="00F41778">
        <w:trPr>
          <w:trHeight w:val="465"/>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28C85"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t>7.5.1.13</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5B623"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Disable Services</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79453E"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Disable services</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21DE9"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IT Team</w:t>
            </w:r>
          </w:p>
        </w:tc>
      </w:tr>
      <w:tr w:rsidR="00B279FC" w:rsidRPr="00F41778" w14:paraId="1FBD9DBA" w14:textId="77777777" w:rsidTr="00F41778">
        <w:trPr>
          <w:trHeight w:val="465"/>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1A41D"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t>7.5.1.14</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1DEF3"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Restrict Network and Site</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2F822"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Define the network and site to be restricted and action the restriction</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5DA8A"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Incident Response Team</w:t>
            </w:r>
          </w:p>
        </w:tc>
      </w:tr>
      <w:tr w:rsidR="00B279FC" w:rsidRPr="00F41778" w14:paraId="588762FE" w14:textId="77777777" w:rsidTr="00F41778">
        <w:trPr>
          <w:trHeight w:val="465"/>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8B363" w14:textId="77777777" w:rsidR="00B279FC" w:rsidRPr="00F41778" w:rsidRDefault="00B279FC" w:rsidP="00725DF1">
            <w:pPr>
              <w:jc w:val="center"/>
              <w:rPr>
                <w:rFonts w:ascii="Times New Roman" w:hAnsi="Times New Roman" w:cs="Times New Roman"/>
              </w:rPr>
            </w:pPr>
            <w:r w:rsidRPr="00F41778">
              <w:rPr>
                <w:rFonts w:ascii="Times New Roman" w:hAnsi="Times New Roman" w:cs="Times New Roman"/>
              </w:rPr>
              <w:t>7.5.1.15</w:t>
            </w:r>
          </w:p>
        </w:tc>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6B1C0"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Adjust Firewall Rules</w:t>
            </w:r>
          </w:p>
        </w:tc>
        <w:tc>
          <w:tcPr>
            <w:tcW w:w="3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DC733"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 xml:space="preserve">Update firewall rules to make sure that they are up to date </w:t>
            </w:r>
          </w:p>
        </w:tc>
        <w:tc>
          <w:tcPr>
            <w:tcW w:w="3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FCF0F" w14:textId="77777777" w:rsidR="00B279FC" w:rsidRPr="00F41778" w:rsidRDefault="00B279FC" w:rsidP="00725DF1">
            <w:pPr>
              <w:rPr>
                <w:rFonts w:ascii="Times New Roman" w:hAnsi="Times New Roman" w:cs="Times New Roman"/>
              </w:rPr>
            </w:pPr>
            <w:r w:rsidRPr="00F41778">
              <w:rPr>
                <w:rFonts w:ascii="Times New Roman" w:hAnsi="Times New Roman" w:cs="Times New Roman"/>
              </w:rPr>
              <w:t>IT Team</w:t>
            </w:r>
          </w:p>
        </w:tc>
      </w:tr>
    </w:tbl>
    <w:p w14:paraId="5CED7D84" w14:textId="77777777" w:rsidR="00B279FC" w:rsidRDefault="00B279FC" w:rsidP="00B279FC">
      <w:r>
        <w:br w:type="page"/>
      </w:r>
    </w:p>
    <w:p w14:paraId="1DF52997" w14:textId="77777777" w:rsidR="00B279FC" w:rsidRDefault="00B279FC" w:rsidP="00B279FC">
      <w:pPr>
        <w:pStyle w:val="Heading2"/>
      </w:pPr>
      <w:bookmarkStart w:id="161" w:name="_Toc107411711"/>
      <w:bookmarkStart w:id="162" w:name="_Toc210208226"/>
      <w:r>
        <w:lastRenderedPageBreak/>
        <w:t>Eradicate</w:t>
      </w:r>
      <w:bookmarkEnd w:id="161"/>
      <w:bookmarkEnd w:id="162"/>
    </w:p>
    <w:p w14:paraId="61494A43" w14:textId="77777777" w:rsidR="00B279FC" w:rsidRDefault="00B279FC" w:rsidP="00B279FC">
      <w:pPr>
        <w:rPr>
          <w:rFonts w:ascii="Calibri" w:hAnsi="Calibri" w:cs="TT15Ct00"/>
          <w:szCs w:val="22"/>
        </w:rPr>
      </w:pPr>
    </w:p>
    <w:p w14:paraId="53B2E652" w14:textId="77777777" w:rsidR="00B279FC" w:rsidRPr="00F41778" w:rsidRDefault="00B279FC" w:rsidP="00B279FC">
      <w:pPr>
        <w:rPr>
          <w:szCs w:val="22"/>
        </w:rPr>
      </w:pPr>
      <w:r w:rsidRPr="00F41778">
        <w:rPr>
          <w:szCs w:val="22"/>
        </w:rPr>
        <w:t xml:space="preserve">The fourth phase, eradicate, refers to the removal of the threat and its immediate recurrence. </w:t>
      </w:r>
    </w:p>
    <w:p w14:paraId="113ACCE8" w14:textId="77777777" w:rsidR="00B279FC" w:rsidRDefault="00B279FC" w:rsidP="00B279FC">
      <w:pPr>
        <w:rPr>
          <w:rFonts w:ascii="Calibri" w:hAnsi="Calibri" w:cs="TT15Ct00"/>
          <w:szCs w:val="22"/>
        </w:rPr>
      </w:pPr>
    </w:p>
    <w:p w14:paraId="17D39017" w14:textId="77777777" w:rsidR="00B279FC" w:rsidRDefault="00B279FC" w:rsidP="00B279FC">
      <w:pPr>
        <w:jc w:val="center"/>
        <w:rPr>
          <w:rFonts w:ascii="Calibri" w:hAnsi="Calibri" w:cs="TT15Ct00"/>
          <w:szCs w:val="22"/>
        </w:rPr>
      </w:pPr>
      <w:r>
        <w:object w:dxaOrig="4363" w:dyaOrig="7063" w14:anchorId="6D62D1C9">
          <v:shape id="_x0000_i1029" type="#_x0000_t75" style="width:246.85pt;height:398.95pt" o:ole="">
            <v:imagedata r:id="rId35" o:title=""/>
          </v:shape>
          <o:OLEObject Type="Embed" ProgID="Visio.Drawing.15" ShapeID="_x0000_i1029" DrawAspect="Content" ObjectID="_1821350213" r:id="rId36"/>
        </w:object>
      </w:r>
    </w:p>
    <w:p w14:paraId="7FB66D85" w14:textId="77777777" w:rsidR="00F41778" w:rsidRDefault="00F41778" w:rsidP="00B279FC"/>
    <w:p w14:paraId="207FEEDB" w14:textId="77777777" w:rsidR="005C44DE" w:rsidRDefault="005C44DE">
      <w:pPr>
        <w:overflowPunct/>
        <w:autoSpaceDE/>
        <w:autoSpaceDN/>
        <w:adjustRightInd/>
        <w:jc w:val="left"/>
        <w:textAlignment w:val="auto"/>
        <w:rPr>
          <w:szCs w:val="26"/>
        </w:rPr>
      </w:pPr>
      <w:r>
        <w:rPr>
          <w:szCs w:val="26"/>
        </w:rPr>
        <w:br w:type="page"/>
      </w:r>
    </w:p>
    <w:p w14:paraId="2A4B717D" w14:textId="483B2825" w:rsidR="00B279FC" w:rsidRPr="00F41778" w:rsidRDefault="00B279FC" w:rsidP="00F41778">
      <w:pPr>
        <w:spacing w:after="120"/>
        <w:rPr>
          <w:szCs w:val="26"/>
        </w:rPr>
      </w:pPr>
      <w:r w:rsidRPr="00F41778">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4"/>
        <w:gridCol w:w="3401"/>
        <w:gridCol w:w="3120"/>
      </w:tblGrid>
      <w:tr w:rsidR="00B279FC" w:rsidRPr="00F41778" w14:paraId="345B4EB3"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2B4D858E" w14:textId="77777777" w:rsidR="00B279FC" w:rsidRPr="00F41778" w:rsidRDefault="00B279FC" w:rsidP="00725DF1">
            <w:pPr>
              <w:jc w:val="center"/>
              <w:rPr>
                <w:rFonts w:ascii="Times New Roman" w:hAnsi="Times New Roman" w:cs="Times New Roman"/>
                <w:b/>
                <w:bCs/>
                <w:szCs w:val="26"/>
              </w:rPr>
            </w:pPr>
            <w:r w:rsidRPr="00F41778">
              <w:rPr>
                <w:rFonts w:ascii="Times New Roman" w:hAnsi="Times New Roman" w:cs="Times New Roman"/>
                <w:b/>
                <w:bCs/>
                <w:szCs w:val="26"/>
              </w:rPr>
              <w:t>Reference</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58095474" w14:textId="77777777" w:rsidR="00B279FC" w:rsidRPr="00F41778" w:rsidRDefault="00B279FC" w:rsidP="00725DF1">
            <w:pPr>
              <w:jc w:val="center"/>
              <w:rPr>
                <w:rFonts w:ascii="Times New Roman" w:hAnsi="Times New Roman" w:cs="Times New Roman"/>
                <w:b/>
                <w:bCs/>
                <w:szCs w:val="26"/>
              </w:rPr>
            </w:pPr>
            <w:r w:rsidRPr="00F41778">
              <w:rPr>
                <w:rFonts w:ascii="Times New Roman" w:hAnsi="Times New Roman" w:cs="Times New Roman"/>
                <w:b/>
                <w:bCs/>
                <w:szCs w:val="26"/>
              </w:rPr>
              <w:t>Step</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78F9C4FF" w14:textId="77777777" w:rsidR="00B279FC" w:rsidRPr="00F41778" w:rsidRDefault="00B279FC" w:rsidP="00725DF1">
            <w:pPr>
              <w:jc w:val="center"/>
              <w:rPr>
                <w:rFonts w:ascii="Times New Roman" w:hAnsi="Times New Roman" w:cs="Times New Roman"/>
                <w:b/>
                <w:bCs/>
                <w:szCs w:val="26"/>
              </w:rPr>
            </w:pPr>
            <w:r w:rsidRPr="00F41778">
              <w:rPr>
                <w:rFonts w:ascii="Times New Roman" w:hAnsi="Times New Roman" w:cs="Times New Roman"/>
                <w:b/>
                <w:bCs/>
                <w:szCs w:val="26"/>
              </w:rPr>
              <w:t>Description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21076931" w14:textId="77777777" w:rsidR="00B279FC" w:rsidRPr="00F41778" w:rsidRDefault="00B279FC" w:rsidP="00725DF1">
            <w:pPr>
              <w:jc w:val="center"/>
              <w:rPr>
                <w:rFonts w:ascii="Times New Roman" w:hAnsi="Times New Roman" w:cs="Times New Roman"/>
                <w:b/>
                <w:bCs/>
                <w:szCs w:val="26"/>
              </w:rPr>
            </w:pPr>
            <w:r w:rsidRPr="00F41778">
              <w:rPr>
                <w:rFonts w:ascii="Times New Roman" w:hAnsi="Times New Roman" w:cs="Times New Roman"/>
                <w:b/>
                <w:bCs/>
                <w:szCs w:val="26"/>
              </w:rPr>
              <w:t>Ownership/Responsibility</w:t>
            </w:r>
          </w:p>
        </w:tc>
      </w:tr>
      <w:tr w:rsidR="00B279FC" w:rsidRPr="00F41778" w14:paraId="44F3B4E7"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E6F0F6"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7.6.1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B6CF3C"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Consider reversing transactions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38D74F"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Reversing steps</w:t>
            </w:r>
          </w:p>
          <w:p w14:paraId="66A8D979"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Sub steps: 7.6.1.1 – 7.6.1.10</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BE6D2"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p w14:paraId="3BC30DC3" w14:textId="77777777" w:rsidR="00B279FC" w:rsidRPr="00F41778" w:rsidRDefault="00B279FC" w:rsidP="00725DF1">
            <w:pPr>
              <w:rPr>
                <w:rFonts w:ascii="Times New Roman" w:hAnsi="Times New Roman" w:cs="Times New Roman"/>
                <w:szCs w:val="26"/>
              </w:rPr>
            </w:pPr>
          </w:p>
        </w:tc>
      </w:tr>
      <w:tr w:rsidR="00B279FC" w:rsidRPr="00F41778" w14:paraId="4DE11D48"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6FCB32"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7.6.2</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D32FBA"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Ensure the same vulnerabilities are not found in other boxes or accounts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AE85C"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Check the systems and boxes to check if the identified vulnerability has spread</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10D994"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p w14:paraId="6177D988"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IT Team</w:t>
            </w:r>
          </w:p>
        </w:tc>
      </w:tr>
      <w:tr w:rsidR="00B279FC" w:rsidRPr="00F41778" w14:paraId="4D633D0E"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D3C0E"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 xml:space="preserve">   -</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5CA50"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Spread to other boxes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F481D"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 xml:space="preserve">Decision box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4E4D7C"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p w14:paraId="7DFF7CCA"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IT Team</w:t>
            </w:r>
          </w:p>
        </w:tc>
      </w:tr>
      <w:tr w:rsidR="00B279FC" w:rsidRPr="00F41778" w14:paraId="63EE787A"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2A1CAC"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7.6.3</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AE37A"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Go back to Contain Phase</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595DD"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 xml:space="preserve">If the user has access to another system or box, follow the containment steps for the identified breached systems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31142"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p w14:paraId="0559DFE1"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IT Team</w:t>
            </w:r>
          </w:p>
        </w:tc>
      </w:tr>
    </w:tbl>
    <w:p w14:paraId="1DE3F050" w14:textId="77777777" w:rsidR="00F41778" w:rsidRDefault="00F41778" w:rsidP="00B279FC">
      <w:pPr>
        <w:rPr>
          <w:szCs w:val="26"/>
        </w:rPr>
      </w:pPr>
    </w:p>
    <w:p w14:paraId="48F2B21C" w14:textId="77777777" w:rsidR="005C44DE" w:rsidRDefault="005C44DE">
      <w:pPr>
        <w:overflowPunct/>
        <w:autoSpaceDE/>
        <w:autoSpaceDN/>
        <w:adjustRightInd/>
        <w:jc w:val="left"/>
        <w:textAlignment w:val="auto"/>
        <w:rPr>
          <w:szCs w:val="26"/>
        </w:rPr>
      </w:pPr>
      <w:r>
        <w:rPr>
          <w:szCs w:val="26"/>
        </w:rPr>
        <w:br w:type="page"/>
      </w:r>
    </w:p>
    <w:p w14:paraId="4E90D3EF" w14:textId="66FB121C" w:rsidR="00B279FC" w:rsidRPr="00F41778" w:rsidRDefault="00B279FC" w:rsidP="00F41778">
      <w:pPr>
        <w:spacing w:after="120"/>
        <w:rPr>
          <w:szCs w:val="26"/>
        </w:rPr>
      </w:pPr>
      <w:r w:rsidRPr="00F41778">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4"/>
        <w:gridCol w:w="3401"/>
        <w:gridCol w:w="3120"/>
      </w:tblGrid>
      <w:tr w:rsidR="00B279FC" w:rsidRPr="00F41778" w14:paraId="1C5650C8"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251F5C15" w14:textId="77777777" w:rsidR="00B279FC" w:rsidRPr="00F41778" w:rsidRDefault="00B279FC" w:rsidP="00725DF1">
            <w:pPr>
              <w:jc w:val="center"/>
              <w:rPr>
                <w:rFonts w:ascii="Times New Roman" w:hAnsi="Times New Roman" w:cs="Times New Roman"/>
                <w:b/>
                <w:bCs/>
                <w:szCs w:val="26"/>
              </w:rPr>
            </w:pPr>
            <w:r w:rsidRPr="00F41778">
              <w:rPr>
                <w:rFonts w:ascii="Times New Roman" w:hAnsi="Times New Roman" w:cs="Times New Roman"/>
                <w:b/>
                <w:bCs/>
                <w:szCs w:val="26"/>
              </w:rPr>
              <w:t>Reference</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3F1C4674" w14:textId="77777777" w:rsidR="00B279FC" w:rsidRPr="00F41778" w:rsidRDefault="00B279FC" w:rsidP="00725DF1">
            <w:pPr>
              <w:jc w:val="center"/>
              <w:rPr>
                <w:rFonts w:ascii="Times New Roman" w:hAnsi="Times New Roman" w:cs="Times New Roman"/>
                <w:b/>
                <w:bCs/>
                <w:szCs w:val="26"/>
              </w:rPr>
            </w:pPr>
            <w:r w:rsidRPr="00F41778">
              <w:rPr>
                <w:rFonts w:ascii="Times New Roman" w:hAnsi="Times New Roman" w:cs="Times New Roman"/>
                <w:b/>
                <w:bCs/>
                <w:szCs w:val="26"/>
              </w:rPr>
              <w:t>Step</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3AC7AC27" w14:textId="77777777" w:rsidR="00B279FC" w:rsidRPr="00F41778" w:rsidRDefault="00B279FC" w:rsidP="00725DF1">
            <w:pPr>
              <w:jc w:val="center"/>
              <w:rPr>
                <w:rFonts w:ascii="Times New Roman" w:hAnsi="Times New Roman" w:cs="Times New Roman"/>
                <w:b/>
                <w:bCs/>
                <w:szCs w:val="26"/>
              </w:rPr>
            </w:pPr>
            <w:r w:rsidRPr="00F41778">
              <w:rPr>
                <w:rFonts w:ascii="Times New Roman" w:hAnsi="Times New Roman" w:cs="Times New Roman"/>
                <w:b/>
                <w:bCs/>
                <w:szCs w:val="26"/>
              </w:rPr>
              <w:t>Description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1924301C" w14:textId="77777777" w:rsidR="00B279FC" w:rsidRPr="00F41778" w:rsidRDefault="00B279FC" w:rsidP="00725DF1">
            <w:pPr>
              <w:jc w:val="center"/>
              <w:rPr>
                <w:rFonts w:ascii="Times New Roman" w:hAnsi="Times New Roman" w:cs="Times New Roman"/>
                <w:b/>
                <w:bCs/>
                <w:szCs w:val="26"/>
              </w:rPr>
            </w:pPr>
            <w:r w:rsidRPr="00F41778">
              <w:rPr>
                <w:rFonts w:ascii="Times New Roman" w:hAnsi="Times New Roman" w:cs="Times New Roman"/>
                <w:b/>
                <w:bCs/>
                <w:szCs w:val="26"/>
              </w:rPr>
              <w:t>Ownership/Responsibility</w:t>
            </w:r>
          </w:p>
        </w:tc>
      </w:tr>
      <w:tr w:rsidR="00B279FC" w:rsidRPr="00F41778" w14:paraId="2EC4D64D"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65BB62"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7.6.1.1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D27750"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Conference Call</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383AA9"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Check if this communication channel is corrupted, and if not, this channel can be used as Business as Usual. Inform the selected audience about the breach via conference call</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F564F"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p w14:paraId="7B0F0AA2" w14:textId="77777777" w:rsidR="00B279FC" w:rsidRPr="00F41778" w:rsidRDefault="00B279FC" w:rsidP="00725DF1">
            <w:pPr>
              <w:rPr>
                <w:rFonts w:ascii="Times New Roman" w:hAnsi="Times New Roman" w:cs="Times New Roman"/>
                <w:szCs w:val="26"/>
              </w:rPr>
            </w:pPr>
          </w:p>
          <w:p w14:paraId="0B17E550"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IT Team</w:t>
            </w:r>
          </w:p>
        </w:tc>
      </w:tr>
      <w:tr w:rsidR="00B279FC" w:rsidRPr="00F41778" w14:paraId="3AD9776D"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5E1034"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7.6.1.2</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A078A0"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Intranet Meeting</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074E1"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Check if this communication channel is corrupted, and if not, this channel can be used as Business as Usual. Inform the selected audience about the breach via Intranet Meeting</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D0C504"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p w14:paraId="2922E5DF"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IT Team</w:t>
            </w:r>
          </w:p>
        </w:tc>
      </w:tr>
      <w:tr w:rsidR="00B279FC" w:rsidRPr="00F41778" w14:paraId="25C6793F"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C75B27"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7.6.1.3</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00B6BE"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Internet Meeting</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6F6D1F"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Check if this communication channel is corrupted, and if not, this channel can be used as Business as Usual. Inform the selected audience about the breach via Internet Meeting</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B9E66C"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p w14:paraId="6FC9A4DC"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IT Team</w:t>
            </w:r>
          </w:p>
        </w:tc>
      </w:tr>
      <w:tr w:rsidR="00B279FC" w:rsidRPr="00F41778" w14:paraId="1AA9D36E"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2619F6"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7.6.1.4</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BED56C"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Direct Phone Call</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0E6F04"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Check if this communication channel is corrupted, and if not, this channel can be used as Business as Usual. Inform the selected audience about the breach via direct phone call</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C5E409"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p w14:paraId="44CA2993"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IT Team</w:t>
            </w:r>
          </w:p>
        </w:tc>
      </w:tr>
      <w:tr w:rsidR="00B279FC" w:rsidRPr="00F41778" w14:paraId="62FAD95A"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20F370"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7.6.1.5</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27C650"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In-Person Meeting</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EFAE81"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Check if this communication channel is corrupted, and if not, this channel can be used as Business as Usual. Inform the selected audience about the in-person breach meeting</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0638A2"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p w14:paraId="7EB78F21"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IT Team</w:t>
            </w:r>
          </w:p>
        </w:tc>
      </w:tr>
      <w:tr w:rsidR="00B279FC" w:rsidRPr="00F41778" w14:paraId="2097E489"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712EFB"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7.6.1.6</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24327E"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Mobile Messaging</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B1E769"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Check if this communication channel is corrupted, and if not, this channel can be used as Business as Usual. Inform the selected audience about the breach via mobile messaging</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07869B"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p w14:paraId="4FC3AB85"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IT Team</w:t>
            </w:r>
          </w:p>
        </w:tc>
      </w:tr>
    </w:tbl>
    <w:p w14:paraId="396EA93B" w14:textId="77777777" w:rsidR="005C44DE" w:rsidRDefault="005C44DE">
      <w:r>
        <w:br w:type="page"/>
      </w:r>
    </w:p>
    <w:tbl>
      <w:tblPr>
        <w:tblStyle w:val="TableGrid"/>
        <w:tblW w:w="9923" w:type="dxa"/>
        <w:tblInd w:w="-289" w:type="dxa"/>
        <w:tblLayout w:type="fixed"/>
        <w:tblLook w:val="04A0" w:firstRow="1" w:lastRow="0" w:firstColumn="1" w:lastColumn="0" w:noHBand="0" w:noVBand="1"/>
      </w:tblPr>
      <w:tblGrid>
        <w:gridCol w:w="1418"/>
        <w:gridCol w:w="1984"/>
        <w:gridCol w:w="3401"/>
        <w:gridCol w:w="3120"/>
      </w:tblGrid>
      <w:tr w:rsidR="00B279FC" w:rsidRPr="00F41778" w14:paraId="53800317"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271FBA" w14:textId="21A7B244"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lastRenderedPageBreak/>
              <w:t>7.6.1.7</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F9191B"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Clean with Antivirus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450870"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Make sure to have a clean device and environment by using antivirus and cleaning the system with it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616C2F"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r w:rsidR="00B279FC" w:rsidRPr="00F41778" w14:paraId="6B7CAAC3"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037626"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7.6.1.8</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D8861E"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Quarantine with Antivirus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9DFF8C"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Enable the quarantine option within the Antivirus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615EC0"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IT Team</w:t>
            </w:r>
          </w:p>
        </w:tc>
      </w:tr>
      <w:tr w:rsidR="00B279FC" w:rsidRPr="00F41778" w14:paraId="659A40C1"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AFF1D4"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7.6.1.9</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DD1694"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Malware Removal Tool</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B7E6F6"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Use the malware removal tool</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2431DF"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Incident Response Team</w:t>
            </w:r>
          </w:p>
        </w:tc>
      </w:tr>
      <w:tr w:rsidR="00B279FC" w:rsidRPr="00F41778" w14:paraId="1EF706A1"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B318FB" w14:textId="77777777" w:rsidR="00B279FC" w:rsidRPr="00F41778" w:rsidRDefault="00B279FC" w:rsidP="00725DF1">
            <w:pPr>
              <w:jc w:val="center"/>
              <w:rPr>
                <w:rFonts w:ascii="Times New Roman" w:hAnsi="Times New Roman" w:cs="Times New Roman"/>
                <w:szCs w:val="26"/>
              </w:rPr>
            </w:pPr>
            <w:r w:rsidRPr="00F41778">
              <w:rPr>
                <w:rFonts w:ascii="Times New Roman" w:hAnsi="Times New Roman" w:cs="Times New Roman"/>
                <w:szCs w:val="26"/>
              </w:rPr>
              <w:t>7.6.1.10</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D25277"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Manual Intervention</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B26DAF"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In case of failure of eradicating the malware with automated tools, follow a manual process to remove traces of the malware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68CDE" w14:textId="77777777" w:rsidR="00B279FC" w:rsidRPr="00F41778" w:rsidRDefault="00B279FC" w:rsidP="00725DF1">
            <w:pPr>
              <w:rPr>
                <w:rFonts w:ascii="Times New Roman" w:hAnsi="Times New Roman" w:cs="Times New Roman"/>
                <w:szCs w:val="26"/>
              </w:rPr>
            </w:pPr>
            <w:r w:rsidRPr="00F41778">
              <w:rPr>
                <w:rFonts w:ascii="Times New Roman" w:hAnsi="Times New Roman" w:cs="Times New Roman"/>
                <w:szCs w:val="26"/>
              </w:rPr>
              <w:t>IT Team</w:t>
            </w:r>
          </w:p>
        </w:tc>
      </w:tr>
    </w:tbl>
    <w:p w14:paraId="05C60A23" w14:textId="77777777" w:rsidR="00B279FC" w:rsidRDefault="00B279FC" w:rsidP="00B279FC">
      <w:pPr>
        <w:rPr>
          <w:caps/>
          <w:spacing w:val="15"/>
          <w:sz w:val="24"/>
          <w:szCs w:val="22"/>
        </w:rPr>
      </w:pPr>
      <w:r>
        <w:br w:type="page"/>
      </w:r>
    </w:p>
    <w:p w14:paraId="197F844F" w14:textId="77777777" w:rsidR="00B279FC" w:rsidRDefault="00B279FC" w:rsidP="00B279FC">
      <w:pPr>
        <w:pStyle w:val="Heading2"/>
      </w:pPr>
      <w:bookmarkStart w:id="163" w:name="_Toc107411712"/>
      <w:bookmarkStart w:id="164" w:name="_Toc210208227"/>
      <w:r>
        <w:lastRenderedPageBreak/>
        <w:t>Recover</w:t>
      </w:r>
      <w:bookmarkEnd w:id="163"/>
      <w:bookmarkEnd w:id="164"/>
    </w:p>
    <w:p w14:paraId="4C0388E4" w14:textId="77777777" w:rsidR="00B279FC" w:rsidRDefault="00B279FC" w:rsidP="00B279FC">
      <w:pPr>
        <w:rPr>
          <w:rFonts w:ascii="Calibri" w:hAnsi="Calibri" w:cs="TT15Ct00"/>
          <w:szCs w:val="22"/>
        </w:rPr>
      </w:pPr>
    </w:p>
    <w:p w14:paraId="3EA76387" w14:textId="77777777" w:rsidR="00B279FC" w:rsidRPr="00DF06C1" w:rsidRDefault="00B279FC" w:rsidP="00B279FC">
      <w:pPr>
        <w:rPr>
          <w:szCs w:val="22"/>
        </w:rPr>
      </w:pPr>
      <w:r w:rsidRPr="00DF06C1">
        <w:rPr>
          <w:szCs w:val="22"/>
        </w:rPr>
        <w:t>Develop and implement appropriate activities to maintain plans for resilience and to restore any capabilities or services that were impaired due to a cybersecurity incident. The Recover Function supports timely recovery to normal operations to reduce the impact of a cybersecurity incident. Examples of outcome Categories within this Function include Recovery Planning; Improvements.</w:t>
      </w:r>
    </w:p>
    <w:p w14:paraId="36A1FD92" w14:textId="77777777" w:rsidR="00B279FC" w:rsidRDefault="00B279FC" w:rsidP="00B279FC">
      <w:pPr>
        <w:rPr>
          <w:rFonts w:ascii="Calibri" w:hAnsi="Calibri" w:cs="TT15Ct00"/>
          <w:szCs w:val="22"/>
        </w:rPr>
      </w:pPr>
    </w:p>
    <w:p w14:paraId="7C351DB1" w14:textId="7A64AE3D" w:rsidR="00DF06C1" w:rsidRPr="00DF06C1" w:rsidRDefault="00B279FC" w:rsidP="00DF06C1">
      <w:pPr>
        <w:jc w:val="center"/>
        <w:rPr>
          <w:rFonts w:ascii="Calibri" w:hAnsi="Calibri" w:cs="TT15Ct00"/>
          <w:szCs w:val="22"/>
        </w:rPr>
      </w:pPr>
      <w:r>
        <w:object w:dxaOrig="2263" w:dyaOrig="6745" w14:anchorId="0317107F">
          <v:shape id="_x0000_i1030" type="#_x0000_t75" style="width:127.85pt;height:382.05pt" o:ole="">
            <v:imagedata r:id="rId37" o:title=""/>
          </v:shape>
          <o:OLEObject Type="Embed" ProgID="Visio.Drawing.15" ShapeID="_x0000_i1030" DrawAspect="Content" ObjectID="_1821350214" r:id="rId38"/>
        </w:object>
      </w:r>
    </w:p>
    <w:p w14:paraId="08377786" w14:textId="77777777" w:rsidR="005C44DE" w:rsidRDefault="005C44DE">
      <w:pPr>
        <w:overflowPunct/>
        <w:autoSpaceDE/>
        <w:autoSpaceDN/>
        <w:adjustRightInd/>
        <w:jc w:val="left"/>
        <w:textAlignment w:val="auto"/>
        <w:rPr>
          <w:szCs w:val="26"/>
        </w:rPr>
      </w:pPr>
      <w:r>
        <w:rPr>
          <w:szCs w:val="26"/>
        </w:rPr>
        <w:br w:type="page"/>
      </w:r>
    </w:p>
    <w:p w14:paraId="5EEABA33" w14:textId="655EFDB2" w:rsidR="00B279FC" w:rsidRPr="00DF06C1" w:rsidRDefault="00B279FC" w:rsidP="00DF06C1">
      <w:pPr>
        <w:spacing w:after="120"/>
        <w:rPr>
          <w:szCs w:val="26"/>
        </w:rPr>
      </w:pPr>
      <w:r w:rsidRPr="00DF06C1">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4"/>
        <w:gridCol w:w="3401"/>
        <w:gridCol w:w="3120"/>
      </w:tblGrid>
      <w:tr w:rsidR="00B279FC" w:rsidRPr="00DF06C1" w14:paraId="63026326"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6DF6306F" w14:textId="77777777" w:rsidR="00B279FC" w:rsidRPr="00DF06C1" w:rsidRDefault="00B279FC" w:rsidP="00725DF1">
            <w:pPr>
              <w:jc w:val="center"/>
              <w:rPr>
                <w:rFonts w:ascii="Times New Roman" w:hAnsi="Times New Roman" w:cs="Times New Roman"/>
                <w:b/>
                <w:bCs/>
                <w:szCs w:val="26"/>
              </w:rPr>
            </w:pPr>
            <w:r w:rsidRPr="00DF06C1">
              <w:rPr>
                <w:rFonts w:ascii="Times New Roman" w:hAnsi="Times New Roman" w:cs="Times New Roman"/>
                <w:b/>
                <w:bCs/>
                <w:szCs w:val="26"/>
              </w:rPr>
              <w:t>Reference</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18AD0079" w14:textId="77777777" w:rsidR="00B279FC" w:rsidRPr="00DF06C1" w:rsidRDefault="00B279FC" w:rsidP="00725DF1">
            <w:pPr>
              <w:jc w:val="center"/>
              <w:rPr>
                <w:rFonts w:ascii="Times New Roman" w:hAnsi="Times New Roman" w:cs="Times New Roman"/>
                <w:b/>
                <w:bCs/>
                <w:szCs w:val="26"/>
              </w:rPr>
            </w:pPr>
            <w:r w:rsidRPr="00DF06C1">
              <w:rPr>
                <w:rFonts w:ascii="Times New Roman" w:hAnsi="Times New Roman" w:cs="Times New Roman"/>
                <w:b/>
                <w:bCs/>
                <w:szCs w:val="26"/>
              </w:rPr>
              <w:t>Step</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3FF7D608" w14:textId="77777777" w:rsidR="00B279FC" w:rsidRPr="00DF06C1" w:rsidRDefault="00B279FC" w:rsidP="00725DF1">
            <w:pPr>
              <w:jc w:val="center"/>
              <w:rPr>
                <w:rFonts w:ascii="Times New Roman" w:hAnsi="Times New Roman" w:cs="Times New Roman"/>
                <w:b/>
                <w:bCs/>
                <w:szCs w:val="26"/>
              </w:rPr>
            </w:pPr>
            <w:r w:rsidRPr="00DF06C1">
              <w:rPr>
                <w:rFonts w:ascii="Times New Roman" w:hAnsi="Times New Roman" w:cs="Times New Roman"/>
                <w:b/>
                <w:bCs/>
                <w:szCs w:val="26"/>
              </w:rPr>
              <w:t>Description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21DAD3F7" w14:textId="77777777" w:rsidR="00B279FC" w:rsidRPr="00DF06C1" w:rsidRDefault="00B279FC" w:rsidP="00725DF1">
            <w:pPr>
              <w:jc w:val="center"/>
              <w:rPr>
                <w:rFonts w:ascii="Times New Roman" w:hAnsi="Times New Roman" w:cs="Times New Roman"/>
                <w:b/>
                <w:bCs/>
                <w:szCs w:val="26"/>
              </w:rPr>
            </w:pPr>
            <w:r w:rsidRPr="00DF06C1">
              <w:rPr>
                <w:rFonts w:ascii="Times New Roman" w:hAnsi="Times New Roman" w:cs="Times New Roman"/>
                <w:b/>
                <w:bCs/>
                <w:szCs w:val="26"/>
              </w:rPr>
              <w:t>Ownership/Responsibility</w:t>
            </w:r>
          </w:p>
        </w:tc>
      </w:tr>
      <w:tr w:rsidR="00B279FC" w:rsidRPr="00DF06C1" w14:paraId="2FC825E5"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A2A063" w14:textId="77777777" w:rsidR="00B279FC" w:rsidRPr="00DF06C1" w:rsidRDefault="00B279FC" w:rsidP="00725DF1">
            <w:pPr>
              <w:jc w:val="center"/>
              <w:rPr>
                <w:rFonts w:ascii="Times New Roman" w:hAnsi="Times New Roman" w:cs="Times New Roman"/>
                <w:szCs w:val="26"/>
              </w:rPr>
            </w:pPr>
            <w:r w:rsidRPr="00DF06C1">
              <w:rPr>
                <w:rFonts w:ascii="Times New Roman" w:hAnsi="Times New Roman" w:cs="Times New Roman"/>
                <w:szCs w:val="26"/>
              </w:rPr>
              <w:t>7.7.1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FF246"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Recover System</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E2818"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 xml:space="preserve">Ensure that the processes and scripts related to the incident are applied and followed </w:t>
            </w:r>
          </w:p>
          <w:p w14:paraId="77C4F130"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Sub task: 7.7.1.1 – 7.7.1.5</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65C1C9"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IT Team</w:t>
            </w:r>
          </w:p>
        </w:tc>
      </w:tr>
      <w:tr w:rsidR="00B279FC" w:rsidRPr="00DF06C1" w14:paraId="46A9AFA8"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628EEB" w14:textId="77777777" w:rsidR="00B279FC" w:rsidRPr="00DF06C1" w:rsidRDefault="00B279FC" w:rsidP="00725DF1">
            <w:pPr>
              <w:jc w:val="center"/>
              <w:rPr>
                <w:rFonts w:ascii="Times New Roman" w:hAnsi="Times New Roman" w:cs="Times New Roman"/>
                <w:szCs w:val="26"/>
              </w:rPr>
            </w:pPr>
            <w:r w:rsidRPr="00DF06C1">
              <w:rPr>
                <w:rFonts w:ascii="Times New Roman" w:hAnsi="Times New Roman" w:cs="Times New Roman"/>
                <w:szCs w:val="26"/>
              </w:rPr>
              <w:t>7.7.2</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1A735"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Incident Remediation</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8944A"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 xml:space="preserve">Make sure that the incident has been remediated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DB445"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Incident Response Team</w:t>
            </w:r>
          </w:p>
        </w:tc>
      </w:tr>
      <w:tr w:rsidR="00B279FC" w:rsidRPr="00DF06C1" w14:paraId="7C1E74AE"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48BC8" w14:textId="77777777" w:rsidR="00B279FC" w:rsidRPr="00DF06C1" w:rsidRDefault="00B279FC" w:rsidP="00725DF1">
            <w:pPr>
              <w:jc w:val="center"/>
              <w:rPr>
                <w:rFonts w:ascii="Times New Roman" w:hAnsi="Times New Roman" w:cs="Times New Roman"/>
                <w:szCs w:val="26"/>
              </w:rPr>
            </w:pPr>
            <w:r w:rsidRPr="00DF06C1">
              <w:rPr>
                <w:rFonts w:ascii="Times New Roman" w:hAnsi="Times New Roman" w:cs="Times New Roman"/>
                <w:szCs w:val="26"/>
              </w:rPr>
              <w:t>7.7.3</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369FF"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Validation &amp; Assurance</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63CAB"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The following assurance considerations should be considered during the recovery phase:</w:t>
            </w:r>
          </w:p>
          <w:p w14:paraId="1B024EA8" w14:textId="77777777" w:rsidR="00B279FC" w:rsidRPr="00DF06C1" w:rsidRDefault="00B279FC" w:rsidP="00B279FC">
            <w:pPr>
              <w:pStyle w:val="ListParagraph"/>
              <w:numPr>
                <w:ilvl w:val="0"/>
                <w:numId w:val="12"/>
              </w:numPr>
              <w:overflowPunct/>
              <w:autoSpaceDE/>
              <w:autoSpaceDN/>
              <w:adjustRightInd/>
              <w:jc w:val="left"/>
              <w:textAlignment w:val="auto"/>
              <w:rPr>
                <w:rFonts w:ascii="Times New Roman" w:hAnsi="Times New Roman" w:cs="Times New Roman"/>
                <w:szCs w:val="26"/>
              </w:rPr>
            </w:pPr>
            <w:r w:rsidRPr="00DF06C1">
              <w:rPr>
                <w:rFonts w:ascii="Times New Roman" w:hAnsi="Times New Roman" w:cs="Times New Roman"/>
                <w:szCs w:val="26"/>
              </w:rPr>
              <w:t>Perform a baseline vulnerability scan</w:t>
            </w:r>
          </w:p>
          <w:p w14:paraId="4290310A" w14:textId="77777777" w:rsidR="00B279FC" w:rsidRPr="00DF06C1" w:rsidRDefault="00B279FC" w:rsidP="00B279FC">
            <w:pPr>
              <w:pStyle w:val="ListParagraph"/>
              <w:numPr>
                <w:ilvl w:val="0"/>
                <w:numId w:val="12"/>
              </w:numPr>
              <w:overflowPunct/>
              <w:autoSpaceDE/>
              <w:autoSpaceDN/>
              <w:adjustRightInd/>
              <w:jc w:val="left"/>
              <w:textAlignment w:val="auto"/>
              <w:rPr>
                <w:rFonts w:ascii="Times New Roman" w:hAnsi="Times New Roman" w:cs="Times New Roman"/>
                <w:szCs w:val="26"/>
              </w:rPr>
            </w:pPr>
            <w:r w:rsidRPr="00DF06C1">
              <w:rPr>
                <w:rFonts w:ascii="Times New Roman" w:hAnsi="Times New Roman" w:cs="Times New Roman"/>
                <w:szCs w:val="26"/>
              </w:rPr>
              <w:t>Perform penetration testing</w:t>
            </w:r>
          </w:p>
          <w:p w14:paraId="30B61457" w14:textId="77777777" w:rsidR="00B279FC" w:rsidRPr="00DF06C1" w:rsidRDefault="00B279FC" w:rsidP="00B279FC">
            <w:pPr>
              <w:pStyle w:val="ListParagraph"/>
              <w:numPr>
                <w:ilvl w:val="0"/>
                <w:numId w:val="12"/>
              </w:numPr>
              <w:overflowPunct/>
              <w:autoSpaceDE/>
              <w:autoSpaceDN/>
              <w:adjustRightInd/>
              <w:jc w:val="left"/>
              <w:textAlignment w:val="auto"/>
              <w:rPr>
                <w:rFonts w:ascii="Times New Roman" w:hAnsi="Times New Roman" w:cs="Times New Roman"/>
                <w:szCs w:val="26"/>
              </w:rPr>
            </w:pPr>
            <w:r w:rsidRPr="00DF06C1">
              <w:rPr>
                <w:rFonts w:ascii="Times New Roman" w:hAnsi="Times New Roman" w:cs="Times New Roman"/>
                <w:szCs w:val="26"/>
              </w:rPr>
              <w:t>Ensure configuration adheres to best practice</w:t>
            </w:r>
          </w:p>
          <w:p w14:paraId="543720ED" w14:textId="77777777" w:rsidR="00B279FC" w:rsidRPr="00DF06C1" w:rsidRDefault="00B279FC" w:rsidP="00B279FC">
            <w:pPr>
              <w:pStyle w:val="ListParagraph"/>
              <w:numPr>
                <w:ilvl w:val="0"/>
                <w:numId w:val="12"/>
              </w:numPr>
              <w:overflowPunct/>
              <w:autoSpaceDE/>
              <w:autoSpaceDN/>
              <w:adjustRightInd/>
              <w:jc w:val="left"/>
              <w:textAlignment w:val="auto"/>
              <w:rPr>
                <w:rFonts w:ascii="Times New Roman" w:hAnsi="Times New Roman" w:cs="Times New Roman"/>
                <w:szCs w:val="26"/>
              </w:rPr>
            </w:pPr>
            <w:r w:rsidRPr="00DF06C1">
              <w:rPr>
                <w:rFonts w:ascii="Times New Roman" w:hAnsi="Times New Roman" w:cs="Times New Roman"/>
                <w:szCs w:val="26"/>
              </w:rPr>
              <w:t>Perform a code review if relevant</w:t>
            </w:r>
          </w:p>
          <w:p w14:paraId="61F6FD56" w14:textId="77777777" w:rsidR="00B279FC" w:rsidRPr="00DF06C1" w:rsidRDefault="00B279FC" w:rsidP="00B279FC">
            <w:pPr>
              <w:pStyle w:val="ListParagraph"/>
              <w:numPr>
                <w:ilvl w:val="0"/>
                <w:numId w:val="12"/>
              </w:numPr>
              <w:overflowPunct/>
              <w:autoSpaceDE/>
              <w:autoSpaceDN/>
              <w:adjustRightInd/>
              <w:jc w:val="left"/>
              <w:textAlignment w:val="auto"/>
              <w:rPr>
                <w:rFonts w:ascii="Times New Roman" w:hAnsi="Times New Roman" w:cs="Times New Roman"/>
                <w:szCs w:val="26"/>
              </w:rPr>
            </w:pPr>
            <w:r w:rsidRPr="00DF06C1">
              <w:rPr>
                <w:rFonts w:ascii="Times New Roman" w:hAnsi="Times New Roman" w:cs="Times New Roman"/>
                <w:szCs w:val="26"/>
              </w:rPr>
              <w:t>Document the findings gathered from the assessment above</w:t>
            </w:r>
          </w:p>
          <w:p w14:paraId="5B61B2E5"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 xml:space="preserve">Update the risk and issue registers with the findings and prioritised them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18CF2F"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Incident Response Team</w:t>
            </w:r>
          </w:p>
          <w:p w14:paraId="28D12FAB"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IT Team</w:t>
            </w:r>
          </w:p>
        </w:tc>
      </w:tr>
    </w:tbl>
    <w:p w14:paraId="1332EFD0" w14:textId="77777777" w:rsidR="00DF06C1" w:rsidRDefault="00DF06C1" w:rsidP="00B279FC">
      <w:pPr>
        <w:rPr>
          <w:szCs w:val="26"/>
        </w:rPr>
      </w:pPr>
    </w:p>
    <w:p w14:paraId="045A9877" w14:textId="77777777" w:rsidR="005C44DE" w:rsidRDefault="005C44DE">
      <w:pPr>
        <w:overflowPunct/>
        <w:autoSpaceDE/>
        <w:autoSpaceDN/>
        <w:adjustRightInd/>
        <w:jc w:val="left"/>
        <w:textAlignment w:val="auto"/>
        <w:rPr>
          <w:szCs w:val="26"/>
        </w:rPr>
      </w:pPr>
      <w:r>
        <w:rPr>
          <w:szCs w:val="26"/>
        </w:rPr>
        <w:br w:type="page"/>
      </w:r>
    </w:p>
    <w:p w14:paraId="376F34F1" w14:textId="52F10BB2" w:rsidR="00B279FC" w:rsidRPr="00DF06C1" w:rsidRDefault="00B279FC" w:rsidP="00DF06C1">
      <w:pPr>
        <w:spacing w:after="120"/>
        <w:rPr>
          <w:szCs w:val="26"/>
        </w:rPr>
      </w:pPr>
      <w:r w:rsidRPr="00DF06C1">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4"/>
        <w:gridCol w:w="3401"/>
        <w:gridCol w:w="3120"/>
      </w:tblGrid>
      <w:tr w:rsidR="00B279FC" w:rsidRPr="00DF06C1" w14:paraId="282328F7" w14:textId="77777777" w:rsidTr="00C714C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404ED399" w14:textId="77777777" w:rsidR="00B279FC" w:rsidRPr="00DF06C1" w:rsidRDefault="00B279FC" w:rsidP="00725DF1">
            <w:pPr>
              <w:jc w:val="center"/>
              <w:rPr>
                <w:rFonts w:ascii="Times New Roman" w:hAnsi="Times New Roman" w:cs="Times New Roman"/>
                <w:b/>
                <w:bCs/>
                <w:szCs w:val="26"/>
              </w:rPr>
            </w:pPr>
            <w:r w:rsidRPr="00DF06C1">
              <w:rPr>
                <w:rFonts w:ascii="Times New Roman" w:hAnsi="Times New Roman" w:cs="Times New Roman"/>
                <w:b/>
                <w:bCs/>
                <w:szCs w:val="26"/>
              </w:rPr>
              <w:t>Reference</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2B186A74" w14:textId="77777777" w:rsidR="00B279FC" w:rsidRPr="00DF06C1" w:rsidRDefault="00B279FC" w:rsidP="00725DF1">
            <w:pPr>
              <w:jc w:val="center"/>
              <w:rPr>
                <w:rFonts w:ascii="Times New Roman" w:hAnsi="Times New Roman" w:cs="Times New Roman"/>
                <w:b/>
                <w:bCs/>
                <w:szCs w:val="26"/>
              </w:rPr>
            </w:pPr>
            <w:r w:rsidRPr="00DF06C1">
              <w:rPr>
                <w:rFonts w:ascii="Times New Roman" w:hAnsi="Times New Roman" w:cs="Times New Roman"/>
                <w:b/>
                <w:bCs/>
                <w:szCs w:val="26"/>
              </w:rPr>
              <w:t>Step</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62B89DC2" w14:textId="77777777" w:rsidR="00B279FC" w:rsidRPr="00DF06C1" w:rsidRDefault="00B279FC" w:rsidP="00725DF1">
            <w:pPr>
              <w:jc w:val="center"/>
              <w:rPr>
                <w:rFonts w:ascii="Times New Roman" w:hAnsi="Times New Roman" w:cs="Times New Roman"/>
                <w:b/>
                <w:bCs/>
                <w:szCs w:val="26"/>
              </w:rPr>
            </w:pPr>
            <w:r w:rsidRPr="00DF06C1">
              <w:rPr>
                <w:rFonts w:ascii="Times New Roman" w:hAnsi="Times New Roman" w:cs="Times New Roman"/>
                <w:b/>
                <w:bCs/>
                <w:szCs w:val="26"/>
              </w:rPr>
              <w:t>Description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5F890F77" w14:textId="77777777" w:rsidR="00B279FC" w:rsidRPr="00DF06C1" w:rsidRDefault="00B279FC" w:rsidP="00725DF1">
            <w:pPr>
              <w:jc w:val="center"/>
              <w:rPr>
                <w:rFonts w:ascii="Times New Roman" w:hAnsi="Times New Roman" w:cs="Times New Roman"/>
                <w:b/>
                <w:bCs/>
                <w:szCs w:val="26"/>
              </w:rPr>
            </w:pPr>
            <w:r w:rsidRPr="00DF06C1">
              <w:rPr>
                <w:rFonts w:ascii="Times New Roman" w:hAnsi="Times New Roman" w:cs="Times New Roman"/>
                <w:b/>
                <w:bCs/>
                <w:szCs w:val="26"/>
              </w:rPr>
              <w:t>Ownership/Responsibility</w:t>
            </w:r>
          </w:p>
        </w:tc>
      </w:tr>
      <w:tr w:rsidR="00B279FC" w:rsidRPr="00DF06C1" w14:paraId="69BF0A36" w14:textId="77777777" w:rsidTr="00C714C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E75250" w14:textId="77777777" w:rsidR="00B279FC" w:rsidRPr="00DF06C1" w:rsidRDefault="00B279FC" w:rsidP="00725DF1">
            <w:pPr>
              <w:jc w:val="center"/>
              <w:rPr>
                <w:rFonts w:ascii="Times New Roman" w:hAnsi="Times New Roman" w:cs="Times New Roman"/>
                <w:szCs w:val="26"/>
              </w:rPr>
            </w:pPr>
            <w:r w:rsidRPr="00DF06C1">
              <w:rPr>
                <w:rFonts w:ascii="Times New Roman" w:hAnsi="Times New Roman" w:cs="Times New Roman"/>
                <w:szCs w:val="26"/>
              </w:rPr>
              <w:t>7.7.1.1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4DA4F3"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Reimage</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DC89C"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Reimage the device from a known good source of the corporate SOE or vendor-supplied restore media</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C5C357"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IT Team</w:t>
            </w:r>
          </w:p>
          <w:p w14:paraId="11E3C310"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IT Support</w:t>
            </w:r>
          </w:p>
        </w:tc>
      </w:tr>
      <w:tr w:rsidR="00B279FC" w:rsidRPr="00DF06C1" w14:paraId="4B3254EA" w14:textId="77777777" w:rsidTr="00C714C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F7ABCE" w14:textId="77777777" w:rsidR="00B279FC" w:rsidRPr="00DF06C1" w:rsidRDefault="00B279FC" w:rsidP="00725DF1">
            <w:pPr>
              <w:jc w:val="center"/>
              <w:rPr>
                <w:rFonts w:ascii="Times New Roman" w:hAnsi="Times New Roman" w:cs="Times New Roman"/>
                <w:szCs w:val="26"/>
              </w:rPr>
            </w:pPr>
            <w:r w:rsidRPr="00DF06C1">
              <w:rPr>
                <w:rFonts w:ascii="Times New Roman" w:hAnsi="Times New Roman" w:cs="Times New Roman"/>
                <w:szCs w:val="26"/>
              </w:rPr>
              <w:t>7.7.1.2</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86F726"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Rebuild</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C42335"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Restore device to factory state and apply organisation changes to restore services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8756C8"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Incident Response Team</w:t>
            </w:r>
          </w:p>
          <w:p w14:paraId="72192F23"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IT Team</w:t>
            </w:r>
          </w:p>
        </w:tc>
      </w:tr>
      <w:tr w:rsidR="00B279FC" w:rsidRPr="00DF06C1" w14:paraId="1E728B10" w14:textId="77777777" w:rsidTr="00C714C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F070F1" w14:textId="77777777" w:rsidR="00B279FC" w:rsidRPr="00DF06C1" w:rsidRDefault="00B279FC" w:rsidP="00725DF1">
            <w:pPr>
              <w:jc w:val="center"/>
              <w:rPr>
                <w:rFonts w:ascii="Times New Roman" w:hAnsi="Times New Roman" w:cs="Times New Roman"/>
                <w:szCs w:val="26"/>
              </w:rPr>
            </w:pPr>
            <w:r w:rsidRPr="00DF06C1">
              <w:rPr>
                <w:rFonts w:ascii="Times New Roman" w:hAnsi="Times New Roman" w:cs="Times New Roman"/>
                <w:szCs w:val="26"/>
              </w:rPr>
              <w:t>7.7.1.3</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29C8E1"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 xml:space="preserve">Remove Temporary Containment </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0C5F32"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Remove any temporary containment steps such as firewall rules or configuration changes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CB398"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 xml:space="preserve">IT Support </w:t>
            </w:r>
          </w:p>
        </w:tc>
      </w:tr>
      <w:tr w:rsidR="00B279FC" w:rsidRPr="00DF06C1" w14:paraId="00FE25F1" w14:textId="77777777" w:rsidTr="00C714C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4DAB2C" w14:textId="77777777" w:rsidR="00B279FC" w:rsidRPr="00DF06C1" w:rsidRDefault="00B279FC" w:rsidP="00725DF1">
            <w:pPr>
              <w:jc w:val="center"/>
              <w:rPr>
                <w:rFonts w:ascii="Times New Roman" w:hAnsi="Times New Roman" w:cs="Times New Roman"/>
                <w:szCs w:val="26"/>
              </w:rPr>
            </w:pPr>
            <w:r w:rsidRPr="00DF06C1">
              <w:rPr>
                <w:rFonts w:ascii="Times New Roman" w:hAnsi="Times New Roman" w:cs="Times New Roman"/>
                <w:szCs w:val="26"/>
              </w:rPr>
              <w:t>7.7.1.4</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AC7FF7"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Data Restore</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B5FD6C"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Restore the data</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C7F825"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Incident Response Team</w:t>
            </w:r>
          </w:p>
          <w:p w14:paraId="57876A19"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IT Support</w:t>
            </w:r>
          </w:p>
        </w:tc>
      </w:tr>
      <w:tr w:rsidR="00B279FC" w:rsidRPr="00DF06C1" w14:paraId="656F0C24" w14:textId="77777777" w:rsidTr="00C714C8">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022E66" w14:textId="77777777" w:rsidR="00B279FC" w:rsidRPr="00DF06C1" w:rsidRDefault="00B279FC" w:rsidP="00725DF1">
            <w:pPr>
              <w:jc w:val="center"/>
              <w:rPr>
                <w:rFonts w:ascii="Times New Roman" w:hAnsi="Times New Roman" w:cs="Times New Roman"/>
                <w:szCs w:val="26"/>
              </w:rPr>
            </w:pPr>
            <w:r w:rsidRPr="00DF06C1">
              <w:rPr>
                <w:rFonts w:ascii="Times New Roman" w:hAnsi="Times New Roman" w:cs="Times New Roman"/>
                <w:szCs w:val="26"/>
              </w:rPr>
              <w:t>7.7.1.5</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BABA1A"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Cloud Synchronisation</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23B86"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Ensure to programme regular synchronisation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3224CC"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Incident Response Team</w:t>
            </w:r>
          </w:p>
          <w:p w14:paraId="4EBA8AE3"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IT Support</w:t>
            </w:r>
          </w:p>
        </w:tc>
      </w:tr>
    </w:tbl>
    <w:p w14:paraId="7031AD92" w14:textId="2411AF3B" w:rsidR="00DF06C1" w:rsidRDefault="00DF06C1" w:rsidP="00B279FC">
      <w:pPr>
        <w:rPr>
          <w:caps/>
          <w:spacing w:val="15"/>
          <w:sz w:val="24"/>
          <w:szCs w:val="22"/>
        </w:rPr>
      </w:pPr>
    </w:p>
    <w:p w14:paraId="557C3656" w14:textId="77777777" w:rsidR="00DF06C1" w:rsidRDefault="00DF06C1">
      <w:pPr>
        <w:overflowPunct/>
        <w:autoSpaceDE/>
        <w:autoSpaceDN/>
        <w:adjustRightInd/>
        <w:jc w:val="left"/>
        <w:textAlignment w:val="auto"/>
        <w:rPr>
          <w:caps/>
          <w:spacing w:val="15"/>
          <w:sz w:val="24"/>
          <w:szCs w:val="22"/>
        </w:rPr>
      </w:pPr>
      <w:r>
        <w:rPr>
          <w:caps/>
          <w:spacing w:val="15"/>
          <w:sz w:val="24"/>
          <w:szCs w:val="22"/>
        </w:rPr>
        <w:br w:type="page"/>
      </w:r>
    </w:p>
    <w:p w14:paraId="69C03A79" w14:textId="77777777" w:rsidR="00B279FC" w:rsidRDefault="00B279FC" w:rsidP="00B279FC">
      <w:pPr>
        <w:pStyle w:val="Heading2"/>
      </w:pPr>
      <w:bookmarkStart w:id="165" w:name="_Toc107411713"/>
      <w:bookmarkStart w:id="166" w:name="_Toc210208228"/>
      <w:r>
        <w:lastRenderedPageBreak/>
        <w:t>Post-Incident</w:t>
      </w:r>
      <w:bookmarkEnd w:id="165"/>
      <w:bookmarkEnd w:id="166"/>
    </w:p>
    <w:p w14:paraId="0E901837" w14:textId="77777777" w:rsidR="00B279FC" w:rsidRDefault="00B279FC" w:rsidP="00B279FC">
      <w:pPr>
        <w:rPr>
          <w:rFonts w:ascii="Calibri" w:hAnsi="Calibri" w:cs="TT15Ct00"/>
          <w:szCs w:val="22"/>
        </w:rPr>
      </w:pPr>
    </w:p>
    <w:p w14:paraId="48FDAACE" w14:textId="77777777" w:rsidR="00B279FC" w:rsidRPr="00DF06C1" w:rsidRDefault="00B279FC" w:rsidP="00B279FC">
      <w:pPr>
        <w:rPr>
          <w:szCs w:val="22"/>
        </w:rPr>
      </w:pPr>
      <w:r w:rsidRPr="00DF06C1">
        <w:rPr>
          <w:szCs w:val="22"/>
        </w:rPr>
        <w:t>Because the handling of Elevation of Privilege incidents can be extremely expensive, it is particularly important for organisations to conduct a robust assessment of lessons learned after major Elevation of Privilege incidents to prevent similar incidents from occurring.</w:t>
      </w:r>
    </w:p>
    <w:p w14:paraId="468E7CD9" w14:textId="77777777" w:rsidR="00B279FC" w:rsidRDefault="00B279FC" w:rsidP="00B279FC">
      <w:pPr>
        <w:rPr>
          <w:rFonts w:ascii="Calibri" w:hAnsi="Calibri" w:cs="TT15Ct00"/>
          <w:szCs w:val="22"/>
        </w:rPr>
      </w:pPr>
    </w:p>
    <w:p w14:paraId="63586CC4" w14:textId="77777777" w:rsidR="00B279FC" w:rsidRDefault="00B279FC" w:rsidP="00B279FC">
      <w:pPr>
        <w:jc w:val="center"/>
        <w:rPr>
          <w:rFonts w:ascii="Calibri" w:hAnsi="Calibri" w:cs="TT15Ct00"/>
          <w:szCs w:val="22"/>
        </w:rPr>
      </w:pPr>
      <w:r>
        <w:object w:dxaOrig="2629" w:dyaOrig="10693" w14:anchorId="26E09102">
          <v:shape id="_x0000_i1031" type="#_x0000_t75" style="width:137.4pt;height:559.1pt" o:ole="">
            <v:imagedata r:id="rId39" o:title=""/>
          </v:shape>
          <o:OLEObject Type="Embed" ProgID="Visio.Drawing.15" ShapeID="_x0000_i1031" DrawAspect="Content" ObjectID="_1821350215" r:id="rId40"/>
        </w:object>
      </w:r>
    </w:p>
    <w:p w14:paraId="52519689" w14:textId="037D5E43" w:rsidR="00DF06C1" w:rsidRDefault="00DF06C1">
      <w:pPr>
        <w:overflowPunct/>
        <w:autoSpaceDE/>
        <w:autoSpaceDN/>
        <w:adjustRightInd/>
        <w:jc w:val="left"/>
        <w:textAlignment w:val="auto"/>
      </w:pPr>
      <w:r>
        <w:br w:type="page"/>
      </w:r>
    </w:p>
    <w:p w14:paraId="53862773" w14:textId="77777777" w:rsidR="00B279FC" w:rsidRPr="00DF06C1" w:rsidRDefault="00B279FC" w:rsidP="00DF06C1">
      <w:pPr>
        <w:spacing w:after="120"/>
        <w:rPr>
          <w:szCs w:val="26"/>
        </w:rPr>
      </w:pPr>
      <w:r w:rsidRPr="00DF06C1">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4"/>
        <w:gridCol w:w="3401"/>
        <w:gridCol w:w="3120"/>
      </w:tblGrid>
      <w:tr w:rsidR="00B279FC" w:rsidRPr="00DF06C1" w14:paraId="7E0EE7F8"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5CA4579E" w14:textId="77777777" w:rsidR="00B279FC" w:rsidRPr="00DF06C1" w:rsidRDefault="00B279FC" w:rsidP="00725DF1">
            <w:pPr>
              <w:jc w:val="center"/>
              <w:rPr>
                <w:rFonts w:ascii="Times New Roman" w:hAnsi="Times New Roman" w:cs="Times New Roman"/>
                <w:b/>
                <w:bCs/>
                <w:szCs w:val="26"/>
              </w:rPr>
            </w:pPr>
            <w:r w:rsidRPr="00DF06C1">
              <w:rPr>
                <w:rFonts w:ascii="Times New Roman" w:hAnsi="Times New Roman" w:cs="Times New Roman"/>
                <w:b/>
                <w:bCs/>
                <w:szCs w:val="26"/>
              </w:rPr>
              <w:t>Reference</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27C2375E" w14:textId="77777777" w:rsidR="00B279FC" w:rsidRPr="00DF06C1" w:rsidRDefault="00B279FC" w:rsidP="00725DF1">
            <w:pPr>
              <w:jc w:val="center"/>
              <w:rPr>
                <w:rFonts w:ascii="Times New Roman" w:hAnsi="Times New Roman" w:cs="Times New Roman"/>
                <w:b/>
                <w:bCs/>
                <w:szCs w:val="26"/>
              </w:rPr>
            </w:pPr>
            <w:r w:rsidRPr="00DF06C1">
              <w:rPr>
                <w:rFonts w:ascii="Times New Roman" w:hAnsi="Times New Roman" w:cs="Times New Roman"/>
                <w:b/>
                <w:bCs/>
                <w:szCs w:val="26"/>
              </w:rPr>
              <w:t>Step</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60D2EB5C" w14:textId="77777777" w:rsidR="00B279FC" w:rsidRPr="00DF06C1" w:rsidRDefault="00B279FC" w:rsidP="00725DF1">
            <w:pPr>
              <w:jc w:val="center"/>
              <w:rPr>
                <w:rFonts w:ascii="Times New Roman" w:hAnsi="Times New Roman" w:cs="Times New Roman"/>
                <w:b/>
                <w:bCs/>
                <w:szCs w:val="26"/>
              </w:rPr>
            </w:pPr>
            <w:r w:rsidRPr="00DF06C1">
              <w:rPr>
                <w:rFonts w:ascii="Times New Roman" w:hAnsi="Times New Roman" w:cs="Times New Roman"/>
                <w:b/>
                <w:bCs/>
                <w:szCs w:val="26"/>
              </w:rPr>
              <w:t>Description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169C1CF0" w14:textId="77777777" w:rsidR="00B279FC" w:rsidRPr="00DF06C1" w:rsidRDefault="00B279FC" w:rsidP="00725DF1">
            <w:pPr>
              <w:jc w:val="center"/>
              <w:rPr>
                <w:rFonts w:ascii="Times New Roman" w:hAnsi="Times New Roman" w:cs="Times New Roman"/>
                <w:b/>
                <w:bCs/>
                <w:szCs w:val="26"/>
              </w:rPr>
            </w:pPr>
            <w:r w:rsidRPr="00DF06C1">
              <w:rPr>
                <w:rFonts w:ascii="Times New Roman" w:hAnsi="Times New Roman" w:cs="Times New Roman"/>
                <w:b/>
                <w:bCs/>
                <w:szCs w:val="26"/>
              </w:rPr>
              <w:t>Ownership/Responsibility</w:t>
            </w:r>
          </w:p>
        </w:tc>
      </w:tr>
      <w:tr w:rsidR="00B279FC" w:rsidRPr="00DF06C1" w14:paraId="57F18B7E"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E60B8F" w14:textId="77777777" w:rsidR="00B279FC" w:rsidRPr="00DF06C1" w:rsidRDefault="00B279FC" w:rsidP="00725DF1">
            <w:pPr>
              <w:jc w:val="center"/>
              <w:rPr>
                <w:rFonts w:ascii="Times New Roman" w:hAnsi="Times New Roman" w:cs="Times New Roman"/>
                <w:szCs w:val="26"/>
              </w:rPr>
            </w:pPr>
            <w:r w:rsidRPr="00DF06C1">
              <w:rPr>
                <w:rFonts w:ascii="Times New Roman" w:hAnsi="Times New Roman" w:cs="Times New Roman"/>
                <w:szCs w:val="26"/>
              </w:rPr>
              <w:t>7.8.1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6272B"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Incident Review</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297BA1"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 xml:space="preserve">It is necessary to include an incident review in the incident management process </w:t>
            </w:r>
          </w:p>
          <w:p w14:paraId="0678B59F"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Sub steps: 7.8.1.1 – 7.8.1.2</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DC37FA"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Incident Response Team (IRP)</w:t>
            </w:r>
          </w:p>
          <w:p w14:paraId="1E5C59E6" w14:textId="77777777" w:rsidR="00B279FC" w:rsidRPr="00DF06C1" w:rsidRDefault="00B279FC" w:rsidP="00725DF1">
            <w:pPr>
              <w:rPr>
                <w:rFonts w:ascii="Times New Roman" w:hAnsi="Times New Roman" w:cs="Times New Roman"/>
                <w:szCs w:val="26"/>
              </w:rPr>
            </w:pPr>
          </w:p>
        </w:tc>
      </w:tr>
      <w:tr w:rsidR="00B279FC" w:rsidRPr="00DF06C1" w14:paraId="6DFDE0A8"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8150CA" w14:textId="77777777" w:rsidR="00B279FC" w:rsidRPr="00DF06C1" w:rsidRDefault="00B279FC" w:rsidP="00725DF1">
            <w:pPr>
              <w:jc w:val="center"/>
              <w:rPr>
                <w:rFonts w:ascii="Times New Roman" w:hAnsi="Times New Roman" w:cs="Times New Roman"/>
                <w:szCs w:val="26"/>
              </w:rPr>
            </w:pPr>
            <w:r w:rsidRPr="00DF06C1">
              <w:rPr>
                <w:rFonts w:ascii="Times New Roman" w:hAnsi="Times New Roman" w:cs="Times New Roman"/>
                <w:szCs w:val="26"/>
              </w:rPr>
              <w:t>7.8.2</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05446D"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Lessons Uncovered</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1EEAC8"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Identify the items that require improvements such as policy updates, new controls to implement, new standards or frameworks to implement, etc.</w:t>
            </w:r>
          </w:p>
          <w:p w14:paraId="5221C4AF"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Sub steps: 7.8.2.1 – 7.8.2.3</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35918"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Incident Response Team</w:t>
            </w:r>
          </w:p>
        </w:tc>
      </w:tr>
      <w:tr w:rsidR="00B279FC" w:rsidRPr="00DF06C1" w14:paraId="649F8622"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A07F72" w14:textId="77777777" w:rsidR="00B279FC" w:rsidRPr="00DF06C1" w:rsidRDefault="00B279FC" w:rsidP="00725DF1">
            <w:pPr>
              <w:jc w:val="center"/>
              <w:rPr>
                <w:rFonts w:ascii="Times New Roman" w:hAnsi="Times New Roman" w:cs="Times New Roman"/>
                <w:szCs w:val="26"/>
              </w:rPr>
            </w:pPr>
            <w:r w:rsidRPr="00DF06C1">
              <w:rPr>
                <w:rFonts w:ascii="Times New Roman" w:hAnsi="Times New Roman" w:cs="Times New Roman"/>
                <w:szCs w:val="26"/>
              </w:rPr>
              <w:t>7.8.3</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462058"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Lessons Applied</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380F9"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Determine what worked well in the organisation's incident response plan and opportunities for improvement. Lessons learned from both mock and real events will help strengthen systems against future attacks</w:t>
            </w:r>
          </w:p>
          <w:p w14:paraId="4A87A25A"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Sub steps: 7.8.3.1 – 7.8.3.3</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6C44FD"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Incident Response Team</w:t>
            </w:r>
          </w:p>
        </w:tc>
      </w:tr>
      <w:tr w:rsidR="00B279FC" w:rsidRPr="00DF06C1" w14:paraId="1701D7A7"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E9B997" w14:textId="77777777" w:rsidR="00B279FC" w:rsidRPr="00DF06C1" w:rsidRDefault="00B279FC" w:rsidP="00725DF1">
            <w:pPr>
              <w:jc w:val="center"/>
              <w:rPr>
                <w:rFonts w:ascii="Times New Roman" w:hAnsi="Times New Roman" w:cs="Times New Roman"/>
                <w:szCs w:val="26"/>
              </w:rPr>
            </w:pPr>
            <w:r w:rsidRPr="00DF06C1">
              <w:rPr>
                <w:rFonts w:ascii="Times New Roman" w:hAnsi="Times New Roman" w:cs="Times New Roman"/>
                <w:szCs w:val="26"/>
              </w:rPr>
              <w:t>7.8.4</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1BDA1"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Response Workflow Updated (review and update playbook with latest discoveries)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4B949"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Check that the new configurations are in place via the performance of internal audits and following a continuous improvement process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4D94C"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IT Team</w:t>
            </w:r>
          </w:p>
          <w:p w14:paraId="1220FFCB"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Incident Response Team</w:t>
            </w:r>
          </w:p>
        </w:tc>
      </w:tr>
      <w:tr w:rsidR="00B279FC" w:rsidRPr="00DF06C1" w14:paraId="0A25CFC6"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BAF164" w14:textId="77777777" w:rsidR="00B279FC" w:rsidRPr="00DF06C1" w:rsidRDefault="00B279FC" w:rsidP="00725DF1">
            <w:pPr>
              <w:jc w:val="center"/>
              <w:rPr>
                <w:rFonts w:ascii="Times New Roman" w:hAnsi="Times New Roman" w:cs="Times New Roman"/>
                <w:szCs w:val="26"/>
              </w:rPr>
            </w:pPr>
            <w:r w:rsidRPr="00DF06C1">
              <w:rPr>
                <w:rFonts w:ascii="Times New Roman" w:hAnsi="Times New Roman" w:cs="Times New Roman"/>
                <w:szCs w:val="26"/>
              </w:rPr>
              <w:t>7.8.5</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CB6D5B"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Update of the knowledgebase</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2F28B5"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Add the new processes or procedures used in this incident to the organisation knowledgebase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3969EA"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IT Team</w:t>
            </w:r>
          </w:p>
          <w:p w14:paraId="52A11EC2"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Incident Response Team</w:t>
            </w:r>
          </w:p>
        </w:tc>
      </w:tr>
      <w:tr w:rsidR="00B279FC" w:rsidRPr="00DF06C1" w14:paraId="5BB9DCE7"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0837E" w14:textId="77777777" w:rsidR="00B279FC" w:rsidRPr="00DF06C1" w:rsidRDefault="00B279FC" w:rsidP="00725DF1">
            <w:pPr>
              <w:jc w:val="center"/>
              <w:rPr>
                <w:rFonts w:ascii="Times New Roman" w:hAnsi="Times New Roman" w:cs="Times New Roman"/>
                <w:szCs w:val="26"/>
              </w:rPr>
            </w:pPr>
            <w:r w:rsidRPr="00DF06C1">
              <w:rPr>
                <w:rFonts w:ascii="Times New Roman" w:hAnsi="Times New Roman" w:cs="Times New Roman"/>
                <w:szCs w:val="26"/>
              </w:rPr>
              <w:t>7.8.6</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16B31"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Update Risk Register</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9F84A"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 xml:space="preserve">Update the risk register to define the new level of the risk and define its new status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6FF48"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Incident Response Team</w:t>
            </w:r>
          </w:p>
          <w:p w14:paraId="6F4C432C" w14:textId="77777777" w:rsidR="00B279FC" w:rsidRPr="00DF06C1" w:rsidRDefault="00B279FC" w:rsidP="00725DF1">
            <w:pPr>
              <w:rPr>
                <w:rFonts w:ascii="Times New Roman" w:hAnsi="Times New Roman" w:cs="Times New Roman"/>
                <w:szCs w:val="26"/>
              </w:rPr>
            </w:pPr>
            <w:r w:rsidRPr="00DF06C1">
              <w:rPr>
                <w:rFonts w:ascii="Times New Roman" w:hAnsi="Times New Roman" w:cs="Times New Roman"/>
                <w:szCs w:val="26"/>
              </w:rPr>
              <w:t>GRC Team</w:t>
            </w:r>
          </w:p>
        </w:tc>
      </w:tr>
    </w:tbl>
    <w:p w14:paraId="0731EB1F" w14:textId="77777777" w:rsidR="00DF06C1" w:rsidRDefault="00DF06C1" w:rsidP="00DF06C1">
      <w:pPr>
        <w:spacing w:after="120"/>
        <w:rPr>
          <w:szCs w:val="26"/>
        </w:rPr>
      </w:pPr>
    </w:p>
    <w:p w14:paraId="58A6E5CC" w14:textId="77777777" w:rsidR="00DF06C1" w:rsidRDefault="00DF06C1">
      <w:pPr>
        <w:overflowPunct/>
        <w:autoSpaceDE/>
        <w:autoSpaceDN/>
        <w:adjustRightInd/>
        <w:jc w:val="left"/>
        <w:textAlignment w:val="auto"/>
        <w:rPr>
          <w:szCs w:val="26"/>
        </w:rPr>
      </w:pPr>
      <w:r>
        <w:rPr>
          <w:szCs w:val="26"/>
        </w:rPr>
        <w:br w:type="page"/>
      </w:r>
    </w:p>
    <w:p w14:paraId="045C75BE" w14:textId="2115B3FE" w:rsidR="00B279FC" w:rsidRPr="00DF06C1" w:rsidRDefault="00B279FC" w:rsidP="00DF06C1">
      <w:pPr>
        <w:spacing w:after="120"/>
        <w:rPr>
          <w:szCs w:val="26"/>
        </w:rPr>
      </w:pPr>
      <w:r w:rsidRPr="00DF06C1">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4"/>
        <w:gridCol w:w="3401"/>
        <w:gridCol w:w="3120"/>
      </w:tblGrid>
      <w:tr w:rsidR="00B279FC" w:rsidRPr="00DF06C1" w14:paraId="2FE18128"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6A1DBC1C" w14:textId="77777777" w:rsidR="00B279FC" w:rsidRPr="00DF06C1" w:rsidRDefault="00B279FC" w:rsidP="00725DF1">
            <w:pPr>
              <w:jc w:val="center"/>
              <w:rPr>
                <w:rFonts w:ascii="Times New Roman" w:hAnsi="Times New Roman" w:cs="Times New Roman"/>
                <w:b/>
                <w:bCs/>
                <w:szCs w:val="26"/>
              </w:rPr>
            </w:pPr>
            <w:r w:rsidRPr="00DF06C1">
              <w:rPr>
                <w:rFonts w:ascii="Times New Roman" w:hAnsi="Times New Roman" w:cs="Times New Roman"/>
                <w:b/>
                <w:bCs/>
                <w:szCs w:val="26"/>
              </w:rPr>
              <w:t>Reference</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11C65FF5" w14:textId="77777777" w:rsidR="00B279FC" w:rsidRPr="00DF06C1" w:rsidRDefault="00B279FC" w:rsidP="00725DF1">
            <w:pPr>
              <w:jc w:val="center"/>
              <w:rPr>
                <w:rFonts w:ascii="Times New Roman" w:hAnsi="Times New Roman" w:cs="Times New Roman"/>
                <w:b/>
                <w:bCs/>
                <w:szCs w:val="26"/>
              </w:rPr>
            </w:pPr>
            <w:r w:rsidRPr="00DF06C1">
              <w:rPr>
                <w:rFonts w:ascii="Times New Roman" w:hAnsi="Times New Roman" w:cs="Times New Roman"/>
                <w:b/>
                <w:bCs/>
                <w:szCs w:val="26"/>
              </w:rPr>
              <w:t>Step</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025BEF0F" w14:textId="77777777" w:rsidR="00B279FC" w:rsidRPr="00DF06C1" w:rsidRDefault="00B279FC" w:rsidP="00725DF1">
            <w:pPr>
              <w:jc w:val="center"/>
              <w:rPr>
                <w:rFonts w:ascii="Times New Roman" w:hAnsi="Times New Roman" w:cs="Times New Roman"/>
                <w:b/>
                <w:bCs/>
                <w:szCs w:val="26"/>
              </w:rPr>
            </w:pPr>
            <w:r w:rsidRPr="00DF06C1">
              <w:rPr>
                <w:rFonts w:ascii="Times New Roman" w:hAnsi="Times New Roman" w:cs="Times New Roman"/>
                <w:b/>
                <w:bCs/>
                <w:szCs w:val="26"/>
              </w:rPr>
              <w:t>Description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99"/>
            <w:hideMark/>
          </w:tcPr>
          <w:p w14:paraId="1BEEB6A4" w14:textId="77777777" w:rsidR="00B279FC" w:rsidRPr="00DF06C1" w:rsidRDefault="00B279FC" w:rsidP="00725DF1">
            <w:pPr>
              <w:jc w:val="center"/>
              <w:rPr>
                <w:rFonts w:ascii="Times New Roman" w:hAnsi="Times New Roman" w:cs="Times New Roman"/>
                <w:b/>
                <w:bCs/>
                <w:szCs w:val="26"/>
              </w:rPr>
            </w:pPr>
            <w:r w:rsidRPr="00DF06C1">
              <w:rPr>
                <w:rFonts w:ascii="Times New Roman" w:hAnsi="Times New Roman" w:cs="Times New Roman"/>
                <w:b/>
                <w:bCs/>
                <w:szCs w:val="26"/>
              </w:rPr>
              <w:t>Ownership/Responsibility</w:t>
            </w:r>
          </w:p>
        </w:tc>
      </w:tr>
      <w:tr w:rsidR="00B279FC" w:rsidRPr="00DF06C1" w14:paraId="448B4D04"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24A243"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7.8.1.1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71D02A"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Electronic Personal Health Information (ePHI) compromised?</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4B9D6B"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Identify if Electronic Personal Health Information has been compromised as a consequence of this type of incident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2FAA0"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 xml:space="preserve">Incident Response Team </w:t>
            </w:r>
          </w:p>
          <w:p w14:paraId="63B57D0D"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r w:rsidR="00B279FC" w:rsidRPr="00DF06C1" w14:paraId="091F33A8"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165E82"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7.8.1.2</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3462B8"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Sensitive information compromised?</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BBD6E1"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Identify if sensitive information has been compromised as a consequence of this type of incident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2F4BC2"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 xml:space="preserve">Incident Response Team </w:t>
            </w:r>
          </w:p>
          <w:p w14:paraId="0A7A1909"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r w:rsidR="00B279FC" w:rsidRPr="00DF06C1" w14:paraId="0A39AF4E"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D6F27"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7.8.2.1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6DEAB5"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Policy updates defined</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D1FCCB"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Define the uplift required to improve the organisation's security policies to embed them in the organisation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BC5D2"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 xml:space="preserve">Incident Response Team </w:t>
            </w:r>
          </w:p>
          <w:p w14:paraId="3240ED78"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p w14:paraId="7FE2E8CF"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Governance &amp; Compliance Team</w:t>
            </w:r>
          </w:p>
          <w:p w14:paraId="3F0A53B2"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Leadership Team (C-Level)</w:t>
            </w:r>
          </w:p>
        </w:tc>
      </w:tr>
      <w:tr w:rsidR="00B279FC" w:rsidRPr="00DF06C1" w14:paraId="28709743"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06FC6E"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7.8.2.2</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0EF189"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Process updates</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54EBFC"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Update processes to ensure the inclusion of the new steps identified as missing to ensure an improved security posture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EE0CDE"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All organisation</w:t>
            </w:r>
          </w:p>
        </w:tc>
      </w:tr>
      <w:tr w:rsidR="00B279FC" w:rsidRPr="00DF06C1" w14:paraId="1ED6C633"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67AD6D"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7.8.2.3</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74D808"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Configuration updates defined</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095E8"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Implement the configuration updates as required to strengthen systems against future attacks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D3BE73"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Incident Response Team</w:t>
            </w:r>
          </w:p>
          <w:p w14:paraId="023DFB1A"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r w:rsidR="00B279FC" w:rsidRPr="00DF06C1" w14:paraId="66C085E3"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7E5D62"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7.8.3.1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154AF"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Policies implemented</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AAC6D8"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 xml:space="preserve">Once policies are updated, these have to be implemented and communicated within the organisation. Owners should be defined for each </w:t>
            </w:r>
            <w:proofErr w:type="gramStart"/>
            <w:r w:rsidRPr="005C44DE">
              <w:rPr>
                <w:rFonts w:ascii="Times New Roman" w:hAnsi="Times New Roman" w:cs="Times New Roman"/>
                <w:sz w:val="25"/>
                <w:szCs w:val="25"/>
              </w:rPr>
              <w:t>policy</w:t>
            </w:r>
            <w:proofErr w:type="gramEnd"/>
            <w:r w:rsidRPr="005C44DE">
              <w:rPr>
                <w:rFonts w:ascii="Times New Roman" w:hAnsi="Times New Roman" w:cs="Times New Roman"/>
                <w:sz w:val="25"/>
                <w:szCs w:val="25"/>
              </w:rPr>
              <w:t xml:space="preserve"> and the review date should be determined</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9B1D50"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Policy Owners</w:t>
            </w:r>
          </w:p>
        </w:tc>
      </w:tr>
      <w:tr w:rsidR="00B279FC" w:rsidRPr="00DF06C1" w14:paraId="2A897AEE"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D512D"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7.8.3.2</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7FDA8D"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Process changes implemented</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F03DB2"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Implementation of the uplifted or updated processes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7BCAC7"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Policy Owners</w:t>
            </w:r>
          </w:p>
          <w:p w14:paraId="0D1F0A77"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Organisational Change Management Team</w:t>
            </w:r>
          </w:p>
          <w:p w14:paraId="7AE1265B"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The project team in charge of the process update project</w:t>
            </w:r>
          </w:p>
        </w:tc>
      </w:tr>
      <w:tr w:rsidR="00B279FC" w:rsidRPr="00DF06C1" w14:paraId="04658EC0" w14:textId="77777777" w:rsidTr="00DF06C1">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3DB853" w14:textId="77777777" w:rsidR="00B279FC" w:rsidRPr="005C44DE" w:rsidRDefault="00B279FC" w:rsidP="00725DF1">
            <w:pPr>
              <w:jc w:val="center"/>
              <w:rPr>
                <w:rFonts w:ascii="Times New Roman" w:hAnsi="Times New Roman" w:cs="Times New Roman"/>
                <w:sz w:val="25"/>
                <w:szCs w:val="25"/>
              </w:rPr>
            </w:pPr>
            <w:r w:rsidRPr="005C44DE">
              <w:rPr>
                <w:rFonts w:ascii="Times New Roman" w:hAnsi="Times New Roman" w:cs="Times New Roman"/>
                <w:sz w:val="25"/>
                <w:szCs w:val="25"/>
              </w:rPr>
              <w:t>7.8.3.3</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D54D61"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Configurations applied</w:t>
            </w:r>
          </w:p>
        </w:tc>
        <w:tc>
          <w:tcPr>
            <w:tcW w:w="34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063437"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Check that the updated configurations are in place and following a continuous improvement process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0E01BE" w14:textId="77777777" w:rsidR="00B279FC" w:rsidRPr="005C44DE" w:rsidRDefault="00B279FC" w:rsidP="00725DF1">
            <w:pPr>
              <w:rPr>
                <w:rFonts w:ascii="Times New Roman" w:hAnsi="Times New Roman" w:cs="Times New Roman"/>
                <w:sz w:val="25"/>
                <w:szCs w:val="25"/>
              </w:rPr>
            </w:pPr>
            <w:r w:rsidRPr="005C44DE">
              <w:rPr>
                <w:rFonts w:ascii="Times New Roman" w:hAnsi="Times New Roman" w:cs="Times New Roman"/>
                <w:sz w:val="25"/>
                <w:szCs w:val="25"/>
              </w:rPr>
              <w:t>IT Team</w:t>
            </w:r>
          </w:p>
        </w:tc>
      </w:tr>
    </w:tbl>
    <w:p w14:paraId="4721FC1E" w14:textId="77777777" w:rsidR="00B279FC" w:rsidRDefault="00B279FC" w:rsidP="00B279FC"/>
    <w:p w14:paraId="7AF2D94A" w14:textId="77777777" w:rsidR="00B279FC" w:rsidRDefault="00B279FC" w:rsidP="00B279FC">
      <w:pPr>
        <w:pStyle w:val="Heading1"/>
      </w:pPr>
      <w:bookmarkStart w:id="167" w:name="_Toc24978157"/>
      <w:bookmarkStart w:id="168" w:name="_Toc20729177"/>
      <w:bookmarkStart w:id="169" w:name="_Toc19787689"/>
      <w:bookmarkStart w:id="170" w:name="_Toc17229121"/>
      <w:bookmarkStart w:id="171" w:name="_Toc107411714"/>
      <w:bookmarkStart w:id="172" w:name="_Toc210208229"/>
      <w:r>
        <w:lastRenderedPageBreak/>
        <w:t>Glossary</w:t>
      </w:r>
      <w:bookmarkEnd w:id="167"/>
      <w:bookmarkEnd w:id="168"/>
      <w:bookmarkEnd w:id="169"/>
      <w:bookmarkEnd w:id="170"/>
      <w:bookmarkEnd w:id="171"/>
      <w:bookmarkEnd w:id="172"/>
    </w:p>
    <w:p w14:paraId="505242B4" w14:textId="77777777" w:rsidR="00DF06C1" w:rsidRDefault="00DF06C1" w:rsidP="00DF06C1">
      <w:pPr>
        <w:spacing w:before="200" w:after="200"/>
      </w:pPr>
    </w:p>
    <w:p w14:paraId="5186F42D" w14:textId="59BA04AD" w:rsidR="00B279FC" w:rsidRDefault="00B279FC" w:rsidP="00DF06C1">
      <w:pPr>
        <w:spacing w:before="200" w:after="200"/>
      </w:pPr>
      <w:r>
        <w:t xml:space="preserve">BC: Business Continuity </w:t>
      </w:r>
    </w:p>
    <w:p w14:paraId="41524BC6" w14:textId="77777777" w:rsidR="00B279FC" w:rsidRDefault="00B279FC" w:rsidP="00DF06C1">
      <w:pPr>
        <w:spacing w:before="200" w:after="200"/>
      </w:pPr>
      <w:r>
        <w:t>CIO: Chief Information Officer</w:t>
      </w:r>
    </w:p>
    <w:p w14:paraId="0D31B437" w14:textId="77777777" w:rsidR="00B279FC" w:rsidRDefault="00B279FC" w:rsidP="00DF06C1">
      <w:pPr>
        <w:spacing w:before="200" w:after="200"/>
      </w:pPr>
      <w:r>
        <w:t>CISO: Chief Information Security Officer</w:t>
      </w:r>
    </w:p>
    <w:p w14:paraId="46DB47D2" w14:textId="77777777" w:rsidR="00B279FC" w:rsidRDefault="00B279FC" w:rsidP="00DF06C1">
      <w:pPr>
        <w:spacing w:before="200" w:after="200"/>
      </w:pPr>
      <w:r>
        <w:t>CTO: Chief Technology Officer</w:t>
      </w:r>
    </w:p>
    <w:p w14:paraId="655F12B6" w14:textId="77777777" w:rsidR="00B279FC" w:rsidRDefault="00B279FC" w:rsidP="00DF06C1">
      <w:pPr>
        <w:spacing w:before="200" w:after="200"/>
      </w:pPr>
      <w:r>
        <w:t>DDOS: Distributed Denial of Service (attack)</w:t>
      </w:r>
    </w:p>
    <w:p w14:paraId="0B5DBEA4" w14:textId="77777777" w:rsidR="00B279FC" w:rsidRDefault="00B279FC" w:rsidP="00DF06C1">
      <w:pPr>
        <w:spacing w:before="200" w:after="200"/>
      </w:pPr>
      <w:r>
        <w:t>DOS: Denial of Service (attack)</w:t>
      </w:r>
    </w:p>
    <w:p w14:paraId="266749FC" w14:textId="77777777" w:rsidR="00B279FC" w:rsidRDefault="00B279FC" w:rsidP="00DF06C1">
      <w:pPr>
        <w:spacing w:before="200" w:after="200"/>
      </w:pPr>
      <w:r>
        <w:t>DR: Disaster Recovery</w:t>
      </w:r>
    </w:p>
    <w:p w14:paraId="638E090F" w14:textId="77777777" w:rsidR="00B279FC" w:rsidRDefault="00B279FC" w:rsidP="00DF06C1">
      <w:pPr>
        <w:spacing w:before="200" w:after="200"/>
      </w:pPr>
      <w:r>
        <w:t>GRC: Governance Risk &amp; Compliance</w:t>
      </w:r>
    </w:p>
    <w:p w14:paraId="5AFE6D59" w14:textId="77777777" w:rsidR="00B279FC" w:rsidRDefault="00B279FC" w:rsidP="00DF06C1">
      <w:pPr>
        <w:spacing w:before="200" w:after="200"/>
      </w:pPr>
      <w:r>
        <w:t>IDS: Intrusion Detection System</w:t>
      </w:r>
    </w:p>
    <w:p w14:paraId="6DB5D48F" w14:textId="77777777" w:rsidR="00B279FC" w:rsidRDefault="00B279FC" w:rsidP="00DF06C1">
      <w:pPr>
        <w:spacing w:before="200" w:after="200"/>
      </w:pPr>
      <w:r>
        <w:t>IPS: Intrusion Prevention System</w:t>
      </w:r>
    </w:p>
    <w:p w14:paraId="73A85AFF" w14:textId="77777777" w:rsidR="00B279FC" w:rsidRDefault="00B279FC" w:rsidP="00DF06C1">
      <w:pPr>
        <w:spacing w:before="200" w:after="200"/>
      </w:pPr>
      <w:r>
        <w:t>IR Team: Incident Response Team</w:t>
      </w:r>
    </w:p>
    <w:p w14:paraId="1CB7DBF4" w14:textId="77777777" w:rsidR="00B279FC" w:rsidRDefault="00B279FC" w:rsidP="00DF06C1">
      <w:pPr>
        <w:spacing w:before="200" w:after="200"/>
      </w:pPr>
      <w:r>
        <w:t>IRP: Incident Response Plan</w:t>
      </w:r>
    </w:p>
    <w:p w14:paraId="547DE818" w14:textId="77777777" w:rsidR="00B279FC" w:rsidRDefault="00B279FC" w:rsidP="00DF06C1">
      <w:pPr>
        <w:spacing w:before="200" w:after="200"/>
      </w:pPr>
      <w:r>
        <w:t>ISP: Internet Source Provider</w:t>
      </w:r>
    </w:p>
    <w:p w14:paraId="7D3DD35B" w14:textId="77777777" w:rsidR="00B279FC" w:rsidRDefault="00B279FC" w:rsidP="00DF06C1">
      <w:pPr>
        <w:spacing w:before="200" w:after="200"/>
      </w:pPr>
      <w:r>
        <w:t>IT: Information Technology</w:t>
      </w:r>
    </w:p>
    <w:p w14:paraId="47E246D0" w14:textId="77777777" w:rsidR="00B279FC" w:rsidRDefault="00B279FC" w:rsidP="00DF06C1">
      <w:pPr>
        <w:spacing w:before="200" w:after="200"/>
      </w:pPr>
      <w:r>
        <w:t>LDAP: Lightweight Directory Access Protocol</w:t>
      </w:r>
    </w:p>
    <w:p w14:paraId="4EC38409" w14:textId="77777777" w:rsidR="00B279FC" w:rsidRDefault="00B279FC" w:rsidP="00DF06C1">
      <w:pPr>
        <w:spacing w:before="200" w:after="200"/>
      </w:pPr>
      <w:r>
        <w:t>Malware: Malware is any software intentionally designed to cause damage to a computer, server, client, or computer network</w:t>
      </w:r>
    </w:p>
    <w:p w14:paraId="3DAD2B61" w14:textId="77777777" w:rsidR="00B279FC" w:rsidRDefault="00B279FC" w:rsidP="00DF06C1">
      <w:pPr>
        <w:spacing w:before="200" w:after="200"/>
      </w:pPr>
      <w:r>
        <w:t>MB: Megabyte</w:t>
      </w:r>
    </w:p>
    <w:p w14:paraId="37660779" w14:textId="77777777" w:rsidR="00B279FC" w:rsidRDefault="00B279FC" w:rsidP="00DF06C1">
      <w:pPr>
        <w:spacing w:before="200" w:after="200"/>
      </w:pPr>
      <w:r>
        <w:t xml:space="preserve">NDB: Notifiable Data Breach </w:t>
      </w:r>
    </w:p>
    <w:p w14:paraId="603981A0" w14:textId="77777777" w:rsidR="00B279FC" w:rsidRDefault="00B279FC" w:rsidP="00DF06C1">
      <w:pPr>
        <w:spacing w:before="200" w:after="200"/>
      </w:pPr>
      <w:r>
        <w:t>Procedure: A document written to support a specific process</w:t>
      </w:r>
    </w:p>
    <w:p w14:paraId="192EBAB5" w14:textId="77777777" w:rsidR="00B279FC" w:rsidRDefault="00B279FC" w:rsidP="00DF06C1">
      <w:pPr>
        <w:spacing w:before="200" w:after="200"/>
      </w:pPr>
      <w:r>
        <w:t>Process: A series of actions or steps taken to achieve a particular end state</w:t>
      </w:r>
    </w:p>
    <w:p w14:paraId="30BD7497" w14:textId="77777777" w:rsidR="00B279FC" w:rsidRDefault="00B279FC" w:rsidP="00DF06C1">
      <w:pPr>
        <w:spacing w:before="200" w:after="200"/>
      </w:pPr>
      <w:r>
        <w:t>SIEM: Security Information and Event Management</w:t>
      </w:r>
    </w:p>
    <w:p w14:paraId="6F2E9F97" w14:textId="77777777" w:rsidR="00B279FC" w:rsidRDefault="00B279FC" w:rsidP="00DF06C1">
      <w:pPr>
        <w:spacing w:before="200" w:after="200"/>
      </w:pPr>
      <w:r>
        <w:t>SOC: Security Operation Centre</w:t>
      </w:r>
    </w:p>
    <w:p w14:paraId="6AAD62C8" w14:textId="77777777" w:rsidR="00B279FC" w:rsidRDefault="00B279FC" w:rsidP="00DF06C1">
      <w:pPr>
        <w:spacing w:before="200" w:after="200"/>
      </w:pPr>
      <w:r>
        <w:t>VM: Virtual Machine</w:t>
      </w:r>
    </w:p>
    <w:p w14:paraId="6F16D3DB" w14:textId="77777777" w:rsidR="00B279FC" w:rsidRPr="00B279FC" w:rsidRDefault="00B279FC" w:rsidP="00B279FC">
      <w:pPr>
        <w:overflowPunct/>
        <w:autoSpaceDE/>
        <w:autoSpaceDN/>
        <w:adjustRightInd/>
        <w:jc w:val="left"/>
        <w:textAlignment w:val="auto"/>
        <w:rPr>
          <w:rFonts w:eastAsiaTheme="minorEastAsia"/>
          <w:szCs w:val="26"/>
          <w:lang w:val="en-AU"/>
        </w:rPr>
      </w:pPr>
    </w:p>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sectPr w:rsidR="00B279FC" w:rsidRPr="00B279FC" w:rsidSect="005C44DE">
      <w:footerReference w:type="default" r:id="rId41"/>
      <w:pgSz w:w="11907" w:h="16840" w:code="9"/>
      <w:pgMar w:top="1276" w:right="1701" w:bottom="709" w:left="1138" w:header="792" w:footer="0" w:gutter="0"/>
      <w:paperSrc w:first="283" w:other="283"/>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C378E" w14:textId="77777777" w:rsidR="004B2ADC" w:rsidRDefault="004B2ADC" w:rsidP="00DB6BE3">
      <w:r>
        <w:separator/>
      </w:r>
    </w:p>
  </w:endnote>
  <w:endnote w:type="continuationSeparator" w:id="0">
    <w:p w14:paraId="024C378F" w14:textId="77777777" w:rsidR="004B2ADC" w:rsidRDefault="004B2ADC" w:rsidP="00DB6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altName w:val="Calibri"/>
    <w:panose1 w:val="00000000000000000000"/>
    <w:charset w:val="00"/>
    <w:family w:val="swiss"/>
    <w:notTrueType/>
    <w:pitch w:val="variable"/>
    <w:sig w:usb0="00000003" w:usb1="00000000" w:usb2="00000000" w:usb3="00000000" w:csb0="00000001" w:csb1="00000000"/>
  </w:font>
  <w:font w:name="Myriad-BoldItalic">
    <w:panose1 w:val="00000000000000000000"/>
    <w:charset w:val="00"/>
    <w:family w:val="auto"/>
    <w:notTrueType/>
    <w:pitch w:val="variable"/>
    <w:sig w:usb0="00000003" w:usb1="00000000" w:usb2="00000000" w:usb3="00000000" w:csb0="00000001" w:csb1="00000000"/>
  </w:font>
  <w:font w:name="RabobankFont">
    <w:panose1 w:val="00000000000000000000"/>
    <w:charset w:val="00"/>
    <w:family w:val="auto"/>
    <w:notTrueType/>
    <w:pitch w:val="variable"/>
    <w:sig w:usb0="00000003" w:usb1="00000000" w:usb2="00000000" w:usb3="00000000" w:csb0="00000001" w:csb1="00000000"/>
  </w:font>
  <w:font w:name="Myriad-Italic">
    <w:panose1 w:val="00000000000000000000"/>
    <w:charset w:val="00"/>
    <w:family w:val="auto"/>
    <w:notTrueType/>
    <w:pitch w:val="variable"/>
    <w:sig w:usb0="00000003" w:usb1="00000000" w:usb2="00000000" w:usb3="00000000" w:csb0="00000001" w:csb1="00000000"/>
  </w:font>
  <w:font w:name="Myriad-ExtraBoldItalic">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T15Ct00">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4843810"/>
      <w:docPartObj>
        <w:docPartGallery w:val="Page Numbers (Bottom of Page)"/>
        <w:docPartUnique/>
      </w:docPartObj>
    </w:sdtPr>
    <w:sdtEndPr>
      <w:rPr>
        <w:noProof/>
      </w:rPr>
    </w:sdtEndPr>
    <w:sdtContent>
      <w:p w14:paraId="0E128EDD" w14:textId="174CBD45" w:rsidR="00197282" w:rsidRDefault="001972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234FF" w14:textId="77777777" w:rsidR="00197282" w:rsidRDefault="00197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C378C" w14:textId="77777777" w:rsidR="004B2ADC" w:rsidRDefault="004B2ADC" w:rsidP="00DB6BE3">
      <w:r>
        <w:separator/>
      </w:r>
    </w:p>
  </w:footnote>
  <w:footnote w:type="continuationSeparator" w:id="0">
    <w:p w14:paraId="024C378D" w14:textId="77777777" w:rsidR="004B2ADC" w:rsidRDefault="004B2ADC" w:rsidP="00DB6BE3">
      <w:r>
        <w:continuationSeparator/>
      </w:r>
    </w:p>
  </w:footnote>
  <w:footnote w:id="1">
    <w:p w14:paraId="43A60F6C" w14:textId="77777777" w:rsidR="00B279FC" w:rsidRDefault="00B279FC" w:rsidP="00B279FC">
      <w:pPr>
        <w:pStyle w:val="FootnoteText"/>
      </w:pPr>
      <w:r>
        <w:rPr>
          <w:rStyle w:val="FootnoteReference"/>
        </w:rPr>
        <w:footnoteRef/>
      </w:r>
      <w:r>
        <w:t xml:space="preserve"> </w:t>
      </w:r>
      <w:r>
        <w:rPr>
          <w:sz w:val="12"/>
          <w:szCs w:val="10"/>
        </w:rPr>
        <w:t>NIST Computer Incident Handling Guide SP 800-61 Revision 2:</w:t>
      </w:r>
      <w:r>
        <w:rPr>
          <w:sz w:val="10"/>
          <w:szCs w:val="8"/>
        </w:rPr>
        <w:t xml:space="preserve"> </w:t>
      </w:r>
      <w:hyperlink r:id="rId1" w:history="1">
        <w:r>
          <w:rPr>
            <w:rStyle w:val="Hyperlink"/>
            <w:sz w:val="12"/>
            <w:szCs w:val="10"/>
          </w:rPr>
          <w:t>https://nvlpubs.nist.gov/nistpubs/SpecialPublications/NIST.SP.800-61r2.pdf</w:t>
        </w:r>
      </w:hyperlink>
    </w:p>
  </w:footnote>
  <w:footnote w:id="2">
    <w:p w14:paraId="54AA7C13" w14:textId="77777777" w:rsidR="00B279FC" w:rsidRPr="00C839D9" w:rsidRDefault="00B279FC" w:rsidP="00B279FC">
      <w:pPr>
        <w:rPr>
          <w:sz w:val="12"/>
          <w:szCs w:val="10"/>
        </w:rPr>
      </w:pPr>
      <w:r>
        <w:rPr>
          <w:rStyle w:val="FootnoteReference"/>
        </w:rPr>
        <w:footnoteRef/>
      </w:r>
      <w:r>
        <w:rPr>
          <w:sz w:val="12"/>
          <w:szCs w:val="10"/>
        </w:rP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2" w:history="1">
        <w:r w:rsidRPr="00C839D9">
          <w:rPr>
            <w:rStyle w:val="Hyperlink"/>
            <w:sz w:val="12"/>
            <w:szCs w:val="10"/>
          </w:rPr>
          <w:t>https://nvlpubs.nist.gov/nistpubs/SpecialPublications/NIST.SP.800-61r2.pdf</w:t>
        </w:r>
      </w:hyperlink>
    </w:p>
  </w:footnote>
  <w:footnote w:id="3">
    <w:p w14:paraId="2B66B693" w14:textId="77777777" w:rsidR="00B279FC" w:rsidRPr="00C839D9" w:rsidRDefault="00B279FC" w:rsidP="00B279FC">
      <w:pPr>
        <w:rPr>
          <w:sz w:val="12"/>
          <w:szCs w:val="10"/>
        </w:rPr>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3" w:history="1">
        <w:r w:rsidRPr="00C839D9">
          <w:rPr>
            <w:rStyle w:val="Hyperlink"/>
            <w:sz w:val="12"/>
            <w:szCs w:val="10"/>
          </w:rPr>
          <w:t>https://nvlpubs.nist.gov/nistpubs/SpecialPublications/NIST.SP.800-61r2.pdf</w:t>
        </w:r>
      </w:hyperlink>
    </w:p>
  </w:footnote>
  <w:footnote w:id="4">
    <w:p w14:paraId="1E76FECB" w14:textId="77777777" w:rsidR="00B279FC" w:rsidRPr="00C839D9" w:rsidRDefault="00B279FC" w:rsidP="00B279FC">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4" w:history="1">
        <w:r w:rsidRPr="00C839D9">
          <w:rPr>
            <w:rStyle w:val="Hyperlink"/>
            <w:sz w:val="12"/>
            <w:szCs w:val="10"/>
          </w:rPr>
          <w:t>https://nvlpubs.nist.gov/nistpubs/SpecialPublications/NIST.SP.800-61r2.pdf</w:t>
        </w:r>
      </w:hyperlink>
    </w:p>
  </w:footnote>
  <w:footnote w:id="5">
    <w:p w14:paraId="56197FF8" w14:textId="77777777" w:rsidR="00B279FC" w:rsidRPr="00C839D9" w:rsidRDefault="00B279FC" w:rsidP="00B279FC">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5" w:history="1">
        <w:r w:rsidRPr="00C839D9">
          <w:rPr>
            <w:rStyle w:val="Hyperlink"/>
            <w:sz w:val="12"/>
            <w:szCs w:val="10"/>
          </w:rPr>
          <w:t>https://nvlpubs.nist.gov/nistpubs/SpecialPublications/NIST.SP.800-61r2.pdf</w:t>
        </w:r>
      </w:hyperlink>
    </w:p>
  </w:footnote>
  <w:footnote w:id="6">
    <w:p w14:paraId="2B4F3F36" w14:textId="77777777" w:rsidR="00B279FC" w:rsidRPr="00A964BD" w:rsidRDefault="00B279FC" w:rsidP="00B279FC">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6" w:history="1">
        <w:r w:rsidRPr="00C839D9">
          <w:rPr>
            <w:rStyle w:val="Hyperlink"/>
            <w:sz w:val="12"/>
            <w:szCs w:val="10"/>
          </w:rPr>
          <w:t>https://nvlpubs.nist.gov/nistpubs/SpecialPublications/NIST.SP.800-61r2.pdf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73AF9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cs="Arial" w:hint="default"/>
        <w:sz w:val="24"/>
        <w:szCs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E1DC7"/>
    <w:multiLevelType w:val="hybridMultilevel"/>
    <w:tmpl w:val="249CFC08"/>
    <w:lvl w:ilvl="0" w:tplc="622A563C">
      <w:start w:val="1"/>
      <w:numFmt w:val="bullet"/>
      <w:lvlText w:val=""/>
      <w:lvlJc w:val="left"/>
      <w:pPr>
        <w:tabs>
          <w:tab w:val="num" w:pos="720"/>
        </w:tabs>
        <w:ind w:left="720" w:hanging="360"/>
      </w:pPr>
      <w:rPr>
        <w:rFonts w:ascii="Symbol" w:hAnsi="Symbol" w:hint="default"/>
      </w:rPr>
    </w:lvl>
    <w:lvl w:ilvl="1" w:tplc="D1624E88">
      <w:start w:val="1"/>
      <w:numFmt w:val="bullet"/>
      <w:lvlText w:val=""/>
      <w:lvlJc w:val="left"/>
      <w:pPr>
        <w:tabs>
          <w:tab w:val="num" w:pos="1440"/>
        </w:tabs>
        <w:ind w:left="1440" w:hanging="360"/>
      </w:pPr>
      <w:rPr>
        <w:rFonts w:ascii="Symbol" w:hAnsi="Symbol" w:hint="default"/>
      </w:rPr>
    </w:lvl>
    <w:lvl w:ilvl="2" w:tplc="1A9401D6">
      <w:start w:val="1"/>
      <w:numFmt w:val="bullet"/>
      <w:lvlText w:val=""/>
      <w:lvlJc w:val="left"/>
      <w:pPr>
        <w:tabs>
          <w:tab w:val="num" w:pos="2160"/>
        </w:tabs>
        <w:ind w:left="2160" w:hanging="360"/>
      </w:pPr>
      <w:rPr>
        <w:rFonts w:ascii="Symbol" w:hAnsi="Symbol" w:hint="default"/>
      </w:rPr>
    </w:lvl>
    <w:lvl w:ilvl="3" w:tplc="F0269F78">
      <w:start w:val="1"/>
      <w:numFmt w:val="bullet"/>
      <w:lvlText w:val=""/>
      <w:lvlJc w:val="left"/>
      <w:pPr>
        <w:tabs>
          <w:tab w:val="num" w:pos="2880"/>
        </w:tabs>
        <w:ind w:left="2880" w:hanging="360"/>
      </w:pPr>
      <w:rPr>
        <w:rFonts w:ascii="Symbol" w:hAnsi="Symbol" w:hint="default"/>
      </w:rPr>
    </w:lvl>
    <w:lvl w:ilvl="4" w:tplc="46BC10FE">
      <w:start w:val="1"/>
      <w:numFmt w:val="bullet"/>
      <w:lvlText w:val=""/>
      <w:lvlJc w:val="left"/>
      <w:pPr>
        <w:tabs>
          <w:tab w:val="num" w:pos="3600"/>
        </w:tabs>
        <w:ind w:left="3600" w:hanging="360"/>
      </w:pPr>
      <w:rPr>
        <w:rFonts w:ascii="Symbol" w:hAnsi="Symbol" w:hint="default"/>
      </w:rPr>
    </w:lvl>
    <w:lvl w:ilvl="5" w:tplc="283E59AE">
      <w:start w:val="1"/>
      <w:numFmt w:val="bullet"/>
      <w:lvlText w:val=""/>
      <w:lvlJc w:val="left"/>
      <w:pPr>
        <w:tabs>
          <w:tab w:val="num" w:pos="4320"/>
        </w:tabs>
        <w:ind w:left="4320" w:hanging="360"/>
      </w:pPr>
      <w:rPr>
        <w:rFonts w:ascii="Symbol" w:hAnsi="Symbol" w:hint="default"/>
      </w:rPr>
    </w:lvl>
    <w:lvl w:ilvl="6" w:tplc="E648D4A2">
      <w:start w:val="1"/>
      <w:numFmt w:val="bullet"/>
      <w:lvlText w:val=""/>
      <w:lvlJc w:val="left"/>
      <w:pPr>
        <w:tabs>
          <w:tab w:val="num" w:pos="5040"/>
        </w:tabs>
        <w:ind w:left="5040" w:hanging="360"/>
      </w:pPr>
      <w:rPr>
        <w:rFonts w:ascii="Symbol" w:hAnsi="Symbol" w:hint="default"/>
      </w:rPr>
    </w:lvl>
    <w:lvl w:ilvl="7" w:tplc="ED2E9692">
      <w:start w:val="1"/>
      <w:numFmt w:val="bullet"/>
      <w:lvlText w:val=""/>
      <w:lvlJc w:val="left"/>
      <w:pPr>
        <w:tabs>
          <w:tab w:val="num" w:pos="5760"/>
        </w:tabs>
        <w:ind w:left="5760" w:hanging="360"/>
      </w:pPr>
      <w:rPr>
        <w:rFonts w:ascii="Symbol" w:hAnsi="Symbol" w:hint="default"/>
      </w:rPr>
    </w:lvl>
    <w:lvl w:ilvl="8" w:tplc="EF8215FE">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665D38"/>
    <w:multiLevelType w:val="hybridMultilevel"/>
    <w:tmpl w:val="151C1FC2"/>
    <w:lvl w:ilvl="0" w:tplc="DC125244">
      <w:start w:val="1"/>
      <w:numFmt w:val="bullet"/>
      <w:lvlText w:val=""/>
      <w:lvlJc w:val="left"/>
      <w:pPr>
        <w:tabs>
          <w:tab w:val="num" w:pos="720"/>
        </w:tabs>
        <w:ind w:left="720" w:hanging="360"/>
      </w:pPr>
      <w:rPr>
        <w:rFonts w:ascii="Symbol" w:hAnsi="Symbol" w:hint="default"/>
      </w:rPr>
    </w:lvl>
    <w:lvl w:ilvl="1" w:tplc="68F642AA">
      <w:start w:val="1"/>
      <w:numFmt w:val="bullet"/>
      <w:lvlText w:val=""/>
      <w:lvlJc w:val="left"/>
      <w:pPr>
        <w:tabs>
          <w:tab w:val="num" w:pos="1440"/>
        </w:tabs>
        <w:ind w:left="1440" w:hanging="360"/>
      </w:pPr>
      <w:rPr>
        <w:rFonts w:ascii="Symbol" w:hAnsi="Symbol" w:hint="default"/>
      </w:rPr>
    </w:lvl>
    <w:lvl w:ilvl="2" w:tplc="C3B6C512">
      <w:start w:val="1"/>
      <w:numFmt w:val="bullet"/>
      <w:lvlText w:val=""/>
      <w:lvlJc w:val="left"/>
      <w:pPr>
        <w:tabs>
          <w:tab w:val="num" w:pos="2160"/>
        </w:tabs>
        <w:ind w:left="2160" w:hanging="360"/>
      </w:pPr>
      <w:rPr>
        <w:rFonts w:ascii="Symbol" w:hAnsi="Symbol" w:hint="default"/>
      </w:rPr>
    </w:lvl>
    <w:lvl w:ilvl="3" w:tplc="C5106EFE">
      <w:start w:val="1"/>
      <w:numFmt w:val="bullet"/>
      <w:lvlText w:val=""/>
      <w:lvlJc w:val="left"/>
      <w:pPr>
        <w:tabs>
          <w:tab w:val="num" w:pos="2880"/>
        </w:tabs>
        <w:ind w:left="2880" w:hanging="360"/>
      </w:pPr>
      <w:rPr>
        <w:rFonts w:ascii="Symbol" w:hAnsi="Symbol" w:hint="default"/>
      </w:rPr>
    </w:lvl>
    <w:lvl w:ilvl="4" w:tplc="A5485D62">
      <w:start w:val="1"/>
      <w:numFmt w:val="bullet"/>
      <w:lvlText w:val=""/>
      <w:lvlJc w:val="left"/>
      <w:pPr>
        <w:tabs>
          <w:tab w:val="num" w:pos="3600"/>
        </w:tabs>
        <w:ind w:left="3600" w:hanging="360"/>
      </w:pPr>
      <w:rPr>
        <w:rFonts w:ascii="Symbol" w:hAnsi="Symbol" w:hint="default"/>
      </w:rPr>
    </w:lvl>
    <w:lvl w:ilvl="5" w:tplc="0FC6A3F8">
      <w:start w:val="1"/>
      <w:numFmt w:val="bullet"/>
      <w:lvlText w:val=""/>
      <w:lvlJc w:val="left"/>
      <w:pPr>
        <w:tabs>
          <w:tab w:val="num" w:pos="4320"/>
        </w:tabs>
        <w:ind w:left="4320" w:hanging="360"/>
      </w:pPr>
      <w:rPr>
        <w:rFonts w:ascii="Symbol" w:hAnsi="Symbol" w:hint="default"/>
      </w:rPr>
    </w:lvl>
    <w:lvl w:ilvl="6" w:tplc="D8086CD4">
      <w:start w:val="1"/>
      <w:numFmt w:val="bullet"/>
      <w:lvlText w:val=""/>
      <w:lvlJc w:val="left"/>
      <w:pPr>
        <w:tabs>
          <w:tab w:val="num" w:pos="5040"/>
        </w:tabs>
        <w:ind w:left="5040" w:hanging="360"/>
      </w:pPr>
      <w:rPr>
        <w:rFonts w:ascii="Symbol" w:hAnsi="Symbol" w:hint="default"/>
      </w:rPr>
    </w:lvl>
    <w:lvl w:ilvl="7" w:tplc="6B761DE4">
      <w:start w:val="1"/>
      <w:numFmt w:val="bullet"/>
      <w:lvlText w:val=""/>
      <w:lvlJc w:val="left"/>
      <w:pPr>
        <w:tabs>
          <w:tab w:val="num" w:pos="5760"/>
        </w:tabs>
        <w:ind w:left="5760" w:hanging="360"/>
      </w:pPr>
      <w:rPr>
        <w:rFonts w:ascii="Symbol" w:hAnsi="Symbol" w:hint="default"/>
      </w:rPr>
    </w:lvl>
    <w:lvl w:ilvl="8" w:tplc="0A42D36E">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85F2996"/>
    <w:multiLevelType w:val="hybridMultilevel"/>
    <w:tmpl w:val="032891EC"/>
    <w:lvl w:ilvl="0" w:tplc="7E7E4A82">
      <w:start w:val="7"/>
      <w:numFmt w:val="bullet"/>
      <w:lvlText w:val="-"/>
      <w:lvlJc w:val="left"/>
      <w:pPr>
        <w:ind w:left="360" w:hanging="360"/>
      </w:pPr>
      <w:rPr>
        <w:rFonts w:ascii="Calibri" w:eastAsiaTheme="minorEastAsia"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FA957DA"/>
    <w:multiLevelType w:val="hybridMultilevel"/>
    <w:tmpl w:val="4C642F18"/>
    <w:lvl w:ilvl="0" w:tplc="0C090001">
      <w:start w:val="1"/>
      <w:numFmt w:val="bullet"/>
      <w:lvlText w:val=""/>
      <w:lvlJc w:val="left"/>
      <w:pPr>
        <w:ind w:left="1440" w:hanging="360"/>
      </w:pPr>
      <w:rPr>
        <w:rFonts w:ascii="Symbol" w:hAnsi="Symbol" w:hint="default"/>
      </w:rPr>
    </w:lvl>
    <w:lvl w:ilvl="1" w:tplc="FDF0889C">
      <w:numFmt w:val="bullet"/>
      <w:lvlText w:val="•"/>
      <w:lvlJc w:val="left"/>
      <w:pPr>
        <w:ind w:left="2520" w:hanging="720"/>
      </w:pPr>
      <w:rPr>
        <w:rFonts w:ascii="Calibri" w:eastAsiaTheme="minorEastAsia" w:hAnsi="Calibri" w:cs="Calibri"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29B4CA6"/>
    <w:multiLevelType w:val="hybridMultilevel"/>
    <w:tmpl w:val="9306D726"/>
    <w:lvl w:ilvl="0" w:tplc="8EA00C0A">
      <w:start w:val="1"/>
      <w:numFmt w:val="bullet"/>
      <w:lvlText w:val=""/>
      <w:lvlJc w:val="left"/>
      <w:pPr>
        <w:tabs>
          <w:tab w:val="num" w:pos="720"/>
        </w:tabs>
        <w:ind w:left="720" w:hanging="360"/>
      </w:pPr>
      <w:rPr>
        <w:rFonts w:ascii="Symbol" w:hAnsi="Symbol" w:hint="default"/>
      </w:rPr>
    </w:lvl>
    <w:lvl w:ilvl="1" w:tplc="5BF8B7F8">
      <w:start w:val="1"/>
      <w:numFmt w:val="bullet"/>
      <w:lvlText w:val=""/>
      <w:lvlJc w:val="left"/>
      <w:pPr>
        <w:tabs>
          <w:tab w:val="num" w:pos="1440"/>
        </w:tabs>
        <w:ind w:left="1440" w:hanging="360"/>
      </w:pPr>
      <w:rPr>
        <w:rFonts w:ascii="Symbol" w:hAnsi="Symbol" w:hint="default"/>
      </w:rPr>
    </w:lvl>
    <w:lvl w:ilvl="2" w:tplc="5D16AE66">
      <w:start w:val="1"/>
      <w:numFmt w:val="bullet"/>
      <w:lvlText w:val=""/>
      <w:lvlJc w:val="left"/>
      <w:pPr>
        <w:tabs>
          <w:tab w:val="num" w:pos="2160"/>
        </w:tabs>
        <w:ind w:left="2160" w:hanging="360"/>
      </w:pPr>
      <w:rPr>
        <w:rFonts w:ascii="Symbol" w:hAnsi="Symbol" w:hint="default"/>
      </w:rPr>
    </w:lvl>
    <w:lvl w:ilvl="3" w:tplc="F6CEC062">
      <w:start w:val="1"/>
      <w:numFmt w:val="bullet"/>
      <w:lvlText w:val=""/>
      <w:lvlJc w:val="left"/>
      <w:pPr>
        <w:tabs>
          <w:tab w:val="num" w:pos="2880"/>
        </w:tabs>
        <w:ind w:left="2880" w:hanging="360"/>
      </w:pPr>
      <w:rPr>
        <w:rFonts w:ascii="Symbol" w:hAnsi="Symbol" w:hint="default"/>
      </w:rPr>
    </w:lvl>
    <w:lvl w:ilvl="4" w:tplc="EF1CCE94">
      <w:start w:val="1"/>
      <w:numFmt w:val="bullet"/>
      <w:lvlText w:val=""/>
      <w:lvlJc w:val="left"/>
      <w:pPr>
        <w:tabs>
          <w:tab w:val="num" w:pos="3600"/>
        </w:tabs>
        <w:ind w:left="3600" w:hanging="360"/>
      </w:pPr>
      <w:rPr>
        <w:rFonts w:ascii="Symbol" w:hAnsi="Symbol" w:hint="default"/>
      </w:rPr>
    </w:lvl>
    <w:lvl w:ilvl="5" w:tplc="8E08481A">
      <w:start w:val="1"/>
      <w:numFmt w:val="bullet"/>
      <w:lvlText w:val=""/>
      <w:lvlJc w:val="left"/>
      <w:pPr>
        <w:tabs>
          <w:tab w:val="num" w:pos="4320"/>
        </w:tabs>
        <w:ind w:left="4320" w:hanging="360"/>
      </w:pPr>
      <w:rPr>
        <w:rFonts w:ascii="Symbol" w:hAnsi="Symbol" w:hint="default"/>
      </w:rPr>
    </w:lvl>
    <w:lvl w:ilvl="6" w:tplc="8286F0DC">
      <w:start w:val="1"/>
      <w:numFmt w:val="bullet"/>
      <w:lvlText w:val=""/>
      <w:lvlJc w:val="left"/>
      <w:pPr>
        <w:tabs>
          <w:tab w:val="num" w:pos="5040"/>
        </w:tabs>
        <w:ind w:left="5040" w:hanging="360"/>
      </w:pPr>
      <w:rPr>
        <w:rFonts w:ascii="Symbol" w:hAnsi="Symbol" w:hint="default"/>
      </w:rPr>
    </w:lvl>
    <w:lvl w:ilvl="7" w:tplc="DF266A8C">
      <w:start w:val="1"/>
      <w:numFmt w:val="bullet"/>
      <w:lvlText w:val=""/>
      <w:lvlJc w:val="left"/>
      <w:pPr>
        <w:tabs>
          <w:tab w:val="num" w:pos="5760"/>
        </w:tabs>
        <w:ind w:left="5760" w:hanging="360"/>
      </w:pPr>
      <w:rPr>
        <w:rFonts w:ascii="Symbol" w:hAnsi="Symbol" w:hint="default"/>
      </w:rPr>
    </w:lvl>
    <w:lvl w:ilvl="8" w:tplc="FEFE0672">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5AE3311"/>
    <w:multiLevelType w:val="hybridMultilevel"/>
    <w:tmpl w:val="8088649A"/>
    <w:lvl w:ilvl="0" w:tplc="DFCC5260">
      <w:start w:val="1"/>
      <w:numFmt w:val="bullet"/>
      <w:lvlText w:val=""/>
      <w:lvlJc w:val="left"/>
      <w:pPr>
        <w:tabs>
          <w:tab w:val="num" w:pos="720"/>
        </w:tabs>
        <w:ind w:left="720" w:hanging="360"/>
      </w:pPr>
      <w:rPr>
        <w:rFonts w:ascii="Symbol" w:hAnsi="Symbol" w:hint="default"/>
      </w:rPr>
    </w:lvl>
    <w:lvl w:ilvl="1" w:tplc="AD7023FA">
      <w:start w:val="1"/>
      <w:numFmt w:val="bullet"/>
      <w:lvlText w:val=""/>
      <w:lvlJc w:val="left"/>
      <w:pPr>
        <w:tabs>
          <w:tab w:val="num" w:pos="1440"/>
        </w:tabs>
        <w:ind w:left="1440" w:hanging="360"/>
      </w:pPr>
      <w:rPr>
        <w:rFonts w:ascii="Symbol" w:hAnsi="Symbol" w:hint="default"/>
      </w:rPr>
    </w:lvl>
    <w:lvl w:ilvl="2" w:tplc="857E9516">
      <w:start w:val="1"/>
      <w:numFmt w:val="bullet"/>
      <w:lvlText w:val=""/>
      <w:lvlJc w:val="left"/>
      <w:pPr>
        <w:tabs>
          <w:tab w:val="num" w:pos="2160"/>
        </w:tabs>
        <w:ind w:left="2160" w:hanging="360"/>
      </w:pPr>
      <w:rPr>
        <w:rFonts w:ascii="Symbol" w:hAnsi="Symbol" w:hint="default"/>
      </w:rPr>
    </w:lvl>
    <w:lvl w:ilvl="3" w:tplc="DDE2BDB2">
      <w:start w:val="1"/>
      <w:numFmt w:val="bullet"/>
      <w:lvlText w:val=""/>
      <w:lvlJc w:val="left"/>
      <w:pPr>
        <w:tabs>
          <w:tab w:val="num" w:pos="2880"/>
        </w:tabs>
        <w:ind w:left="2880" w:hanging="360"/>
      </w:pPr>
      <w:rPr>
        <w:rFonts w:ascii="Symbol" w:hAnsi="Symbol" w:hint="default"/>
      </w:rPr>
    </w:lvl>
    <w:lvl w:ilvl="4" w:tplc="CB3C693A">
      <w:start w:val="1"/>
      <w:numFmt w:val="bullet"/>
      <w:lvlText w:val=""/>
      <w:lvlJc w:val="left"/>
      <w:pPr>
        <w:tabs>
          <w:tab w:val="num" w:pos="3600"/>
        </w:tabs>
        <w:ind w:left="3600" w:hanging="360"/>
      </w:pPr>
      <w:rPr>
        <w:rFonts w:ascii="Symbol" w:hAnsi="Symbol" w:hint="default"/>
      </w:rPr>
    </w:lvl>
    <w:lvl w:ilvl="5" w:tplc="563470A8">
      <w:start w:val="1"/>
      <w:numFmt w:val="bullet"/>
      <w:lvlText w:val=""/>
      <w:lvlJc w:val="left"/>
      <w:pPr>
        <w:tabs>
          <w:tab w:val="num" w:pos="4320"/>
        </w:tabs>
        <w:ind w:left="4320" w:hanging="360"/>
      </w:pPr>
      <w:rPr>
        <w:rFonts w:ascii="Symbol" w:hAnsi="Symbol" w:hint="default"/>
      </w:rPr>
    </w:lvl>
    <w:lvl w:ilvl="6" w:tplc="49E8ADAC">
      <w:start w:val="1"/>
      <w:numFmt w:val="bullet"/>
      <w:lvlText w:val=""/>
      <w:lvlJc w:val="left"/>
      <w:pPr>
        <w:tabs>
          <w:tab w:val="num" w:pos="5040"/>
        </w:tabs>
        <w:ind w:left="5040" w:hanging="360"/>
      </w:pPr>
      <w:rPr>
        <w:rFonts w:ascii="Symbol" w:hAnsi="Symbol" w:hint="default"/>
      </w:rPr>
    </w:lvl>
    <w:lvl w:ilvl="7" w:tplc="2B629A9A">
      <w:start w:val="1"/>
      <w:numFmt w:val="bullet"/>
      <w:lvlText w:val=""/>
      <w:lvlJc w:val="left"/>
      <w:pPr>
        <w:tabs>
          <w:tab w:val="num" w:pos="5760"/>
        </w:tabs>
        <w:ind w:left="5760" w:hanging="360"/>
      </w:pPr>
      <w:rPr>
        <w:rFonts w:ascii="Symbol" w:hAnsi="Symbol" w:hint="default"/>
      </w:rPr>
    </w:lvl>
    <w:lvl w:ilvl="8" w:tplc="AE52FEF0">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21314F8"/>
    <w:multiLevelType w:val="hybridMultilevel"/>
    <w:tmpl w:val="223CDB9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F7D2403"/>
    <w:multiLevelType w:val="hybridMultilevel"/>
    <w:tmpl w:val="803635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69135C47"/>
    <w:multiLevelType w:val="hybridMultilevel"/>
    <w:tmpl w:val="AEDA4D36"/>
    <w:lvl w:ilvl="0" w:tplc="FFFFFFFF">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70A82F34"/>
    <w:multiLevelType w:val="hybridMultilevel"/>
    <w:tmpl w:val="EA16FCA0"/>
    <w:lvl w:ilvl="0" w:tplc="7E7E4A82">
      <w:start w:val="7"/>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B6580B"/>
    <w:multiLevelType w:val="hybridMultilevel"/>
    <w:tmpl w:val="B85AE6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175909"/>
    <w:multiLevelType w:val="hybridMultilevel"/>
    <w:tmpl w:val="072EA8D8"/>
    <w:lvl w:ilvl="0" w:tplc="DF80B7D8">
      <w:start w:val="1"/>
      <w:numFmt w:val="bullet"/>
      <w:lvlText w:val=""/>
      <w:lvlJc w:val="left"/>
      <w:pPr>
        <w:tabs>
          <w:tab w:val="num" w:pos="720"/>
        </w:tabs>
        <w:ind w:left="720" w:hanging="360"/>
      </w:pPr>
      <w:rPr>
        <w:rFonts w:ascii="Symbol" w:hAnsi="Symbol" w:hint="default"/>
      </w:rPr>
    </w:lvl>
    <w:lvl w:ilvl="1" w:tplc="58E6D6C6">
      <w:start w:val="1"/>
      <w:numFmt w:val="bullet"/>
      <w:lvlText w:val=""/>
      <w:lvlJc w:val="left"/>
      <w:pPr>
        <w:tabs>
          <w:tab w:val="num" w:pos="1440"/>
        </w:tabs>
        <w:ind w:left="1440" w:hanging="360"/>
      </w:pPr>
      <w:rPr>
        <w:rFonts w:ascii="Symbol" w:hAnsi="Symbol" w:hint="default"/>
      </w:rPr>
    </w:lvl>
    <w:lvl w:ilvl="2" w:tplc="2B56CD2C">
      <w:start w:val="1"/>
      <w:numFmt w:val="bullet"/>
      <w:lvlText w:val=""/>
      <w:lvlJc w:val="left"/>
      <w:pPr>
        <w:tabs>
          <w:tab w:val="num" w:pos="2160"/>
        </w:tabs>
        <w:ind w:left="2160" w:hanging="360"/>
      </w:pPr>
      <w:rPr>
        <w:rFonts w:ascii="Symbol" w:hAnsi="Symbol" w:hint="default"/>
      </w:rPr>
    </w:lvl>
    <w:lvl w:ilvl="3" w:tplc="A100F348">
      <w:start w:val="1"/>
      <w:numFmt w:val="bullet"/>
      <w:lvlText w:val=""/>
      <w:lvlJc w:val="left"/>
      <w:pPr>
        <w:tabs>
          <w:tab w:val="num" w:pos="2880"/>
        </w:tabs>
        <w:ind w:left="2880" w:hanging="360"/>
      </w:pPr>
      <w:rPr>
        <w:rFonts w:ascii="Symbol" w:hAnsi="Symbol" w:hint="default"/>
      </w:rPr>
    </w:lvl>
    <w:lvl w:ilvl="4" w:tplc="98E05D78">
      <w:start w:val="1"/>
      <w:numFmt w:val="bullet"/>
      <w:lvlText w:val=""/>
      <w:lvlJc w:val="left"/>
      <w:pPr>
        <w:tabs>
          <w:tab w:val="num" w:pos="3600"/>
        </w:tabs>
        <w:ind w:left="3600" w:hanging="360"/>
      </w:pPr>
      <w:rPr>
        <w:rFonts w:ascii="Symbol" w:hAnsi="Symbol" w:hint="default"/>
      </w:rPr>
    </w:lvl>
    <w:lvl w:ilvl="5" w:tplc="52FC1DF2">
      <w:start w:val="1"/>
      <w:numFmt w:val="bullet"/>
      <w:lvlText w:val=""/>
      <w:lvlJc w:val="left"/>
      <w:pPr>
        <w:tabs>
          <w:tab w:val="num" w:pos="4320"/>
        </w:tabs>
        <w:ind w:left="4320" w:hanging="360"/>
      </w:pPr>
      <w:rPr>
        <w:rFonts w:ascii="Symbol" w:hAnsi="Symbol" w:hint="default"/>
      </w:rPr>
    </w:lvl>
    <w:lvl w:ilvl="6" w:tplc="3B48BF48">
      <w:start w:val="1"/>
      <w:numFmt w:val="bullet"/>
      <w:lvlText w:val=""/>
      <w:lvlJc w:val="left"/>
      <w:pPr>
        <w:tabs>
          <w:tab w:val="num" w:pos="5040"/>
        </w:tabs>
        <w:ind w:left="5040" w:hanging="360"/>
      </w:pPr>
      <w:rPr>
        <w:rFonts w:ascii="Symbol" w:hAnsi="Symbol" w:hint="default"/>
      </w:rPr>
    </w:lvl>
    <w:lvl w:ilvl="7" w:tplc="DBA6F4C4">
      <w:start w:val="1"/>
      <w:numFmt w:val="bullet"/>
      <w:lvlText w:val=""/>
      <w:lvlJc w:val="left"/>
      <w:pPr>
        <w:tabs>
          <w:tab w:val="num" w:pos="5760"/>
        </w:tabs>
        <w:ind w:left="5760" w:hanging="360"/>
      </w:pPr>
      <w:rPr>
        <w:rFonts w:ascii="Symbol" w:hAnsi="Symbol" w:hint="default"/>
      </w:rPr>
    </w:lvl>
    <w:lvl w:ilvl="8" w:tplc="A200511E">
      <w:start w:val="1"/>
      <w:numFmt w:val="bullet"/>
      <w:lvlText w:val=""/>
      <w:lvlJc w:val="left"/>
      <w:pPr>
        <w:tabs>
          <w:tab w:val="num" w:pos="6480"/>
        </w:tabs>
        <w:ind w:left="6480" w:hanging="360"/>
      </w:pPr>
      <w:rPr>
        <w:rFonts w:ascii="Symbol" w:hAnsi="Symbol" w:hint="default"/>
      </w:rPr>
    </w:lvl>
  </w:abstractNum>
  <w:num w:numId="1" w16cid:durableId="1900357197">
    <w:abstractNumId w:val="0"/>
  </w:num>
  <w:num w:numId="2" w16cid:durableId="547449268">
    <w:abstractNumId w:val="4"/>
  </w:num>
  <w:num w:numId="3" w16cid:durableId="1159223884">
    <w:abstractNumId w:val="8"/>
  </w:num>
  <w:num w:numId="4" w16cid:durableId="1809980777">
    <w:abstractNumId w:val="11"/>
  </w:num>
  <w:num w:numId="5" w16cid:durableId="1968579687">
    <w:abstractNumId w:val="9"/>
  </w:num>
  <w:num w:numId="6" w16cid:durableId="1814831087">
    <w:abstractNumId w:val="7"/>
  </w:num>
  <w:num w:numId="7" w16cid:durableId="887183544">
    <w:abstractNumId w:val="12"/>
  </w:num>
  <w:num w:numId="8" w16cid:durableId="781145647">
    <w:abstractNumId w:val="6"/>
  </w:num>
  <w:num w:numId="9" w16cid:durableId="859852638">
    <w:abstractNumId w:val="2"/>
  </w:num>
  <w:num w:numId="10" w16cid:durableId="1493988629">
    <w:abstractNumId w:val="1"/>
  </w:num>
  <w:num w:numId="11" w16cid:durableId="1180241381">
    <w:abstractNumId w:val="5"/>
  </w:num>
  <w:num w:numId="12" w16cid:durableId="352152938">
    <w:abstractNumId w:val="10"/>
  </w:num>
  <w:num w:numId="13" w16cid:durableId="563099384">
    <w:abstractNumId w:val="3"/>
  </w:num>
  <w:num w:numId="14" w16cid:durableId="2006930099">
    <w:abstractNumId w:val="0"/>
  </w:num>
  <w:num w:numId="15" w16cid:durableId="1428767345">
    <w:abstractNumId w:val="0"/>
  </w:num>
  <w:num w:numId="16" w16cid:durableId="192822764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catalog"/>
    <w:dataType w:val="textFile"/>
    <w:activeRecord w:val="-1"/>
  </w:mailMerge>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92"/>
    <w:rsid w:val="00001360"/>
    <w:rsid w:val="000048F9"/>
    <w:rsid w:val="00006166"/>
    <w:rsid w:val="00016C07"/>
    <w:rsid w:val="00024D57"/>
    <w:rsid w:val="00026B39"/>
    <w:rsid w:val="00026FA4"/>
    <w:rsid w:val="00036E61"/>
    <w:rsid w:val="000375D4"/>
    <w:rsid w:val="000476E7"/>
    <w:rsid w:val="00050FEA"/>
    <w:rsid w:val="0005298C"/>
    <w:rsid w:val="00054289"/>
    <w:rsid w:val="0006041D"/>
    <w:rsid w:val="000710E9"/>
    <w:rsid w:val="00073026"/>
    <w:rsid w:val="00075E56"/>
    <w:rsid w:val="0007769E"/>
    <w:rsid w:val="000818AE"/>
    <w:rsid w:val="000857B2"/>
    <w:rsid w:val="0009265C"/>
    <w:rsid w:val="000A2218"/>
    <w:rsid w:val="000A236C"/>
    <w:rsid w:val="000B7B30"/>
    <w:rsid w:val="000D11E1"/>
    <w:rsid w:val="000D2BE3"/>
    <w:rsid w:val="000D5888"/>
    <w:rsid w:val="000D77A7"/>
    <w:rsid w:val="000F4E54"/>
    <w:rsid w:val="00111693"/>
    <w:rsid w:val="0012137D"/>
    <w:rsid w:val="00125745"/>
    <w:rsid w:val="001269B2"/>
    <w:rsid w:val="00127FA6"/>
    <w:rsid w:val="001365C4"/>
    <w:rsid w:val="00136776"/>
    <w:rsid w:val="00150E18"/>
    <w:rsid w:val="00152E27"/>
    <w:rsid w:val="00156174"/>
    <w:rsid w:val="0016135A"/>
    <w:rsid w:val="00170880"/>
    <w:rsid w:val="0017236F"/>
    <w:rsid w:val="00173B32"/>
    <w:rsid w:val="00175F56"/>
    <w:rsid w:val="0017757D"/>
    <w:rsid w:val="001804BA"/>
    <w:rsid w:val="00185B50"/>
    <w:rsid w:val="00186C77"/>
    <w:rsid w:val="001912F6"/>
    <w:rsid w:val="001970E6"/>
    <w:rsid w:val="00197282"/>
    <w:rsid w:val="001B4EE7"/>
    <w:rsid w:val="001B566C"/>
    <w:rsid w:val="001B5F0A"/>
    <w:rsid w:val="001B638C"/>
    <w:rsid w:val="001C0348"/>
    <w:rsid w:val="001C6647"/>
    <w:rsid w:val="001C798C"/>
    <w:rsid w:val="001D08A1"/>
    <w:rsid w:val="001D0BFD"/>
    <w:rsid w:val="001D1E0E"/>
    <w:rsid w:val="001E7C34"/>
    <w:rsid w:val="001E7CD9"/>
    <w:rsid w:val="001F05E3"/>
    <w:rsid w:val="001F0C11"/>
    <w:rsid w:val="001F25E5"/>
    <w:rsid w:val="001F5F05"/>
    <w:rsid w:val="002015E1"/>
    <w:rsid w:val="00204139"/>
    <w:rsid w:val="002144B0"/>
    <w:rsid w:val="00226863"/>
    <w:rsid w:val="00240D53"/>
    <w:rsid w:val="002516D0"/>
    <w:rsid w:val="00266CDA"/>
    <w:rsid w:val="00267242"/>
    <w:rsid w:val="0028572C"/>
    <w:rsid w:val="00287F9F"/>
    <w:rsid w:val="002A5339"/>
    <w:rsid w:val="002C5F68"/>
    <w:rsid w:val="002C63FC"/>
    <w:rsid w:val="002D01D3"/>
    <w:rsid w:val="002D4823"/>
    <w:rsid w:val="002E00E3"/>
    <w:rsid w:val="002E0A3F"/>
    <w:rsid w:val="002F13C0"/>
    <w:rsid w:val="002F1ED6"/>
    <w:rsid w:val="002F78B6"/>
    <w:rsid w:val="00300687"/>
    <w:rsid w:val="00304771"/>
    <w:rsid w:val="003062BE"/>
    <w:rsid w:val="0030651A"/>
    <w:rsid w:val="00310312"/>
    <w:rsid w:val="00312A37"/>
    <w:rsid w:val="00316F0B"/>
    <w:rsid w:val="00320479"/>
    <w:rsid w:val="003528D3"/>
    <w:rsid w:val="00353D1F"/>
    <w:rsid w:val="00370662"/>
    <w:rsid w:val="003752B9"/>
    <w:rsid w:val="00384BA0"/>
    <w:rsid w:val="0039127B"/>
    <w:rsid w:val="003923C2"/>
    <w:rsid w:val="00396A9C"/>
    <w:rsid w:val="003A09AF"/>
    <w:rsid w:val="003B2007"/>
    <w:rsid w:val="003B4F76"/>
    <w:rsid w:val="003B683B"/>
    <w:rsid w:val="003C32DB"/>
    <w:rsid w:val="003C3D2C"/>
    <w:rsid w:val="003D6C14"/>
    <w:rsid w:val="003D704C"/>
    <w:rsid w:val="003F181F"/>
    <w:rsid w:val="003F28A8"/>
    <w:rsid w:val="003F5C91"/>
    <w:rsid w:val="00405586"/>
    <w:rsid w:val="00405A00"/>
    <w:rsid w:val="00405D73"/>
    <w:rsid w:val="004105F7"/>
    <w:rsid w:val="00431364"/>
    <w:rsid w:val="00433A0D"/>
    <w:rsid w:val="004403B9"/>
    <w:rsid w:val="00440889"/>
    <w:rsid w:val="004412C5"/>
    <w:rsid w:val="004426F0"/>
    <w:rsid w:val="00447898"/>
    <w:rsid w:val="00452233"/>
    <w:rsid w:val="00462AE8"/>
    <w:rsid w:val="00462BB5"/>
    <w:rsid w:val="00464619"/>
    <w:rsid w:val="00464A82"/>
    <w:rsid w:val="00464DCE"/>
    <w:rsid w:val="00480BF5"/>
    <w:rsid w:val="00483A5C"/>
    <w:rsid w:val="004903EA"/>
    <w:rsid w:val="00492246"/>
    <w:rsid w:val="004949FA"/>
    <w:rsid w:val="004A0538"/>
    <w:rsid w:val="004B27D1"/>
    <w:rsid w:val="004B2ADC"/>
    <w:rsid w:val="004C35F1"/>
    <w:rsid w:val="004D26ED"/>
    <w:rsid w:val="004D3373"/>
    <w:rsid w:val="004E0F7C"/>
    <w:rsid w:val="00505134"/>
    <w:rsid w:val="005158A4"/>
    <w:rsid w:val="005164A2"/>
    <w:rsid w:val="00585CA1"/>
    <w:rsid w:val="00593A27"/>
    <w:rsid w:val="005A5A14"/>
    <w:rsid w:val="005C2D52"/>
    <w:rsid w:val="005C44DE"/>
    <w:rsid w:val="005E22E4"/>
    <w:rsid w:val="005F0D81"/>
    <w:rsid w:val="00602F9C"/>
    <w:rsid w:val="00606DCE"/>
    <w:rsid w:val="006114F7"/>
    <w:rsid w:val="006208E2"/>
    <w:rsid w:val="00624576"/>
    <w:rsid w:val="00624CBF"/>
    <w:rsid w:val="00633307"/>
    <w:rsid w:val="00642D3A"/>
    <w:rsid w:val="00643F7C"/>
    <w:rsid w:val="006671C8"/>
    <w:rsid w:val="0067345C"/>
    <w:rsid w:val="00675190"/>
    <w:rsid w:val="006777B2"/>
    <w:rsid w:val="006868E3"/>
    <w:rsid w:val="00691FFD"/>
    <w:rsid w:val="00692D5F"/>
    <w:rsid w:val="006B6E7C"/>
    <w:rsid w:val="006C03AE"/>
    <w:rsid w:val="006D2EF4"/>
    <w:rsid w:val="006E728A"/>
    <w:rsid w:val="006F0159"/>
    <w:rsid w:val="00711FD3"/>
    <w:rsid w:val="00712BB6"/>
    <w:rsid w:val="00715A78"/>
    <w:rsid w:val="00722336"/>
    <w:rsid w:val="00725963"/>
    <w:rsid w:val="007263B2"/>
    <w:rsid w:val="0073587E"/>
    <w:rsid w:val="007358B6"/>
    <w:rsid w:val="007373C5"/>
    <w:rsid w:val="00744C63"/>
    <w:rsid w:val="0074774A"/>
    <w:rsid w:val="00753B26"/>
    <w:rsid w:val="00755DCB"/>
    <w:rsid w:val="007628A2"/>
    <w:rsid w:val="00762EA8"/>
    <w:rsid w:val="00771F4A"/>
    <w:rsid w:val="00793C92"/>
    <w:rsid w:val="007A0029"/>
    <w:rsid w:val="007A7395"/>
    <w:rsid w:val="007C1F87"/>
    <w:rsid w:val="007C4540"/>
    <w:rsid w:val="007D2ABC"/>
    <w:rsid w:val="007E6919"/>
    <w:rsid w:val="007F5B1E"/>
    <w:rsid w:val="00803F2A"/>
    <w:rsid w:val="00804525"/>
    <w:rsid w:val="00816F53"/>
    <w:rsid w:val="0083059A"/>
    <w:rsid w:val="00851BD1"/>
    <w:rsid w:val="008644C2"/>
    <w:rsid w:val="008A0045"/>
    <w:rsid w:val="008A05AD"/>
    <w:rsid w:val="008B0671"/>
    <w:rsid w:val="008B7039"/>
    <w:rsid w:val="008C56B2"/>
    <w:rsid w:val="008D2E1F"/>
    <w:rsid w:val="008D6AA6"/>
    <w:rsid w:val="008E18CA"/>
    <w:rsid w:val="008E33DF"/>
    <w:rsid w:val="008E458E"/>
    <w:rsid w:val="008F7601"/>
    <w:rsid w:val="008F7DBC"/>
    <w:rsid w:val="00900C22"/>
    <w:rsid w:val="00907E55"/>
    <w:rsid w:val="009105D8"/>
    <w:rsid w:val="00934339"/>
    <w:rsid w:val="009464BD"/>
    <w:rsid w:val="00951004"/>
    <w:rsid w:val="0095707C"/>
    <w:rsid w:val="009611AB"/>
    <w:rsid w:val="009749F5"/>
    <w:rsid w:val="0097532F"/>
    <w:rsid w:val="009A12B2"/>
    <w:rsid w:val="009A32BC"/>
    <w:rsid w:val="009D3A91"/>
    <w:rsid w:val="009F77B7"/>
    <w:rsid w:val="00A13A2B"/>
    <w:rsid w:val="00A13FE2"/>
    <w:rsid w:val="00A16467"/>
    <w:rsid w:val="00A200F0"/>
    <w:rsid w:val="00A26D6F"/>
    <w:rsid w:val="00A27506"/>
    <w:rsid w:val="00A3360E"/>
    <w:rsid w:val="00A34956"/>
    <w:rsid w:val="00A40E6D"/>
    <w:rsid w:val="00A46BA4"/>
    <w:rsid w:val="00A47A1E"/>
    <w:rsid w:val="00A53A84"/>
    <w:rsid w:val="00A53FFA"/>
    <w:rsid w:val="00A61C2B"/>
    <w:rsid w:val="00A81136"/>
    <w:rsid w:val="00A87FCD"/>
    <w:rsid w:val="00A90C83"/>
    <w:rsid w:val="00AA0976"/>
    <w:rsid w:val="00AA495D"/>
    <w:rsid w:val="00AB021C"/>
    <w:rsid w:val="00AB2350"/>
    <w:rsid w:val="00AB4BBB"/>
    <w:rsid w:val="00AB7EDE"/>
    <w:rsid w:val="00AC1FAA"/>
    <w:rsid w:val="00AD57AE"/>
    <w:rsid w:val="00AF6E3D"/>
    <w:rsid w:val="00AF7A27"/>
    <w:rsid w:val="00B02C57"/>
    <w:rsid w:val="00B133D4"/>
    <w:rsid w:val="00B166E7"/>
    <w:rsid w:val="00B2038F"/>
    <w:rsid w:val="00B24158"/>
    <w:rsid w:val="00B25B0A"/>
    <w:rsid w:val="00B279FC"/>
    <w:rsid w:val="00B40279"/>
    <w:rsid w:val="00B413C1"/>
    <w:rsid w:val="00B429DD"/>
    <w:rsid w:val="00B42CCE"/>
    <w:rsid w:val="00B47EBB"/>
    <w:rsid w:val="00B520C2"/>
    <w:rsid w:val="00B557C8"/>
    <w:rsid w:val="00B60D49"/>
    <w:rsid w:val="00B61E07"/>
    <w:rsid w:val="00B622CC"/>
    <w:rsid w:val="00B63677"/>
    <w:rsid w:val="00B70F68"/>
    <w:rsid w:val="00B763E1"/>
    <w:rsid w:val="00B829F6"/>
    <w:rsid w:val="00B82C79"/>
    <w:rsid w:val="00B86C1A"/>
    <w:rsid w:val="00B93E55"/>
    <w:rsid w:val="00B95102"/>
    <w:rsid w:val="00BC2F56"/>
    <w:rsid w:val="00BD2596"/>
    <w:rsid w:val="00BD6301"/>
    <w:rsid w:val="00BE2B48"/>
    <w:rsid w:val="00BE35FB"/>
    <w:rsid w:val="00C12386"/>
    <w:rsid w:val="00C22225"/>
    <w:rsid w:val="00C24CB9"/>
    <w:rsid w:val="00C41FBA"/>
    <w:rsid w:val="00C44F67"/>
    <w:rsid w:val="00C714C8"/>
    <w:rsid w:val="00C8054F"/>
    <w:rsid w:val="00C805F1"/>
    <w:rsid w:val="00C810A5"/>
    <w:rsid w:val="00C815D0"/>
    <w:rsid w:val="00C851F1"/>
    <w:rsid w:val="00C938AA"/>
    <w:rsid w:val="00C9481C"/>
    <w:rsid w:val="00CA72A3"/>
    <w:rsid w:val="00CB4FC6"/>
    <w:rsid w:val="00CC1FC0"/>
    <w:rsid w:val="00CC2BEC"/>
    <w:rsid w:val="00CC3A5F"/>
    <w:rsid w:val="00CC7AA3"/>
    <w:rsid w:val="00CD00FE"/>
    <w:rsid w:val="00CD1862"/>
    <w:rsid w:val="00CE42AA"/>
    <w:rsid w:val="00CF1136"/>
    <w:rsid w:val="00D01626"/>
    <w:rsid w:val="00D04FAB"/>
    <w:rsid w:val="00D05C7C"/>
    <w:rsid w:val="00D218CE"/>
    <w:rsid w:val="00D21EE5"/>
    <w:rsid w:val="00D31D0C"/>
    <w:rsid w:val="00D3386A"/>
    <w:rsid w:val="00D4033D"/>
    <w:rsid w:val="00D430FA"/>
    <w:rsid w:val="00D513D9"/>
    <w:rsid w:val="00D53E1A"/>
    <w:rsid w:val="00D56882"/>
    <w:rsid w:val="00D56CC8"/>
    <w:rsid w:val="00D573A8"/>
    <w:rsid w:val="00D57AE3"/>
    <w:rsid w:val="00D6433F"/>
    <w:rsid w:val="00D7181D"/>
    <w:rsid w:val="00D74D0C"/>
    <w:rsid w:val="00D814B8"/>
    <w:rsid w:val="00D83585"/>
    <w:rsid w:val="00D87C7B"/>
    <w:rsid w:val="00D91562"/>
    <w:rsid w:val="00D91B91"/>
    <w:rsid w:val="00D9341F"/>
    <w:rsid w:val="00DB6BE3"/>
    <w:rsid w:val="00DB70CD"/>
    <w:rsid w:val="00DD74E8"/>
    <w:rsid w:val="00DF06C1"/>
    <w:rsid w:val="00E02A33"/>
    <w:rsid w:val="00E1390D"/>
    <w:rsid w:val="00E20BE7"/>
    <w:rsid w:val="00E23D30"/>
    <w:rsid w:val="00E37879"/>
    <w:rsid w:val="00E40ADA"/>
    <w:rsid w:val="00E41618"/>
    <w:rsid w:val="00E434FF"/>
    <w:rsid w:val="00E510CE"/>
    <w:rsid w:val="00E64637"/>
    <w:rsid w:val="00E65D7F"/>
    <w:rsid w:val="00E67FA9"/>
    <w:rsid w:val="00E70E6D"/>
    <w:rsid w:val="00EA14EC"/>
    <w:rsid w:val="00EA4124"/>
    <w:rsid w:val="00EC165B"/>
    <w:rsid w:val="00EC4114"/>
    <w:rsid w:val="00EF73B4"/>
    <w:rsid w:val="00F05B72"/>
    <w:rsid w:val="00F162F2"/>
    <w:rsid w:val="00F16A25"/>
    <w:rsid w:val="00F254C8"/>
    <w:rsid w:val="00F255BD"/>
    <w:rsid w:val="00F32308"/>
    <w:rsid w:val="00F40744"/>
    <w:rsid w:val="00F41778"/>
    <w:rsid w:val="00F41A92"/>
    <w:rsid w:val="00F52629"/>
    <w:rsid w:val="00F54598"/>
    <w:rsid w:val="00F55F2E"/>
    <w:rsid w:val="00F56B97"/>
    <w:rsid w:val="00F71F4B"/>
    <w:rsid w:val="00F72507"/>
    <w:rsid w:val="00F742D6"/>
    <w:rsid w:val="00F75A8B"/>
    <w:rsid w:val="00F90EE3"/>
    <w:rsid w:val="00FA05FC"/>
    <w:rsid w:val="00FB3950"/>
    <w:rsid w:val="00FB3D73"/>
    <w:rsid w:val="00FC013C"/>
    <w:rsid w:val="00FC034B"/>
    <w:rsid w:val="00FC4326"/>
    <w:rsid w:val="00FC4439"/>
    <w:rsid w:val="00FD0E46"/>
    <w:rsid w:val="00FD521A"/>
    <w:rsid w:val="00FE6FCA"/>
    <w:rsid w:val="00FE7394"/>
    <w:rsid w:val="00FF78A9"/>
    <w:rsid w:val="01030B58"/>
    <w:rsid w:val="01FB390D"/>
    <w:rsid w:val="0282204C"/>
    <w:rsid w:val="03690FCD"/>
    <w:rsid w:val="0EAE3BE6"/>
    <w:rsid w:val="0FD094C0"/>
    <w:rsid w:val="103470BA"/>
    <w:rsid w:val="129B8B21"/>
    <w:rsid w:val="14A2CDD6"/>
    <w:rsid w:val="14DBC7B6"/>
    <w:rsid w:val="16C2704F"/>
    <w:rsid w:val="176972D4"/>
    <w:rsid w:val="185DADD6"/>
    <w:rsid w:val="1ABF13C3"/>
    <w:rsid w:val="1B342500"/>
    <w:rsid w:val="1BC2E392"/>
    <w:rsid w:val="1CE19BA1"/>
    <w:rsid w:val="1D520A0D"/>
    <w:rsid w:val="1F0AA351"/>
    <w:rsid w:val="208465C5"/>
    <w:rsid w:val="221EED86"/>
    <w:rsid w:val="232BB884"/>
    <w:rsid w:val="24E4F752"/>
    <w:rsid w:val="281D0FA1"/>
    <w:rsid w:val="29924561"/>
    <w:rsid w:val="2BAB837A"/>
    <w:rsid w:val="2FEEA7BD"/>
    <w:rsid w:val="32D31F80"/>
    <w:rsid w:val="33491888"/>
    <w:rsid w:val="33AC12D5"/>
    <w:rsid w:val="34E2CB73"/>
    <w:rsid w:val="35049A4C"/>
    <w:rsid w:val="36BAE21B"/>
    <w:rsid w:val="37678402"/>
    <w:rsid w:val="37990110"/>
    <w:rsid w:val="398F6E0B"/>
    <w:rsid w:val="3B2B3E6C"/>
    <w:rsid w:val="3E62DF2E"/>
    <w:rsid w:val="3F2AE38E"/>
    <w:rsid w:val="40164550"/>
    <w:rsid w:val="41815793"/>
    <w:rsid w:val="4560FA3A"/>
    <w:rsid w:val="4566FB0B"/>
    <w:rsid w:val="489E9BCD"/>
    <w:rsid w:val="48B66269"/>
    <w:rsid w:val="4B3A17BB"/>
    <w:rsid w:val="4CD5E81C"/>
    <w:rsid w:val="4D7EB556"/>
    <w:rsid w:val="4DFECD54"/>
    <w:rsid w:val="4F0C7B90"/>
    <w:rsid w:val="4F76F9A7"/>
    <w:rsid w:val="4F97E22B"/>
    <w:rsid w:val="51FCFA54"/>
    <w:rsid w:val="58E15777"/>
    <w:rsid w:val="5963F8F4"/>
    <w:rsid w:val="5AA38017"/>
    <w:rsid w:val="5C18F839"/>
    <w:rsid w:val="5DD17A6F"/>
    <w:rsid w:val="5FC9A78D"/>
    <w:rsid w:val="60EC695C"/>
    <w:rsid w:val="62902743"/>
    <w:rsid w:val="62A07942"/>
    <w:rsid w:val="637A0854"/>
    <w:rsid w:val="642BF7A4"/>
    <w:rsid w:val="65496257"/>
    <w:rsid w:val="6609004E"/>
    <w:rsid w:val="666C7B74"/>
    <w:rsid w:val="67639866"/>
    <w:rsid w:val="67F08539"/>
    <w:rsid w:val="6A9B3928"/>
    <w:rsid w:val="6B2825FB"/>
    <w:rsid w:val="74A4CB72"/>
    <w:rsid w:val="7614E2E7"/>
    <w:rsid w:val="785BCB4E"/>
    <w:rsid w:val="79C22D86"/>
    <w:rsid w:val="79FB95F7"/>
    <w:rsid w:val="7A094F84"/>
    <w:rsid w:val="7C7B794B"/>
    <w:rsid w:val="7D420556"/>
    <w:rsid w:val="7E959EA9"/>
    <w:rsid w:val="7EC398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024C2E3C"/>
  <w15:docId w15:val="{53D1D658-1BCA-4904-BF28-DD075A47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AA"/>
    <w:pPr>
      <w:overflowPunct w:val="0"/>
      <w:autoSpaceDE w:val="0"/>
      <w:autoSpaceDN w:val="0"/>
      <w:adjustRightInd w:val="0"/>
      <w:jc w:val="both"/>
      <w:textAlignment w:val="baseline"/>
    </w:pPr>
    <w:rPr>
      <w:sz w:val="26"/>
      <w:lang w:val="en-GB" w:eastAsia="en-AU"/>
    </w:rPr>
  </w:style>
  <w:style w:type="paragraph" w:styleId="Heading1">
    <w:name w:val="heading 1"/>
    <w:basedOn w:val="Normal"/>
    <w:next w:val="Normal"/>
    <w:link w:val="Heading1Char"/>
    <w:uiPriority w:val="9"/>
    <w:qFormat/>
    <w:rsid w:val="00CE42AA"/>
    <w:pPr>
      <w:numPr>
        <w:numId w:val="1"/>
      </w:numPr>
      <w:spacing w:before="240"/>
      <w:jc w:val="left"/>
      <w:outlineLvl w:val="0"/>
    </w:pPr>
    <w:rPr>
      <w:rFonts w:ascii="Arial" w:hAnsi="Arial"/>
      <w:b/>
      <w:sz w:val="32"/>
      <w:lang w:val="en-AU"/>
    </w:rPr>
  </w:style>
  <w:style w:type="paragraph" w:styleId="Heading2">
    <w:name w:val="heading 2"/>
    <w:basedOn w:val="Normal"/>
    <w:next w:val="Normal"/>
    <w:link w:val="Heading2Char"/>
    <w:uiPriority w:val="9"/>
    <w:qFormat/>
    <w:rsid w:val="00CE42AA"/>
    <w:pPr>
      <w:numPr>
        <w:ilvl w:val="1"/>
        <w:numId w:val="1"/>
      </w:numPr>
      <w:spacing w:before="120"/>
      <w:jc w:val="left"/>
      <w:outlineLvl w:val="1"/>
    </w:pPr>
    <w:rPr>
      <w:rFonts w:ascii="Arial" w:hAnsi="Arial"/>
      <w:b/>
      <w:lang w:val="en-AU"/>
    </w:rPr>
  </w:style>
  <w:style w:type="paragraph" w:styleId="Heading3">
    <w:name w:val="heading 3"/>
    <w:basedOn w:val="Normal"/>
    <w:next w:val="NormalIndent"/>
    <w:link w:val="Heading3Char"/>
    <w:uiPriority w:val="9"/>
    <w:qFormat/>
    <w:rsid w:val="00CE42AA"/>
    <w:pPr>
      <w:numPr>
        <w:ilvl w:val="2"/>
        <w:numId w:val="1"/>
      </w:numPr>
      <w:jc w:val="left"/>
      <w:outlineLvl w:val="2"/>
    </w:pPr>
    <w:rPr>
      <w:rFonts w:ascii="Arial" w:hAnsi="Arial"/>
      <w:b/>
      <w:sz w:val="24"/>
      <w:lang w:val="en-AU"/>
    </w:rPr>
  </w:style>
  <w:style w:type="paragraph" w:styleId="Heading4">
    <w:name w:val="heading 4"/>
    <w:basedOn w:val="Normal"/>
    <w:next w:val="NormalIndent"/>
    <w:link w:val="Heading4Char"/>
    <w:uiPriority w:val="9"/>
    <w:qFormat/>
    <w:rsid w:val="00CE42AA"/>
    <w:pPr>
      <w:numPr>
        <w:ilvl w:val="3"/>
        <w:numId w:val="1"/>
      </w:numPr>
      <w:jc w:val="left"/>
      <w:outlineLvl w:val="3"/>
    </w:pPr>
    <w:rPr>
      <w:rFonts w:ascii="Arial" w:hAnsi="Arial"/>
      <w:b/>
      <w:sz w:val="24"/>
      <w:lang w:val="en-AU"/>
    </w:rPr>
  </w:style>
  <w:style w:type="paragraph" w:styleId="Heading5">
    <w:name w:val="heading 5"/>
    <w:basedOn w:val="Normal"/>
    <w:next w:val="norm5"/>
    <w:link w:val="Heading5Char"/>
    <w:uiPriority w:val="9"/>
    <w:qFormat/>
    <w:rsid w:val="00CE42AA"/>
    <w:pPr>
      <w:numPr>
        <w:ilvl w:val="4"/>
        <w:numId w:val="1"/>
      </w:numPr>
      <w:jc w:val="left"/>
      <w:outlineLvl w:val="4"/>
    </w:pPr>
    <w:rPr>
      <w:rFonts w:ascii="Arial" w:hAnsi="Arial"/>
      <w:b/>
      <w:sz w:val="22"/>
      <w:lang w:val="en-AU"/>
    </w:rPr>
  </w:style>
  <w:style w:type="paragraph" w:styleId="Heading6">
    <w:name w:val="heading 6"/>
    <w:basedOn w:val="Normal"/>
    <w:next w:val="NormalIndent"/>
    <w:link w:val="Heading6Char"/>
    <w:uiPriority w:val="9"/>
    <w:qFormat/>
    <w:rsid w:val="00CE42AA"/>
    <w:pPr>
      <w:numPr>
        <w:ilvl w:val="5"/>
        <w:numId w:val="1"/>
      </w:numPr>
      <w:jc w:val="left"/>
      <w:outlineLvl w:val="5"/>
    </w:pPr>
    <w:rPr>
      <w:sz w:val="20"/>
      <w:u w:val="single"/>
      <w:lang w:val="en-AU"/>
    </w:rPr>
  </w:style>
  <w:style w:type="paragraph" w:styleId="Heading7">
    <w:name w:val="heading 7"/>
    <w:basedOn w:val="Normal"/>
    <w:next w:val="NormalIndent"/>
    <w:link w:val="Heading7Char"/>
    <w:uiPriority w:val="9"/>
    <w:qFormat/>
    <w:rsid w:val="00CE42AA"/>
    <w:pPr>
      <w:numPr>
        <w:ilvl w:val="6"/>
        <w:numId w:val="1"/>
      </w:numPr>
      <w:jc w:val="left"/>
      <w:outlineLvl w:val="6"/>
    </w:pPr>
    <w:rPr>
      <w:i/>
      <w:sz w:val="20"/>
      <w:lang w:val="en-AU"/>
    </w:rPr>
  </w:style>
  <w:style w:type="paragraph" w:styleId="Heading8">
    <w:name w:val="heading 8"/>
    <w:basedOn w:val="Normal"/>
    <w:next w:val="NormalIndent"/>
    <w:link w:val="Heading8Char"/>
    <w:uiPriority w:val="9"/>
    <w:qFormat/>
    <w:rsid w:val="00CE42AA"/>
    <w:pPr>
      <w:numPr>
        <w:ilvl w:val="7"/>
        <w:numId w:val="1"/>
      </w:numPr>
      <w:jc w:val="left"/>
      <w:outlineLvl w:val="7"/>
    </w:pPr>
    <w:rPr>
      <w:i/>
      <w:sz w:val="20"/>
      <w:lang w:val="en-AU"/>
    </w:rPr>
  </w:style>
  <w:style w:type="paragraph" w:styleId="Heading9">
    <w:name w:val="heading 9"/>
    <w:basedOn w:val="Normal"/>
    <w:next w:val="NormalIndent"/>
    <w:link w:val="Heading9Char"/>
    <w:uiPriority w:val="9"/>
    <w:qFormat/>
    <w:rsid w:val="00CE42AA"/>
    <w:pPr>
      <w:numPr>
        <w:ilvl w:val="8"/>
        <w:numId w:val="1"/>
      </w:numPr>
      <w:jc w:val="left"/>
      <w:outlineLvl w:val="8"/>
    </w:pPr>
    <w:rPr>
      <w:i/>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CE42AA"/>
    <w:pPr>
      <w:ind w:left="426"/>
      <w:jc w:val="left"/>
    </w:pPr>
    <w:rPr>
      <w:lang w:val="en-AU"/>
    </w:rPr>
  </w:style>
  <w:style w:type="paragraph" w:customStyle="1" w:styleId="norm5">
    <w:name w:val="norm5"/>
    <w:basedOn w:val="NormalIndent"/>
    <w:rsid w:val="00CE42AA"/>
    <w:pPr>
      <w:ind w:left="709"/>
    </w:pPr>
  </w:style>
  <w:style w:type="paragraph" w:styleId="TOC5">
    <w:name w:val="toc 5"/>
    <w:basedOn w:val="Normal"/>
    <w:next w:val="Normal"/>
    <w:uiPriority w:val="39"/>
    <w:rsid w:val="00CE42AA"/>
    <w:pPr>
      <w:tabs>
        <w:tab w:val="right" w:leader="dot" w:pos="9639"/>
      </w:tabs>
      <w:ind w:left="1040"/>
      <w:jc w:val="left"/>
    </w:pPr>
    <w:rPr>
      <w:sz w:val="18"/>
      <w:lang w:val="en-AU"/>
    </w:rPr>
  </w:style>
  <w:style w:type="paragraph" w:styleId="TOC4">
    <w:name w:val="toc 4"/>
    <w:basedOn w:val="Normal"/>
    <w:next w:val="Normal"/>
    <w:uiPriority w:val="39"/>
    <w:rsid w:val="00CE42AA"/>
    <w:pPr>
      <w:tabs>
        <w:tab w:val="right" w:leader="dot" w:pos="9639"/>
      </w:tabs>
      <w:ind w:left="780"/>
      <w:jc w:val="left"/>
    </w:pPr>
    <w:rPr>
      <w:sz w:val="18"/>
      <w:lang w:val="en-AU"/>
    </w:rPr>
  </w:style>
  <w:style w:type="paragraph" w:styleId="TOC3">
    <w:name w:val="toc 3"/>
    <w:basedOn w:val="Normal"/>
    <w:next w:val="Normal"/>
    <w:uiPriority w:val="39"/>
    <w:rsid w:val="00CE42AA"/>
    <w:pPr>
      <w:tabs>
        <w:tab w:val="right" w:leader="dot" w:pos="9639"/>
      </w:tabs>
      <w:ind w:left="520"/>
      <w:jc w:val="left"/>
    </w:pPr>
    <w:rPr>
      <w:i/>
      <w:sz w:val="20"/>
      <w:lang w:val="en-AU"/>
    </w:rPr>
  </w:style>
  <w:style w:type="paragraph" w:styleId="TOC2">
    <w:name w:val="toc 2"/>
    <w:basedOn w:val="Normal"/>
    <w:next w:val="Normal"/>
    <w:uiPriority w:val="39"/>
    <w:rsid w:val="00CE42AA"/>
    <w:pPr>
      <w:tabs>
        <w:tab w:val="right" w:leader="dot" w:pos="9639"/>
      </w:tabs>
      <w:ind w:left="260"/>
      <w:jc w:val="left"/>
    </w:pPr>
    <w:rPr>
      <w:smallCaps/>
      <w:sz w:val="20"/>
      <w:lang w:val="en-AU"/>
    </w:rPr>
  </w:style>
  <w:style w:type="paragraph" w:styleId="TOC1">
    <w:name w:val="toc 1"/>
    <w:basedOn w:val="Normal"/>
    <w:next w:val="Normal"/>
    <w:uiPriority w:val="39"/>
    <w:rsid w:val="00CE42AA"/>
    <w:pPr>
      <w:tabs>
        <w:tab w:val="right" w:leader="dot" w:pos="9639"/>
      </w:tabs>
      <w:spacing w:before="120" w:after="120"/>
      <w:jc w:val="left"/>
    </w:pPr>
    <w:rPr>
      <w:b/>
      <w:caps/>
      <w:sz w:val="20"/>
      <w:lang w:val="en-AU"/>
    </w:rPr>
  </w:style>
  <w:style w:type="paragraph" w:styleId="Footer">
    <w:name w:val="footer"/>
    <w:basedOn w:val="Normal"/>
    <w:link w:val="FooterChar"/>
    <w:uiPriority w:val="99"/>
    <w:rsid w:val="00CE42AA"/>
    <w:pPr>
      <w:tabs>
        <w:tab w:val="center" w:pos="4819"/>
        <w:tab w:val="right" w:pos="9071"/>
      </w:tabs>
      <w:jc w:val="left"/>
    </w:pPr>
    <w:rPr>
      <w:lang w:val="en-AU"/>
    </w:rPr>
  </w:style>
  <w:style w:type="paragraph" w:styleId="Header">
    <w:name w:val="header"/>
    <w:basedOn w:val="Normal"/>
    <w:link w:val="HeaderChar"/>
    <w:uiPriority w:val="99"/>
    <w:rsid w:val="00CE42AA"/>
    <w:pPr>
      <w:tabs>
        <w:tab w:val="center" w:pos="4819"/>
        <w:tab w:val="right" w:pos="9071"/>
      </w:tabs>
      <w:jc w:val="left"/>
    </w:pPr>
    <w:rPr>
      <w:lang w:val="en-AU"/>
    </w:rPr>
  </w:style>
  <w:style w:type="character" w:styleId="FootnoteReference">
    <w:name w:val="footnote reference"/>
    <w:basedOn w:val="DefaultParagraphFont"/>
    <w:uiPriority w:val="99"/>
    <w:semiHidden/>
    <w:rsid w:val="00CE42AA"/>
    <w:rPr>
      <w:position w:val="6"/>
      <w:sz w:val="16"/>
    </w:rPr>
  </w:style>
  <w:style w:type="paragraph" w:styleId="FootnoteText">
    <w:name w:val="footnote text"/>
    <w:basedOn w:val="Normal"/>
    <w:link w:val="FootnoteTextChar"/>
    <w:uiPriority w:val="99"/>
    <w:semiHidden/>
    <w:rsid w:val="00CE42AA"/>
    <w:pPr>
      <w:jc w:val="left"/>
    </w:pPr>
    <w:rPr>
      <w:sz w:val="20"/>
      <w:lang w:val="en-AU"/>
    </w:rPr>
  </w:style>
  <w:style w:type="paragraph" w:customStyle="1" w:styleId="Normal2">
    <w:name w:val="Normal2"/>
    <w:basedOn w:val="Normal"/>
    <w:rsid w:val="00CE42AA"/>
    <w:pPr>
      <w:tabs>
        <w:tab w:val="left" w:pos="567"/>
      </w:tabs>
      <w:ind w:left="567"/>
      <w:jc w:val="left"/>
    </w:pPr>
    <w:rPr>
      <w:lang w:val="en-AU"/>
    </w:rPr>
  </w:style>
  <w:style w:type="paragraph" w:customStyle="1" w:styleId="Normalb">
    <w:name w:val="Normalb"/>
    <w:basedOn w:val="Normal"/>
    <w:rsid w:val="00CE42AA"/>
    <w:pPr>
      <w:ind w:hanging="720"/>
      <w:jc w:val="left"/>
    </w:pPr>
    <w:rPr>
      <w:lang w:val="en-AU"/>
    </w:rPr>
  </w:style>
  <w:style w:type="paragraph" w:customStyle="1" w:styleId="rechead">
    <w:name w:val="rechead"/>
    <w:basedOn w:val="Heading5"/>
    <w:next w:val="rectxt"/>
    <w:rsid w:val="00CE42AA"/>
    <w:pPr>
      <w:numPr>
        <w:ilvl w:val="0"/>
        <w:numId w:val="0"/>
      </w:numPr>
      <w:shd w:val="pct10" w:color="auto" w:fill="auto"/>
      <w:ind w:left="426"/>
      <w:outlineLvl w:val="9"/>
    </w:pPr>
    <w:rPr>
      <w:rFonts w:ascii="GillSans" w:hAnsi="GillSans"/>
    </w:rPr>
  </w:style>
  <w:style w:type="paragraph" w:customStyle="1" w:styleId="rectxt">
    <w:name w:val="rectxt"/>
    <w:basedOn w:val="norm5"/>
    <w:rsid w:val="00CE42AA"/>
    <w:pPr>
      <w:shd w:val="pct10" w:color="auto" w:fill="auto"/>
      <w:ind w:left="426"/>
    </w:pPr>
    <w:rPr>
      <w:i/>
    </w:rPr>
  </w:style>
  <w:style w:type="paragraph" w:customStyle="1" w:styleId="rhtindent">
    <w:name w:val="rht indent"/>
    <w:basedOn w:val="Normal"/>
    <w:rsid w:val="00CE42AA"/>
    <w:pPr>
      <w:tabs>
        <w:tab w:val="left" w:pos="720"/>
        <w:tab w:val="right" w:pos="9781"/>
      </w:tabs>
      <w:jc w:val="left"/>
    </w:pPr>
    <w:rPr>
      <w:b/>
      <w:sz w:val="22"/>
    </w:rPr>
  </w:style>
  <w:style w:type="paragraph" w:customStyle="1" w:styleId="bullet1">
    <w:name w:val="bullet1"/>
    <w:basedOn w:val="Normal"/>
    <w:rsid w:val="00CE42AA"/>
    <w:pPr>
      <w:ind w:left="1418" w:hanging="709"/>
      <w:jc w:val="left"/>
    </w:pPr>
    <w:rPr>
      <w:sz w:val="22"/>
    </w:rPr>
  </w:style>
  <w:style w:type="paragraph" w:customStyle="1" w:styleId="bullet2">
    <w:name w:val="bullet2"/>
    <w:basedOn w:val="bullet1"/>
    <w:rsid w:val="00CE42AA"/>
    <w:pPr>
      <w:ind w:left="2127"/>
    </w:pPr>
  </w:style>
  <w:style w:type="paragraph" w:customStyle="1" w:styleId="NormalIdt">
    <w:name w:val="NormalIdt"/>
    <w:basedOn w:val="Normal"/>
    <w:rsid w:val="00CE42AA"/>
    <w:pPr>
      <w:ind w:left="426" w:hanging="426"/>
      <w:jc w:val="left"/>
    </w:pPr>
    <w:rPr>
      <w:lang w:val="en-AU"/>
    </w:rPr>
  </w:style>
  <w:style w:type="character" w:styleId="PageNumber">
    <w:name w:val="page number"/>
    <w:basedOn w:val="DefaultParagraphFont"/>
    <w:rsid w:val="00CE42AA"/>
  </w:style>
  <w:style w:type="paragraph" w:styleId="TOC6">
    <w:name w:val="toc 6"/>
    <w:basedOn w:val="Normal"/>
    <w:next w:val="Normal"/>
    <w:uiPriority w:val="39"/>
    <w:rsid w:val="00CE42AA"/>
    <w:pPr>
      <w:tabs>
        <w:tab w:val="right" w:leader="dot" w:pos="9639"/>
      </w:tabs>
      <w:ind w:left="1300"/>
      <w:jc w:val="left"/>
    </w:pPr>
    <w:rPr>
      <w:sz w:val="18"/>
      <w:lang w:val="en-AU"/>
    </w:rPr>
  </w:style>
  <w:style w:type="paragraph" w:styleId="TOC7">
    <w:name w:val="toc 7"/>
    <w:basedOn w:val="Normal"/>
    <w:next w:val="Normal"/>
    <w:uiPriority w:val="39"/>
    <w:rsid w:val="00CE42AA"/>
    <w:pPr>
      <w:tabs>
        <w:tab w:val="right" w:leader="dot" w:pos="9639"/>
      </w:tabs>
      <w:ind w:left="1560"/>
      <w:jc w:val="left"/>
    </w:pPr>
    <w:rPr>
      <w:sz w:val="18"/>
      <w:lang w:val="en-AU"/>
    </w:rPr>
  </w:style>
  <w:style w:type="paragraph" w:styleId="TOC8">
    <w:name w:val="toc 8"/>
    <w:basedOn w:val="Normal"/>
    <w:next w:val="Normal"/>
    <w:uiPriority w:val="39"/>
    <w:rsid w:val="00CE42AA"/>
    <w:pPr>
      <w:tabs>
        <w:tab w:val="right" w:leader="dot" w:pos="9639"/>
      </w:tabs>
      <w:ind w:left="1820"/>
      <w:jc w:val="left"/>
    </w:pPr>
    <w:rPr>
      <w:sz w:val="18"/>
      <w:lang w:val="en-AU"/>
    </w:rPr>
  </w:style>
  <w:style w:type="paragraph" w:styleId="TOC9">
    <w:name w:val="toc 9"/>
    <w:basedOn w:val="Normal"/>
    <w:next w:val="Normal"/>
    <w:uiPriority w:val="39"/>
    <w:rsid w:val="00CE42AA"/>
    <w:pPr>
      <w:tabs>
        <w:tab w:val="right" w:leader="dot" w:pos="9639"/>
      </w:tabs>
      <w:ind w:left="2080"/>
      <w:jc w:val="left"/>
    </w:pPr>
    <w:rPr>
      <w:sz w:val="18"/>
      <w:lang w:val="en-AU"/>
    </w:rPr>
  </w:style>
  <w:style w:type="paragraph" w:styleId="List">
    <w:name w:val="List"/>
    <w:basedOn w:val="Normal"/>
    <w:rsid w:val="00CE42AA"/>
    <w:pPr>
      <w:ind w:left="283" w:hanging="283"/>
      <w:jc w:val="left"/>
    </w:pPr>
    <w:rPr>
      <w:lang w:val="en-AU"/>
    </w:rPr>
  </w:style>
  <w:style w:type="paragraph" w:styleId="ListBullet">
    <w:name w:val="List Bullet"/>
    <w:basedOn w:val="Normal"/>
    <w:rsid w:val="00CE42AA"/>
    <w:pPr>
      <w:ind w:left="283" w:hanging="283"/>
      <w:jc w:val="left"/>
    </w:pPr>
    <w:rPr>
      <w:lang w:val="en-AU"/>
    </w:rPr>
  </w:style>
  <w:style w:type="paragraph" w:styleId="ListBullet2">
    <w:name w:val="List Bullet 2"/>
    <w:basedOn w:val="Normal"/>
    <w:rsid w:val="00CE42AA"/>
    <w:pPr>
      <w:ind w:left="566" w:hanging="283"/>
      <w:jc w:val="left"/>
    </w:pPr>
    <w:rPr>
      <w:lang w:val="en-AU"/>
    </w:rPr>
  </w:style>
  <w:style w:type="paragraph" w:styleId="Title">
    <w:name w:val="Title"/>
    <w:basedOn w:val="Normal"/>
    <w:link w:val="TitleChar"/>
    <w:uiPriority w:val="10"/>
    <w:qFormat/>
    <w:rsid w:val="00CE42AA"/>
    <w:pPr>
      <w:spacing w:before="240" w:after="60"/>
      <w:jc w:val="center"/>
    </w:pPr>
    <w:rPr>
      <w:rFonts w:ascii="Arial" w:hAnsi="Arial"/>
      <w:b/>
      <w:kern w:val="28"/>
      <w:sz w:val="32"/>
      <w:lang w:val="en-AU"/>
    </w:rPr>
  </w:style>
  <w:style w:type="paragraph" w:styleId="BodyText">
    <w:name w:val="Body Text"/>
    <w:aliases w:val="bt,heading3,Body Text - Level 2"/>
    <w:basedOn w:val="Normal"/>
    <w:link w:val="BodyTextChar"/>
    <w:rsid w:val="00CE42AA"/>
    <w:pPr>
      <w:spacing w:after="120"/>
      <w:jc w:val="left"/>
    </w:pPr>
    <w:rPr>
      <w:lang w:val="en-AU"/>
    </w:rPr>
  </w:style>
  <w:style w:type="paragraph" w:styleId="Subtitle">
    <w:name w:val="Subtitle"/>
    <w:basedOn w:val="Normal"/>
    <w:link w:val="SubtitleChar"/>
    <w:uiPriority w:val="11"/>
    <w:qFormat/>
    <w:rsid w:val="00CE42AA"/>
    <w:pPr>
      <w:spacing w:after="60"/>
      <w:jc w:val="center"/>
    </w:pPr>
    <w:rPr>
      <w:rFonts w:ascii="Arial" w:hAnsi="Arial"/>
      <w:i/>
      <w:sz w:val="24"/>
      <w:lang w:val="en-AU"/>
    </w:rPr>
  </w:style>
  <w:style w:type="paragraph" w:styleId="Index1">
    <w:name w:val="index 1"/>
    <w:basedOn w:val="Normal"/>
    <w:next w:val="Normal"/>
    <w:semiHidden/>
    <w:rsid w:val="00CE42AA"/>
    <w:pPr>
      <w:tabs>
        <w:tab w:val="right" w:leader="dot" w:pos="1869"/>
      </w:tabs>
      <w:ind w:left="260" w:hanging="260"/>
      <w:jc w:val="left"/>
    </w:pPr>
    <w:rPr>
      <w:sz w:val="20"/>
      <w:lang w:val="en-AU"/>
    </w:rPr>
  </w:style>
  <w:style w:type="paragraph" w:styleId="Index2">
    <w:name w:val="index 2"/>
    <w:basedOn w:val="Normal"/>
    <w:next w:val="Normal"/>
    <w:semiHidden/>
    <w:rsid w:val="00CE42AA"/>
    <w:pPr>
      <w:tabs>
        <w:tab w:val="right" w:leader="dot" w:pos="1869"/>
      </w:tabs>
      <w:ind w:left="520" w:hanging="260"/>
      <w:jc w:val="left"/>
    </w:pPr>
    <w:rPr>
      <w:sz w:val="20"/>
      <w:lang w:val="en-AU"/>
    </w:rPr>
  </w:style>
  <w:style w:type="paragraph" w:styleId="Index3">
    <w:name w:val="index 3"/>
    <w:basedOn w:val="Normal"/>
    <w:next w:val="Normal"/>
    <w:semiHidden/>
    <w:rsid w:val="00CE42AA"/>
    <w:pPr>
      <w:tabs>
        <w:tab w:val="right" w:leader="dot" w:pos="1869"/>
      </w:tabs>
      <w:ind w:left="780" w:hanging="260"/>
      <w:jc w:val="left"/>
    </w:pPr>
    <w:rPr>
      <w:sz w:val="20"/>
      <w:lang w:val="en-AU"/>
    </w:rPr>
  </w:style>
  <w:style w:type="paragraph" w:styleId="Index4">
    <w:name w:val="index 4"/>
    <w:basedOn w:val="Normal"/>
    <w:next w:val="Normal"/>
    <w:semiHidden/>
    <w:rsid w:val="00CE42AA"/>
    <w:pPr>
      <w:tabs>
        <w:tab w:val="right" w:leader="dot" w:pos="1869"/>
      </w:tabs>
      <w:ind w:left="1040" w:hanging="260"/>
      <w:jc w:val="left"/>
    </w:pPr>
    <w:rPr>
      <w:sz w:val="20"/>
      <w:lang w:val="en-AU"/>
    </w:rPr>
  </w:style>
  <w:style w:type="paragraph" w:styleId="Index5">
    <w:name w:val="index 5"/>
    <w:basedOn w:val="Normal"/>
    <w:next w:val="Normal"/>
    <w:semiHidden/>
    <w:rsid w:val="00CE42AA"/>
    <w:pPr>
      <w:tabs>
        <w:tab w:val="right" w:leader="dot" w:pos="1869"/>
      </w:tabs>
      <w:ind w:left="1300" w:hanging="260"/>
      <w:jc w:val="left"/>
    </w:pPr>
    <w:rPr>
      <w:sz w:val="20"/>
      <w:lang w:val="en-AU"/>
    </w:rPr>
  </w:style>
  <w:style w:type="paragraph" w:styleId="Index6">
    <w:name w:val="index 6"/>
    <w:basedOn w:val="Normal"/>
    <w:next w:val="Normal"/>
    <w:semiHidden/>
    <w:rsid w:val="00CE42AA"/>
    <w:pPr>
      <w:tabs>
        <w:tab w:val="right" w:leader="dot" w:pos="1869"/>
      </w:tabs>
      <w:ind w:left="1560" w:hanging="260"/>
      <w:jc w:val="left"/>
    </w:pPr>
    <w:rPr>
      <w:sz w:val="20"/>
      <w:lang w:val="en-AU"/>
    </w:rPr>
  </w:style>
  <w:style w:type="paragraph" w:styleId="Index7">
    <w:name w:val="index 7"/>
    <w:basedOn w:val="Normal"/>
    <w:next w:val="Normal"/>
    <w:semiHidden/>
    <w:rsid w:val="00CE42AA"/>
    <w:pPr>
      <w:tabs>
        <w:tab w:val="right" w:leader="dot" w:pos="1869"/>
      </w:tabs>
      <w:ind w:left="1820" w:hanging="260"/>
      <w:jc w:val="left"/>
    </w:pPr>
    <w:rPr>
      <w:sz w:val="20"/>
      <w:lang w:val="en-AU"/>
    </w:rPr>
  </w:style>
  <w:style w:type="paragraph" w:styleId="Index8">
    <w:name w:val="index 8"/>
    <w:basedOn w:val="Normal"/>
    <w:next w:val="Normal"/>
    <w:semiHidden/>
    <w:rsid w:val="00CE42AA"/>
    <w:pPr>
      <w:tabs>
        <w:tab w:val="right" w:leader="dot" w:pos="1869"/>
      </w:tabs>
      <w:ind w:left="2080" w:hanging="260"/>
      <w:jc w:val="left"/>
    </w:pPr>
    <w:rPr>
      <w:sz w:val="20"/>
      <w:lang w:val="en-AU"/>
    </w:rPr>
  </w:style>
  <w:style w:type="paragraph" w:styleId="Index9">
    <w:name w:val="index 9"/>
    <w:basedOn w:val="Normal"/>
    <w:next w:val="Normal"/>
    <w:semiHidden/>
    <w:rsid w:val="00CE42AA"/>
    <w:pPr>
      <w:tabs>
        <w:tab w:val="right" w:leader="dot" w:pos="1869"/>
      </w:tabs>
      <w:ind w:left="2340" w:hanging="260"/>
      <w:jc w:val="left"/>
    </w:pPr>
    <w:rPr>
      <w:sz w:val="20"/>
      <w:lang w:val="en-AU"/>
    </w:rPr>
  </w:style>
  <w:style w:type="paragraph" w:styleId="IndexHeading">
    <w:name w:val="index heading"/>
    <w:basedOn w:val="Normal"/>
    <w:next w:val="Index1"/>
    <w:semiHidden/>
    <w:rsid w:val="00CE42AA"/>
    <w:pPr>
      <w:spacing w:before="120" w:after="120"/>
      <w:jc w:val="left"/>
    </w:pPr>
    <w:rPr>
      <w:b/>
      <w:i/>
      <w:sz w:val="20"/>
      <w:lang w:val="en-AU"/>
    </w:rPr>
  </w:style>
  <w:style w:type="character" w:styleId="CommentReference">
    <w:name w:val="annotation reference"/>
    <w:basedOn w:val="DefaultParagraphFont"/>
    <w:uiPriority w:val="99"/>
    <w:semiHidden/>
    <w:rsid w:val="00CE42AA"/>
    <w:rPr>
      <w:sz w:val="16"/>
    </w:rPr>
  </w:style>
  <w:style w:type="paragraph" w:customStyle="1" w:styleId="TitleCover">
    <w:name w:val="Title Cover"/>
    <w:basedOn w:val="Normal"/>
    <w:next w:val="Normal"/>
    <w:rsid w:val="00CE42AA"/>
    <w:pPr>
      <w:keepNext/>
      <w:spacing w:before="720" w:after="160"/>
      <w:jc w:val="center"/>
    </w:pPr>
    <w:rPr>
      <w:rFonts w:ascii="Arial" w:hAnsi="Arial"/>
      <w:b/>
      <w:kern w:val="28"/>
      <w:sz w:val="48"/>
      <w:lang w:val="en-US"/>
    </w:rPr>
  </w:style>
  <w:style w:type="paragraph" w:customStyle="1" w:styleId="PageTitle">
    <w:name w:val="Page Title"/>
    <w:basedOn w:val="Normal"/>
    <w:rsid w:val="00CE42AA"/>
    <w:pPr>
      <w:widowControl w:val="0"/>
      <w:spacing w:before="120"/>
      <w:jc w:val="left"/>
    </w:pPr>
    <w:rPr>
      <w:rFonts w:ascii="Myriad-BoldItalic" w:hAnsi="Myriad-BoldItalic"/>
      <w:b/>
      <w:i/>
      <w:sz w:val="32"/>
      <w:lang w:val="en-AU"/>
    </w:rPr>
  </w:style>
  <w:style w:type="paragraph" w:customStyle="1" w:styleId="Raboman">
    <w:name w:val="Raboman"/>
    <w:basedOn w:val="Organisation"/>
    <w:rsid w:val="00CE42AA"/>
    <w:rPr>
      <w:rFonts w:ascii="RabobankFont" w:hAnsi="RabobankFont"/>
      <w:i w:val="0"/>
      <w:sz w:val="168"/>
    </w:rPr>
  </w:style>
  <w:style w:type="paragraph" w:customStyle="1" w:styleId="Organisation">
    <w:name w:val="Organisation"/>
    <w:basedOn w:val="Normal"/>
    <w:rsid w:val="00CE42AA"/>
    <w:pPr>
      <w:widowControl w:val="0"/>
      <w:spacing w:before="60" w:after="60"/>
      <w:jc w:val="center"/>
    </w:pPr>
    <w:rPr>
      <w:rFonts w:ascii="Myriad-Italic" w:hAnsi="Myriad-Italic"/>
      <w:i/>
      <w:sz w:val="16"/>
      <w:lang w:val="en-AU"/>
    </w:rPr>
  </w:style>
  <w:style w:type="paragraph" w:customStyle="1" w:styleId="title2">
    <w:name w:val="title 2"/>
    <w:basedOn w:val="Normal"/>
    <w:rsid w:val="00CE42AA"/>
    <w:pPr>
      <w:pageBreakBefore/>
      <w:spacing w:before="120" w:after="120"/>
    </w:pPr>
    <w:rPr>
      <w:rFonts w:ascii="Myriad-ExtraBoldItalic" w:hAnsi="Myriad-ExtraBoldItalic"/>
      <w:b/>
      <w:i/>
      <w:sz w:val="28"/>
    </w:rPr>
  </w:style>
  <w:style w:type="character" w:styleId="Hyperlink">
    <w:name w:val="Hyperlink"/>
    <w:basedOn w:val="DefaultParagraphFont"/>
    <w:uiPriority w:val="99"/>
    <w:rsid w:val="00CE42AA"/>
    <w:rPr>
      <w:color w:val="0000FF"/>
      <w:u w:val="single"/>
    </w:rPr>
  </w:style>
  <w:style w:type="paragraph" w:styleId="BodyText2">
    <w:name w:val="Body Text 2"/>
    <w:basedOn w:val="Normal"/>
    <w:rsid w:val="00CE42AA"/>
    <w:pPr>
      <w:ind w:left="567"/>
    </w:pPr>
    <w:rPr>
      <w:lang w:val="en-AU"/>
    </w:rPr>
  </w:style>
  <w:style w:type="paragraph" w:styleId="BodyText3">
    <w:name w:val="Body Text 3"/>
    <w:basedOn w:val="Normal"/>
    <w:rsid w:val="00CE42AA"/>
    <w:pPr>
      <w:jc w:val="left"/>
    </w:pPr>
    <w:rPr>
      <w:b/>
      <w:lang w:val="en-AU"/>
    </w:rPr>
  </w:style>
  <w:style w:type="paragraph" w:styleId="BodyTextIndent2">
    <w:name w:val="Body Text Indent 2"/>
    <w:basedOn w:val="Normal"/>
    <w:rsid w:val="00CE42AA"/>
    <w:pPr>
      <w:jc w:val="left"/>
    </w:pPr>
  </w:style>
  <w:style w:type="paragraph" w:styleId="BalloonText">
    <w:name w:val="Balloon Text"/>
    <w:basedOn w:val="Normal"/>
    <w:link w:val="BalloonTextChar"/>
    <w:uiPriority w:val="99"/>
    <w:rsid w:val="00CE42AA"/>
    <w:rPr>
      <w:rFonts w:ascii="Tahoma" w:hAnsi="Tahoma"/>
      <w:sz w:val="16"/>
    </w:rPr>
  </w:style>
  <w:style w:type="paragraph" w:styleId="BodyTextIndent">
    <w:name w:val="Body Text Indent"/>
    <w:basedOn w:val="Normal"/>
    <w:rsid w:val="002E0A3F"/>
    <w:pPr>
      <w:spacing w:after="120"/>
      <w:ind w:left="283"/>
    </w:pPr>
  </w:style>
  <w:style w:type="paragraph" w:styleId="ListParagraph">
    <w:name w:val="List Paragraph"/>
    <w:aliases w:val="Table Txt"/>
    <w:basedOn w:val="Normal"/>
    <w:link w:val="ListParagraphChar"/>
    <w:uiPriority w:val="34"/>
    <w:qFormat/>
    <w:rsid w:val="00452233"/>
    <w:pPr>
      <w:ind w:left="720"/>
      <w:contextualSpacing/>
    </w:pPr>
  </w:style>
  <w:style w:type="paragraph" w:styleId="TOCHeading">
    <w:name w:val="TOC Heading"/>
    <w:basedOn w:val="Heading1"/>
    <w:next w:val="Normal"/>
    <w:uiPriority w:val="39"/>
    <w:unhideWhenUsed/>
    <w:qFormat/>
    <w:rsid w:val="00304771"/>
    <w:pPr>
      <w:keepNext/>
      <w:keepLines/>
      <w:numPr>
        <w:numId w:val="0"/>
      </w:numPr>
      <w:overflowPunct/>
      <w:autoSpaceDE/>
      <w:autoSpaceDN/>
      <w:adjustRightInd/>
      <w:spacing w:line="259" w:lineRule="auto"/>
      <w:textAlignment w:val="auto"/>
      <w:outlineLvl w:val="9"/>
    </w:pPr>
    <w:rPr>
      <w:rFonts w:asciiTheme="majorHAnsi" w:eastAsiaTheme="majorEastAsia" w:hAnsiTheme="majorHAnsi" w:cstheme="majorBidi"/>
      <w:b w:val="0"/>
      <w:color w:val="365F91" w:themeColor="accent1" w:themeShade="BF"/>
      <w:szCs w:val="32"/>
      <w:lang w:val="en-US" w:eastAsia="en-US"/>
    </w:rPr>
  </w:style>
  <w:style w:type="character" w:customStyle="1" w:styleId="Heading1Char">
    <w:name w:val="Heading 1 Char"/>
    <w:link w:val="Heading1"/>
    <w:uiPriority w:val="9"/>
    <w:rsid w:val="00F75A8B"/>
    <w:rPr>
      <w:rFonts w:ascii="Arial" w:hAnsi="Arial"/>
      <w:b/>
      <w:sz w:val="32"/>
      <w:lang w:val="en-AU" w:eastAsia="en-AU"/>
    </w:rPr>
  </w:style>
  <w:style w:type="character" w:styleId="UnresolvedMention">
    <w:name w:val="Unresolved Mention"/>
    <w:basedOn w:val="DefaultParagraphFont"/>
    <w:uiPriority w:val="99"/>
    <w:semiHidden/>
    <w:unhideWhenUsed/>
    <w:rsid w:val="00606DCE"/>
    <w:rPr>
      <w:color w:val="808080"/>
      <w:shd w:val="clear" w:color="auto" w:fill="E6E6E6"/>
    </w:rPr>
  </w:style>
  <w:style w:type="paragraph" w:styleId="NoSpacing">
    <w:name w:val="No Spacing"/>
    <w:basedOn w:val="Normal"/>
    <w:link w:val="NoSpacingChar"/>
    <w:uiPriority w:val="1"/>
    <w:qFormat/>
    <w:rsid w:val="00B279FC"/>
    <w:pPr>
      <w:overflowPunct/>
      <w:autoSpaceDE/>
      <w:autoSpaceDN/>
      <w:adjustRightInd/>
      <w:jc w:val="left"/>
      <w:textAlignment w:val="auto"/>
    </w:pPr>
    <w:rPr>
      <w:rFonts w:asciiTheme="minorHAnsi" w:eastAsiaTheme="minorEastAsia" w:hAnsiTheme="minorHAnsi" w:cstheme="minorBidi"/>
      <w:sz w:val="22"/>
      <w:lang w:val="en-AU" w:eastAsia="en-US" w:bidi="en-US"/>
    </w:rPr>
  </w:style>
  <w:style w:type="character" w:customStyle="1" w:styleId="NoSpacingChar">
    <w:name w:val="No Spacing Char"/>
    <w:basedOn w:val="DefaultParagraphFont"/>
    <w:link w:val="NoSpacing"/>
    <w:uiPriority w:val="1"/>
    <w:rsid w:val="00B279FC"/>
    <w:rPr>
      <w:rFonts w:asciiTheme="minorHAnsi" w:eastAsiaTheme="minorEastAsia" w:hAnsiTheme="minorHAnsi" w:cstheme="minorBidi"/>
      <w:sz w:val="22"/>
      <w:lang w:val="en-AU" w:eastAsia="en-US" w:bidi="en-US"/>
    </w:rPr>
  </w:style>
  <w:style w:type="table" w:customStyle="1" w:styleId="PlainTable41">
    <w:name w:val="Plain Table 41"/>
    <w:basedOn w:val="TableNormal"/>
    <w:uiPriority w:val="44"/>
    <w:rsid w:val="00B279FC"/>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B279FC"/>
    <w:rPr>
      <w:rFonts w:ascii="Arial" w:hAnsi="Arial"/>
      <w:b/>
      <w:sz w:val="26"/>
      <w:lang w:val="en-AU" w:eastAsia="en-AU"/>
    </w:rPr>
  </w:style>
  <w:style w:type="character" w:customStyle="1" w:styleId="ListParagraphChar">
    <w:name w:val="List Paragraph Char"/>
    <w:aliases w:val="Table Txt Char"/>
    <w:basedOn w:val="DefaultParagraphFont"/>
    <w:link w:val="ListParagraph"/>
    <w:uiPriority w:val="34"/>
    <w:rsid w:val="00B279FC"/>
    <w:rPr>
      <w:sz w:val="26"/>
      <w:lang w:val="en-GB" w:eastAsia="en-AU"/>
    </w:rPr>
  </w:style>
  <w:style w:type="table" w:styleId="TableGrid">
    <w:name w:val="Table Grid"/>
    <w:basedOn w:val="TableNormal"/>
    <w:uiPriority w:val="59"/>
    <w:rsid w:val="00B279FC"/>
    <w:pPr>
      <w:spacing w:before="200"/>
    </w:pPr>
    <w:rPr>
      <w:rFonts w:asciiTheme="minorHAnsi" w:eastAsiaTheme="minorEastAsia" w:hAnsiTheme="minorHAnsi" w:cstheme="minorBidi"/>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graph">
    <w:name w:val="paragraph"/>
    <w:basedOn w:val="Normal"/>
    <w:rsid w:val="00B279FC"/>
    <w:pPr>
      <w:overflowPunct/>
      <w:autoSpaceDE/>
      <w:autoSpaceDN/>
      <w:adjustRightInd/>
      <w:spacing w:before="100" w:beforeAutospacing="1" w:after="100" w:afterAutospacing="1"/>
      <w:jc w:val="left"/>
      <w:textAlignment w:val="auto"/>
    </w:pPr>
    <w:rPr>
      <w:sz w:val="24"/>
      <w:szCs w:val="24"/>
      <w:lang w:val="en-AU"/>
    </w:rPr>
  </w:style>
  <w:style w:type="character" w:customStyle="1" w:styleId="normaltextrun">
    <w:name w:val="normaltextrun"/>
    <w:basedOn w:val="DefaultParagraphFont"/>
    <w:rsid w:val="00B279FC"/>
  </w:style>
  <w:style w:type="character" w:customStyle="1" w:styleId="eop">
    <w:name w:val="eop"/>
    <w:basedOn w:val="DefaultParagraphFont"/>
    <w:rsid w:val="00B279FC"/>
  </w:style>
  <w:style w:type="paragraph" w:customStyle="1" w:styleId="HeadingTOB">
    <w:name w:val="Heading TOB"/>
    <w:basedOn w:val="Normal"/>
    <w:qFormat/>
    <w:rsid w:val="00B279FC"/>
    <w:pPr>
      <w:overflowPunct/>
      <w:autoSpaceDE/>
      <w:autoSpaceDN/>
      <w:adjustRightInd/>
      <w:spacing w:before="200" w:after="200" w:line="276" w:lineRule="auto"/>
      <w:jc w:val="left"/>
      <w:textAlignment w:val="auto"/>
    </w:pPr>
    <w:rPr>
      <w:rFonts w:asciiTheme="minorHAnsi" w:eastAsiaTheme="minorEastAsia" w:hAnsiTheme="minorHAnsi" w:cstheme="minorBidi"/>
      <w:b/>
      <w:sz w:val="28"/>
      <w:lang w:val="en-AU" w:eastAsia="en-US" w:bidi="en-US"/>
    </w:rPr>
  </w:style>
  <w:style w:type="paragraph" w:customStyle="1" w:styleId="Heading2TOB">
    <w:name w:val="Heading2 TOB"/>
    <w:basedOn w:val="Normal"/>
    <w:qFormat/>
    <w:rsid w:val="00B279FC"/>
    <w:pPr>
      <w:keepNext/>
      <w:tabs>
        <w:tab w:val="left" w:pos="720"/>
      </w:tabs>
      <w:overflowPunct/>
      <w:autoSpaceDE/>
      <w:autoSpaceDN/>
      <w:adjustRightInd/>
      <w:spacing w:before="200" w:after="120" w:line="276" w:lineRule="auto"/>
      <w:jc w:val="left"/>
      <w:textAlignment w:val="auto"/>
    </w:pPr>
    <w:rPr>
      <w:rFonts w:asciiTheme="minorHAnsi" w:eastAsiaTheme="minorEastAsia" w:hAnsiTheme="minorHAnsi" w:cstheme="minorBidi"/>
      <w:b/>
      <w:sz w:val="24"/>
      <w:lang w:val="en-AU" w:eastAsia="en-US" w:bidi="en-US"/>
    </w:rPr>
  </w:style>
  <w:style w:type="paragraph" w:customStyle="1" w:styleId="IntendedText">
    <w:name w:val="Intended Text"/>
    <w:basedOn w:val="Normal"/>
    <w:qFormat/>
    <w:rsid w:val="00B279FC"/>
    <w:pPr>
      <w:overflowPunct/>
      <w:autoSpaceDE/>
      <w:autoSpaceDN/>
      <w:adjustRightInd/>
      <w:spacing w:before="200" w:after="120" w:line="360" w:lineRule="auto"/>
      <w:ind w:left="720"/>
      <w:textAlignment w:val="auto"/>
    </w:pPr>
    <w:rPr>
      <w:rFonts w:asciiTheme="minorHAnsi" w:eastAsiaTheme="minorEastAsia" w:hAnsiTheme="minorHAnsi" w:cstheme="minorBidi"/>
      <w:sz w:val="22"/>
      <w:lang w:val="en-AU" w:eastAsia="en-US" w:bidi="en-US"/>
    </w:rPr>
  </w:style>
  <w:style w:type="character" w:customStyle="1" w:styleId="Heading3Char">
    <w:name w:val="Heading 3 Char"/>
    <w:basedOn w:val="DefaultParagraphFont"/>
    <w:link w:val="Heading3"/>
    <w:uiPriority w:val="9"/>
    <w:rsid w:val="00B279FC"/>
    <w:rPr>
      <w:rFonts w:ascii="Arial" w:hAnsi="Arial"/>
      <w:b/>
      <w:sz w:val="24"/>
      <w:lang w:val="en-AU" w:eastAsia="en-AU"/>
    </w:rPr>
  </w:style>
  <w:style w:type="paragraph" w:customStyle="1" w:styleId="textinsidebox">
    <w:name w:val="text inside box"/>
    <w:basedOn w:val="Normal"/>
    <w:rsid w:val="00B279FC"/>
    <w:pPr>
      <w:overflowPunct/>
      <w:autoSpaceDE/>
      <w:autoSpaceDN/>
      <w:adjustRightInd/>
      <w:spacing w:before="200" w:after="200" w:line="276" w:lineRule="auto"/>
      <w:ind w:left="1714"/>
      <w:jc w:val="center"/>
      <w:textAlignment w:val="auto"/>
    </w:pPr>
    <w:rPr>
      <w:rFonts w:ascii="Calibri" w:eastAsia="Calibri" w:hAnsi="Calibri"/>
      <w:sz w:val="28"/>
      <w:szCs w:val="28"/>
      <w:lang w:val="en-IN" w:eastAsia="en-US" w:bidi="en-US"/>
    </w:rPr>
  </w:style>
  <w:style w:type="paragraph" w:customStyle="1" w:styleId="structurediagram">
    <w:name w:val="structure diagram"/>
    <w:basedOn w:val="Normal"/>
    <w:rsid w:val="00B279FC"/>
    <w:pPr>
      <w:overflowPunct/>
      <w:autoSpaceDE/>
      <w:autoSpaceDN/>
      <w:adjustRightInd/>
      <w:spacing w:before="200" w:after="200" w:line="276" w:lineRule="auto"/>
      <w:jc w:val="left"/>
      <w:textAlignment w:val="auto"/>
    </w:pPr>
    <w:rPr>
      <w:rFonts w:asciiTheme="minorHAnsi" w:eastAsiaTheme="minorEastAsia" w:hAnsiTheme="minorHAnsi" w:cstheme="minorBidi"/>
      <w:sz w:val="22"/>
      <w:lang w:val="en-AU" w:eastAsia="en-US" w:bidi="en-US"/>
    </w:rPr>
  </w:style>
  <w:style w:type="paragraph" w:customStyle="1" w:styleId="fromclient">
    <w:name w:val="from client"/>
    <w:basedOn w:val="IntendedText"/>
    <w:rsid w:val="00B279FC"/>
    <w:pPr>
      <w:keepLines/>
    </w:pPr>
  </w:style>
  <w:style w:type="character" w:customStyle="1" w:styleId="BalloonTextChar">
    <w:name w:val="Balloon Text Char"/>
    <w:basedOn w:val="DefaultParagraphFont"/>
    <w:link w:val="BalloonText"/>
    <w:uiPriority w:val="99"/>
    <w:rsid w:val="00B279FC"/>
    <w:rPr>
      <w:rFonts w:ascii="Tahoma" w:hAnsi="Tahoma"/>
      <w:sz w:val="16"/>
      <w:lang w:val="en-GB" w:eastAsia="en-AU"/>
    </w:rPr>
  </w:style>
  <w:style w:type="character" w:customStyle="1" w:styleId="HeaderChar">
    <w:name w:val="Header Char"/>
    <w:basedOn w:val="DefaultParagraphFont"/>
    <w:link w:val="Header"/>
    <w:uiPriority w:val="99"/>
    <w:rsid w:val="00B279FC"/>
    <w:rPr>
      <w:sz w:val="26"/>
      <w:lang w:val="en-AU" w:eastAsia="en-AU"/>
    </w:rPr>
  </w:style>
  <w:style w:type="character" w:customStyle="1" w:styleId="FooterChar">
    <w:name w:val="Footer Char"/>
    <w:basedOn w:val="DefaultParagraphFont"/>
    <w:link w:val="Footer"/>
    <w:uiPriority w:val="99"/>
    <w:rsid w:val="00B279FC"/>
    <w:rPr>
      <w:sz w:val="26"/>
      <w:lang w:val="en-AU" w:eastAsia="en-AU"/>
    </w:rPr>
  </w:style>
  <w:style w:type="paragraph" w:customStyle="1" w:styleId="FlowCharttxt">
    <w:name w:val="Flow Chart txt"/>
    <w:basedOn w:val="textinsidebox"/>
    <w:rsid w:val="00B279FC"/>
    <w:pPr>
      <w:spacing w:after="0" w:line="240" w:lineRule="auto"/>
      <w:ind w:left="0"/>
    </w:pPr>
    <w:rPr>
      <w:rFonts w:ascii="Arial" w:eastAsia="Arial" w:hAnsi="Arial"/>
      <w:sz w:val="22"/>
      <w:szCs w:val="22"/>
      <w:lang w:val="en-US"/>
    </w:rPr>
  </w:style>
  <w:style w:type="character" w:customStyle="1" w:styleId="Heading4Char">
    <w:name w:val="Heading 4 Char"/>
    <w:basedOn w:val="DefaultParagraphFont"/>
    <w:link w:val="Heading4"/>
    <w:uiPriority w:val="9"/>
    <w:rsid w:val="00B279FC"/>
    <w:rPr>
      <w:rFonts w:ascii="Arial" w:hAnsi="Arial"/>
      <w:b/>
      <w:sz w:val="24"/>
      <w:lang w:val="en-AU" w:eastAsia="en-AU"/>
    </w:rPr>
  </w:style>
  <w:style w:type="character" w:customStyle="1" w:styleId="Heading5Char">
    <w:name w:val="Heading 5 Char"/>
    <w:basedOn w:val="DefaultParagraphFont"/>
    <w:link w:val="Heading5"/>
    <w:uiPriority w:val="9"/>
    <w:rsid w:val="00B279FC"/>
    <w:rPr>
      <w:rFonts w:ascii="Arial" w:hAnsi="Arial"/>
      <w:b/>
      <w:sz w:val="22"/>
      <w:lang w:val="en-AU" w:eastAsia="en-AU"/>
    </w:rPr>
  </w:style>
  <w:style w:type="character" w:customStyle="1" w:styleId="Heading6Char">
    <w:name w:val="Heading 6 Char"/>
    <w:basedOn w:val="DefaultParagraphFont"/>
    <w:link w:val="Heading6"/>
    <w:uiPriority w:val="9"/>
    <w:rsid w:val="00B279FC"/>
    <w:rPr>
      <w:u w:val="single"/>
      <w:lang w:val="en-AU" w:eastAsia="en-AU"/>
    </w:rPr>
  </w:style>
  <w:style w:type="character" w:customStyle="1" w:styleId="Heading7Char">
    <w:name w:val="Heading 7 Char"/>
    <w:basedOn w:val="DefaultParagraphFont"/>
    <w:link w:val="Heading7"/>
    <w:uiPriority w:val="9"/>
    <w:rsid w:val="00B279FC"/>
    <w:rPr>
      <w:i/>
      <w:lang w:val="en-AU" w:eastAsia="en-AU"/>
    </w:rPr>
  </w:style>
  <w:style w:type="character" w:customStyle="1" w:styleId="Heading8Char">
    <w:name w:val="Heading 8 Char"/>
    <w:basedOn w:val="DefaultParagraphFont"/>
    <w:link w:val="Heading8"/>
    <w:uiPriority w:val="9"/>
    <w:rsid w:val="00B279FC"/>
    <w:rPr>
      <w:i/>
      <w:lang w:val="en-AU" w:eastAsia="en-AU"/>
    </w:rPr>
  </w:style>
  <w:style w:type="character" w:customStyle="1" w:styleId="Heading9Char">
    <w:name w:val="Heading 9 Char"/>
    <w:basedOn w:val="DefaultParagraphFont"/>
    <w:link w:val="Heading9"/>
    <w:uiPriority w:val="9"/>
    <w:rsid w:val="00B279FC"/>
    <w:rPr>
      <w:i/>
      <w:lang w:val="en-AU" w:eastAsia="en-AU"/>
    </w:rPr>
  </w:style>
  <w:style w:type="paragraph" w:styleId="Caption">
    <w:name w:val="caption"/>
    <w:basedOn w:val="Normal"/>
    <w:next w:val="Normal"/>
    <w:uiPriority w:val="35"/>
    <w:semiHidden/>
    <w:unhideWhenUsed/>
    <w:qFormat/>
    <w:rsid w:val="00B279FC"/>
    <w:pPr>
      <w:overflowPunct/>
      <w:autoSpaceDE/>
      <w:autoSpaceDN/>
      <w:adjustRightInd/>
      <w:spacing w:before="200" w:after="200" w:line="276" w:lineRule="auto"/>
      <w:jc w:val="left"/>
      <w:textAlignment w:val="auto"/>
    </w:pPr>
    <w:rPr>
      <w:rFonts w:asciiTheme="minorHAnsi" w:eastAsiaTheme="minorEastAsia" w:hAnsiTheme="minorHAnsi" w:cstheme="minorBidi"/>
      <w:b/>
      <w:bCs/>
      <w:color w:val="365F91" w:themeColor="accent1" w:themeShade="BF"/>
      <w:sz w:val="16"/>
      <w:szCs w:val="16"/>
      <w:lang w:val="en-AU" w:eastAsia="en-US" w:bidi="en-US"/>
    </w:rPr>
  </w:style>
  <w:style w:type="character" w:customStyle="1" w:styleId="TitleChar">
    <w:name w:val="Title Char"/>
    <w:basedOn w:val="DefaultParagraphFont"/>
    <w:link w:val="Title"/>
    <w:uiPriority w:val="10"/>
    <w:rsid w:val="00B279FC"/>
    <w:rPr>
      <w:rFonts w:ascii="Arial" w:hAnsi="Arial"/>
      <w:b/>
      <w:kern w:val="28"/>
      <w:sz w:val="32"/>
      <w:lang w:val="en-AU" w:eastAsia="en-AU"/>
    </w:rPr>
  </w:style>
  <w:style w:type="character" w:customStyle="1" w:styleId="SubtitleChar">
    <w:name w:val="Subtitle Char"/>
    <w:basedOn w:val="DefaultParagraphFont"/>
    <w:link w:val="Subtitle"/>
    <w:uiPriority w:val="11"/>
    <w:rsid w:val="00B279FC"/>
    <w:rPr>
      <w:rFonts w:ascii="Arial" w:hAnsi="Arial"/>
      <w:i/>
      <w:sz w:val="24"/>
      <w:lang w:val="en-AU" w:eastAsia="en-AU"/>
    </w:rPr>
  </w:style>
  <w:style w:type="character" w:styleId="Strong">
    <w:name w:val="Strong"/>
    <w:uiPriority w:val="22"/>
    <w:qFormat/>
    <w:rsid w:val="00B279FC"/>
    <w:rPr>
      <w:b/>
      <w:bCs/>
    </w:rPr>
  </w:style>
  <w:style w:type="character" w:styleId="Emphasis">
    <w:name w:val="Emphasis"/>
    <w:uiPriority w:val="20"/>
    <w:qFormat/>
    <w:rsid w:val="00B279FC"/>
    <w:rPr>
      <w:caps/>
      <w:color w:val="243F60" w:themeColor="accent1" w:themeShade="7F"/>
      <w:spacing w:val="5"/>
    </w:rPr>
  </w:style>
  <w:style w:type="paragraph" w:styleId="Quote">
    <w:name w:val="Quote"/>
    <w:basedOn w:val="Normal"/>
    <w:next w:val="Normal"/>
    <w:link w:val="QuoteChar"/>
    <w:uiPriority w:val="29"/>
    <w:qFormat/>
    <w:rsid w:val="00B279FC"/>
    <w:pPr>
      <w:overflowPunct/>
      <w:autoSpaceDE/>
      <w:autoSpaceDN/>
      <w:adjustRightInd/>
      <w:spacing w:before="200" w:after="200" w:line="276" w:lineRule="auto"/>
      <w:jc w:val="left"/>
      <w:textAlignment w:val="auto"/>
    </w:pPr>
    <w:rPr>
      <w:rFonts w:asciiTheme="minorHAnsi" w:eastAsiaTheme="minorEastAsia" w:hAnsiTheme="minorHAnsi" w:cstheme="minorBidi"/>
      <w:i/>
      <w:iCs/>
      <w:sz w:val="22"/>
      <w:lang w:val="en-AU" w:eastAsia="en-US" w:bidi="en-US"/>
    </w:rPr>
  </w:style>
  <w:style w:type="character" w:customStyle="1" w:styleId="QuoteChar">
    <w:name w:val="Quote Char"/>
    <w:basedOn w:val="DefaultParagraphFont"/>
    <w:link w:val="Quote"/>
    <w:uiPriority w:val="29"/>
    <w:rsid w:val="00B279FC"/>
    <w:rPr>
      <w:rFonts w:asciiTheme="minorHAnsi" w:eastAsiaTheme="minorEastAsia" w:hAnsiTheme="minorHAnsi" w:cstheme="minorBidi"/>
      <w:i/>
      <w:iCs/>
      <w:sz w:val="22"/>
      <w:lang w:val="en-AU" w:eastAsia="en-US" w:bidi="en-US"/>
    </w:rPr>
  </w:style>
  <w:style w:type="paragraph" w:styleId="IntenseQuote">
    <w:name w:val="Intense Quote"/>
    <w:basedOn w:val="Normal"/>
    <w:next w:val="Normal"/>
    <w:link w:val="IntenseQuoteChar"/>
    <w:uiPriority w:val="30"/>
    <w:qFormat/>
    <w:rsid w:val="00B279FC"/>
    <w:pPr>
      <w:pBdr>
        <w:top w:val="single" w:sz="4" w:space="10" w:color="4F81BD" w:themeColor="accent1"/>
        <w:left w:val="single" w:sz="4" w:space="10" w:color="4F81BD" w:themeColor="accent1"/>
      </w:pBdr>
      <w:overflowPunct/>
      <w:autoSpaceDE/>
      <w:autoSpaceDN/>
      <w:adjustRightInd/>
      <w:spacing w:before="200" w:line="276" w:lineRule="auto"/>
      <w:ind w:left="1296" w:right="1152"/>
      <w:textAlignment w:val="auto"/>
    </w:pPr>
    <w:rPr>
      <w:rFonts w:asciiTheme="minorHAnsi" w:eastAsiaTheme="minorEastAsia" w:hAnsiTheme="minorHAnsi" w:cstheme="minorBidi"/>
      <w:i/>
      <w:iCs/>
      <w:color w:val="4F81BD" w:themeColor="accent1"/>
      <w:sz w:val="22"/>
      <w:lang w:val="en-AU" w:eastAsia="en-US" w:bidi="en-US"/>
    </w:rPr>
  </w:style>
  <w:style w:type="character" w:customStyle="1" w:styleId="IntenseQuoteChar">
    <w:name w:val="Intense Quote Char"/>
    <w:basedOn w:val="DefaultParagraphFont"/>
    <w:link w:val="IntenseQuote"/>
    <w:uiPriority w:val="30"/>
    <w:rsid w:val="00B279FC"/>
    <w:rPr>
      <w:rFonts w:asciiTheme="minorHAnsi" w:eastAsiaTheme="minorEastAsia" w:hAnsiTheme="minorHAnsi" w:cstheme="minorBidi"/>
      <w:i/>
      <w:iCs/>
      <w:color w:val="4F81BD" w:themeColor="accent1"/>
      <w:sz w:val="22"/>
      <w:lang w:val="en-AU" w:eastAsia="en-US" w:bidi="en-US"/>
    </w:rPr>
  </w:style>
  <w:style w:type="character" w:styleId="SubtleEmphasis">
    <w:name w:val="Subtle Emphasis"/>
    <w:uiPriority w:val="19"/>
    <w:qFormat/>
    <w:rsid w:val="00B279FC"/>
    <w:rPr>
      <w:i/>
      <w:iCs/>
      <w:color w:val="243F60" w:themeColor="accent1" w:themeShade="7F"/>
    </w:rPr>
  </w:style>
  <w:style w:type="character" w:styleId="IntenseEmphasis">
    <w:name w:val="Intense Emphasis"/>
    <w:uiPriority w:val="21"/>
    <w:qFormat/>
    <w:rsid w:val="00B279FC"/>
    <w:rPr>
      <w:b/>
      <w:bCs/>
      <w:caps/>
      <w:color w:val="243F60" w:themeColor="accent1" w:themeShade="7F"/>
      <w:spacing w:val="10"/>
    </w:rPr>
  </w:style>
  <w:style w:type="character" w:styleId="SubtleReference">
    <w:name w:val="Subtle Reference"/>
    <w:uiPriority w:val="31"/>
    <w:qFormat/>
    <w:rsid w:val="00B279FC"/>
    <w:rPr>
      <w:b/>
      <w:bCs/>
      <w:color w:val="4F81BD" w:themeColor="accent1"/>
    </w:rPr>
  </w:style>
  <w:style w:type="character" w:styleId="IntenseReference">
    <w:name w:val="Intense Reference"/>
    <w:uiPriority w:val="32"/>
    <w:qFormat/>
    <w:rsid w:val="00B279FC"/>
    <w:rPr>
      <w:b/>
      <w:bCs/>
      <w:i/>
      <w:iCs/>
      <w:caps/>
      <w:color w:val="4F81BD" w:themeColor="accent1"/>
    </w:rPr>
  </w:style>
  <w:style w:type="character" w:styleId="BookTitle">
    <w:name w:val="Book Title"/>
    <w:uiPriority w:val="33"/>
    <w:qFormat/>
    <w:rsid w:val="00B279FC"/>
    <w:rPr>
      <w:b/>
      <w:bCs/>
      <w:i/>
      <w:iCs/>
      <w:spacing w:val="9"/>
    </w:rPr>
  </w:style>
  <w:style w:type="table" w:styleId="LightGrid-Accent3">
    <w:name w:val="Light Grid Accent 3"/>
    <w:basedOn w:val="TableNormal"/>
    <w:uiPriority w:val="62"/>
    <w:rsid w:val="00B279FC"/>
    <w:pPr>
      <w:spacing w:before="200" w:after="200" w:line="276" w:lineRule="auto"/>
    </w:pPr>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rebuchet MS" w:eastAsia="Times New Roman" w:hAnsi="Trebuchet M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rebuchet MS" w:eastAsia="Times New Roman" w:hAnsi="Trebuchet M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rebuchet MS" w:eastAsia="Times New Roman" w:hAnsi="Trebuchet MS" w:cs="Times New Roman"/>
        <w:b/>
        <w:bCs/>
      </w:rPr>
    </w:tblStylePr>
    <w:tblStylePr w:type="lastCol">
      <w:rPr>
        <w:rFonts w:ascii="Trebuchet MS" w:eastAsia="Times New Roman" w:hAnsi="Trebuchet M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styleId="FollowedHyperlink">
    <w:name w:val="FollowedHyperlink"/>
    <w:basedOn w:val="DefaultParagraphFont"/>
    <w:uiPriority w:val="99"/>
    <w:semiHidden/>
    <w:unhideWhenUsed/>
    <w:rsid w:val="00B279FC"/>
    <w:rPr>
      <w:color w:val="800080"/>
      <w:u w:val="single"/>
    </w:rPr>
  </w:style>
  <w:style w:type="paragraph" w:customStyle="1" w:styleId="resultcount">
    <w:name w:val="result_count"/>
    <w:basedOn w:val="Normal"/>
    <w:rsid w:val="00B279FC"/>
    <w:pPr>
      <w:overflowPunct/>
      <w:autoSpaceDE/>
      <w:autoSpaceDN/>
      <w:adjustRightInd/>
      <w:spacing w:before="100" w:beforeAutospacing="1" w:after="100" w:afterAutospacing="1"/>
      <w:jc w:val="left"/>
      <w:textAlignment w:val="auto"/>
    </w:pPr>
    <w:rPr>
      <w:sz w:val="24"/>
      <w:szCs w:val="24"/>
      <w:lang w:val="en-AU" w:eastAsia="en-US"/>
    </w:rPr>
  </w:style>
  <w:style w:type="character" w:customStyle="1" w:styleId="productcount">
    <w:name w:val="product_count"/>
    <w:basedOn w:val="DefaultParagraphFont"/>
    <w:rsid w:val="00B279FC"/>
  </w:style>
  <w:style w:type="character" w:customStyle="1" w:styleId="producttotal">
    <w:name w:val="product_total"/>
    <w:basedOn w:val="DefaultParagraphFont"/>
    <w:rsid w:val="00B279FC"/>
  </w:style>
  <w:style w:type="character" w:customStyle="1" w:styleId="ppintro">
    <w:name w:val="pp_intro"/>
    <w:basedOn w:val="DefaultParagraphFont"/>
    <w:rsid w:val="00B279FC"/>
  </w:style>
  <w:style w:type="character" w:customStyle="1" w:styleId="label">
    <w:name w:val="label"/>
    <w:basedOn w:val="DefaultParagraphFont"/>
    <w:rsid w:val="00B279FC"/>
  </w:style>
  <w:style w:type="character" w:customStyle="1" w:styleId="value">
    <w:name w:val="value"/>
    <w:basedOn w:val="DefaultParagraphFont"/>
    <w:rsid w:val="00B279FC"/>
  </w:style>
  <w:style w:type="paragraph" w:customStyle="1" w:styleId="Default">
    <w:name w:val="Default"/>
    <w:rsid w:val="00B279FC"/>
    <w:pPr>
      <w:autoSpaceDE w:val="0"/>
      <w:autoSpaceDN w:val="0"/>
      <w:adjustRightInd w:val="0"/>
    </w:pPr>
    <w:rPr>
      <w:rFonts w:ascii="Calibri" w:eastAsiaTheme="minorEastAsia" w:hAnsi="Calibri" w:cs="Calibri"/>
      <w:color w:val="000000"/>
      <w:sz w:val="24"/>
      <w:szCs w:val="24"/>
      <w:lang w:val="en-AU" w:eastAsia="en-US"/>
    </w:rPr>
  </w:style>
  <w:style w:type="paragraph" w:styleId="PlainText">
    <w:name w:val="Plain Text"/>
    <w:basedOn w:val="Normal"/>
    <w:link w:val="PlainTextChar"/>
    <w:uiPriority w:val="99"/>
    <w:semiHidden/>
    <w:unhideWhenUsed/>
    <w:rsid w:val="00B279FC"/>
    <w:pPr>
      <w:overflowPunct/>
      <w:autoSpaceDE/>
      <w:autoSpaceDN/>
      <w:adjustRightInd/>
      <w:jc w:val="left"/>
      <w:textAlignment w:val="auto"/>
    </w:pPr>
    <w:rPr>
      <w:rFonts w:ascii="Calibri" w:hAnsi="Calibri"/>
      <w:sz w:val="22"/>
      <w:szCs w:val="21"/>
      <w:lang w:val="en-AU"/>
    </w:rPr>
  </w:style>
  <w:style w:type="character" w:customStyle="1" w:styleId="PlainTextChar">
    <w:name w:val="Plain Text Char"/>
    <w:basedOn w:val="DefaultParagraphFont"/>
    <w:link w:val="PlainText"/>
    <w:uiPriority w:val="99"/>
    <w:semiHidden/>
    <w:rsid w:val="00B279FC"/>
    <w:rPr>
      <w:rFonts w:ascii="Calibri" w:hAnsi="Calibri"/>
      <w:sz w:val="22"/>
      <w:szCs w:val="21"/>
      <w:lang w:val="en-AU" w:eastAsia="en-AU"/>
    </w:rPr>
  </w:style>
  <w:style w:type="character" w:styleId="PlaceholderText">
    <w:name w:val="Placeholder Text"/>
    <w:basedOn w:val="DefaultParagraphFont"/>
    <w:uiPriority w:val="99"/>
    <w:semiHidden/>
    <w:rsid w:val="00B279FC"/>
    <w:rPr>
      <w:color w:val="808080"/>
    </w:rPr>
  </w:style>
  <w:style w:type="character" w:customStyle="1" w:styleId="BodyTextChar">
    <w:name w:val="Body Text Char"/>
    <w:aliases w:val="bt Char,heading3 Char,Body Text - Level 2 Char"/>
    <w:basedOn w:val="DefaultParagraphFont"/>
    <w:link w:val="BodyText"/>
    <w:rsid w:val="00B279FC"/>
    <w:rPr>
      <w:sz w:val="26"/>
      <w:lang w:val="en-AU" w:eastAsia="en-AU"/>
    </w:rPr>
  </w:style>
  <w:style w:type="paragraph" w:customStyle="1" w:styleId="western">
    <w:name w:val="western"/>
    <w:basedOn w:val="Normal"/>
    <w:rsid w:val="00B279FC"/>
    <w:pPr>
      <w:overflowPunct/>
      <w:autoSpaceDE/>
      <w:autoSpaceDN/>
      <w:adjustRightInd/>
      <w:spacing w:before="100" w:beforeAutospacing="1" w:after="119"/>
      <w:ind w:left="1134"/>
      <w:jc w:val="left"/>
      <w:textAlignment w:val="auto"/>
    </w:pPr>
    <w:rPr>
      <w:rFonts w:ascii="Trebuchet MS" w:hAnsi="Trebuchet MS"/>
      <w:sz w:val="20"/>
      <w:lang w:val="en-AU"/>
    </w:rPr>
  </w:style>
  <w:style w:type="paragraph" w:styleId="CommentText">
    <w:name w:val="annotation text"/>
    <w:basedOn w:val="Normal"/>
    <w:link w:val="CommentTextChar"/>
    <w:uiPriority w:val="99"/>
    <w:semiHidden/>
    <w:unhideWhenUsed/>
    <w:rsid w:val="00B279FC"/>
    <w:pPr>
      <w:overflowPunct/>
      <w:autoSpaceDE/>
      <w:autoSpaceDN/>
      <w:adjustRightInd/>
      <w:spacing w:before="200" w:after="200"/>
      <w:jc w:val="left"/>
      <w:textAlignment w:val="auto"/>
    </w:pPr>
    <w:rPr>
      <w:rFonts w:asciiTheme="minorHAnsi" w:eastAsiaTheme="minorEastAsia" w:hAnsiTheme="minorHAnsi" w:cstheme="minorBidi"/>
      <w:sz w:val="24"/>
      <w:szCs w:val="24"/>
      <w:lang w:val="en-AU" w:eastAsia="en-US" w:bidi="en-US"/>
    </w:rPr>
  </w:style>
  <w:style w:type="character" w:customStyle="1" w:styleId="CommentTextChar">
    <w:name w:val="Comment Text Char"/>
    <w:basedOn w:val="DefaultParagraphFont"/>
    <w:link w:val="CommentText"/>
    <w:uiPriority w:val="99"/>
    <w:semiHidden/>
    <w:rsid w:val="00B279FC"/>
    <w:rPr>
      <w:rFonts w:asciiTheme="minorHAnsi" w:eastAsiaTheme="minorEastAsia" w:hAnsiTheme="minorHAnsi" w:cstheme="minorBidi"/>
      <w:sz w:val="24"/>
      <w:szCs w:val="24"/>
      <w:lang w:val="en-AU" w:eastAsia="en-US" w:bidi="en-US"/>
    </w:rPr>
  </w:style>
  <w:style w:type="paragraph" w:styleId="CommentSubject">
    <w:name w:val="annotation subject"/>
    <w:basedOn w:val="CommentText"/>
    <w:next w:val="CommentText"/>
    <w:link w:val="CommentSubjectChar"/>
    <w:uiPriority w:val="99"/>
    <w:semiHidden/>
    <w:unhideWhenUsed/>
    <w:rsid w:val="00B279FC"/>
    <w:rPr>
      <w:b/>
      <w:bCs/>
      <w:sz w:val="20"/>
      <w:szCs w:val="20"/>
    </w:rPr>
  </w:style>
  <w:style w:type="character" w:customStyle="1" w:styleId="CommentSubjectChar">
    <w:name w:val="Comment Subject Char"/>
    <w:basedOn w:val="CommentTextChar"/>
    <w:link w:val="CommentSubject"/>
    <w:uiPriority w:val="99"/>
    <w:semiHidden/>
    <w:rsid w:val="00B279FC"/>
    <w:rPr>
      <w:rFonts w:asciiTheme="minorHAnsi" w:eastAsiaTheme="minorEastAsia" w:hAnsiTheme="minorHAnsi" w:cstheme="minorBidi"/>
      <w:b/>
      <w:bCs/>
      <w:sz w:val="24"/>
      <w:szCs w:val="24"/>
      <w:lang w:val="en-AU" w:eastAsia="en-US" w:bidi="en-US"/>
    </w:rPr>
  </w:style>
  <w:style w:type="table" w:styleId="LightShading-Accent6">
    <w:name w:val="Light Shading Accent 6"/>
    <w:basedOn w:val="TableNormal"/>
    <w:uiPriority w:val="60"/>
    <w:rsid w:val="00B279FC"/>
    <w:rPr>
      <w:rFonts w:asciiTheme="minorHAnsi" w:eastAsiaTheme="minorEastAsia" w:hAnsiTheme="minorHAnsi" w:cstheme="minorBidi"/>
      <w:color w:val="E36C0A" w:themeColor="accent6" w:themeShade="BF"/>
      <w:sz w:val="22"/>
      <w:szCs w:val="22"/>
      <w:lang w:val="en-US" w:eastAsia="en-US" w:bidi="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B279FC"/>
    <w:rPr>
      <w:rFonts w:asciiTheme="minorHAnsi" w:eastAsiaTheme="minorEastAsia" w:hAnsiTheme="minorHAnsi" w:cstheme="minorBidi"/>
      <w:color w:val="000000" w:themeColor="text1" w:themeShade="BF"/>
      <w:sz w:val="22"/>
      <w:szCs w:val="22"/>
      <w:lang w:val="en-US" w:eastAsia="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B279FC"/>
  </w:style>
  <w:style w:type="table" w:styleId="LightList-Accent5">
    <w:name w:val="Light List Accent 5"/>
    <w:basedOn w:val="TableNormal"/>
    <w:uiPriority w:val="61"/>
    <w:rsid w:val="00B279FC"/>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B279FC"/>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Table1Light">
    <w:name w:val="List Table 1 Light"/>
    <w:basedOn w:val="TableNormal"/>
    <w:uiPriority w:val="46"/>
    <w:rsid w:val="00B279FC"/>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99"/>
    <w:rsid w:val="00B279FC"/>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99"/>
    <w:rsid w:val="00B279FC"/>
    <w:pPr>
      <w:spacing w:before="200"/>
    </w:pPr>
    <w:rPr>
      <w:rFonts w:asciiTheme="minorHAnsi" w:eastAsiaTheme="minorEastAsia" w:hAnsiTheme="minorHAnsi" w:cstheme="minorBidi"/>
      <w:sz w:val="22"/>
      <w:szCs w:val="22"/>
      <w:lang w:val="en-US" w:eastAsia="en-US" w:bidi="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279FC"/>
    <w:rPr>
      <w:rFonts w:asciiTheme="minorHAnsi" w:eastAsiaTheme="minorEastAsia" w:hAnsiTheme="minorHAnsi" w:cstheme="minorBidi"/>
      <w:sz w:val="22"/>
      <w:lang w:val="en-US" w:eastAsia="en-US" w:bidi="en-US"/>
    </w:rPr>
  </w:style>
  <w:style w:type="character" w:customStyle="1" w:styleId="FootnoteTextChar">
    <w:name w:val="Footnote Text Char"/>
    <w:basedOn w:val="DefaultParagraphFont"/>
    <w:link w:val="FootnoteText"/>
    <w:uiPriority w:val="99"/>
    <w:semiHidden/>
    <w:rsid w:val="00B279FC"/>
    <w:rPr>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516922">
      <w:bodyDiv w:val="1"/>
      <w:marLeft w:val="0"/>
      <w:marRight w:val="0"/>
      <w:marTop w:val="0"/>
      <w:marBottom w:val="0"/>
      <w:divBdr>
        <w:top w:val="none" w:sz="0" w:space="0" w:color="auto"/>
        <w:left w:val="none" w:sz="0" w:space="0" w:color="auto"/>
        <w:bottom w:val="none" w:sz="0" w:space="0" w:color="auto"/>
        <w:right w:val="none" w:sz="0" w:space="0" w:color="auto"/>
      </w:divBdr>
    </w:div>
    <w:div w:id="754863598">
      <w:bodyDiv w:val="1"/>
      <w:marLeft w:val="0"/>
      <w:marRight w:val="0"/>
      <w:marTop w:val="0"/>
      <w:marBottom w:val="0"/>
      <w:divBdr>
        <w:top w:val="none" w:sz="0" w:space="0" w:color="auto"/>
        <w:left w:val="none" w:sz="0" w:space="0" w:color="auto"/>
        <w:bottom w:val="none" w:sz="0" w:space="0" w:color="auto"/>
        <w:right w:val="none" w:sz="0" w:space="0" w:color="auto"/>
      </w:divBdr>
      <w:divsChild>
        <w:div w:id="754739585">
          <w:marLeft w:val="0"/>
          <w:marRight w:val="0"/>
          <w:marTop w:val="0"/>
          <w:marBottom w:val="0"/>
          <w:divBdr>
            <w:top w:val="none" w:sz="0" w:space="0" w:color="auto"/>
            <w:left w:val="none" w:sz="0" w:space="0" w:color="auto"/>
            <w:bottom w:val="none" w:sz="0" w:space="0" w:color="auto"/>
            <w:right w:val="none" w:sz="0" w:space="0" w:color="auto"/>
          </w:divBdr>
          <w:divsChild>
            <w:div w:id="151992719">
              <w:marLeft w:val="0"/>
              <w:marRight w:val="0"/>
              <w:marTop w:val="0"/>
              <w:marBottom w:val="0"/>
              <w:divBdr>
                <w:top w:val="none" w:sz="0" w:space="0" w:color="auto"/>
                <w:left w:val="none" w:sz="0" w:space="0" w:color="auto"/>
                <w:bottom w:val="none" w:sz="0" w:space="0" w:color="auto"/>
                <w:right w:val="none" w:sz="0" w:space="0" w:color="auto"/>
              </w:divBdr>
              <w:divsChild>
                <w:div w:id="896623295">
                  <w:marLeft w:val="0"/>
                  <w:marRight w:val="0"/>
                  <w:marTop w:val="0"/>
                  <w:marBottom w:val="0"/>
                  <w:divBdr>
                    <w:top w:val="none" w:sz="0" w:space="0" w:color="auto"/>
                    <w:left w:val="none" w:sz="0" w:space="0" w:color="auto"/>
                    <w:bottom w:val="none" w:sz="0" w:space="0" w:color="auto"/>
                    <w:right w:val="none" w:sz="0" w:space="0" w:color="auto"/>
                  </w:divBdr>
                </w:div>
                <w:div w:id="1554006330">
                  <w:marLeft w:val="0"/>
                  <w:marRight w:val="0"/>
                  <w:marTop w:val="168"/>
                  <w:marBottom w:val="0"/>
                  <w:divBdr>
                    <w:top w:val="none" w:sz="0" w:space="0" w:color="auto"/>
                    <w:left w:val="none" w:sz="0" w:space="0" w:color="auto"/>
                    <w:bottom w:val="none" w:sz="0" w:space="0" w:color="auto"/>
                    <w:right w:val="none" w:sz="0" w:space="0" w:color="auto"/>
                  </w:divBdr>
                </w:div>
                <w:div w:id="1792549494">
                  <w:marLeft w:val="0"/>
                  <w:marRight w:val="0"/>
                  <w:marTop w:val="174"/>
                  <w:marBottom w:val="0"/>
                  <w:divBdr>
                    <w:top w:val="none" w:sz="0" w:space="0" w:color="auto"/>
                    <w:left w:val="none" w:sz="0" w:space="0" w:color="auto"/>
                    <w:bottom w:val="none" w:sz="0" w:space="0" w:color="auto"/>
                    <w:right w:val="none" w:sz="0" w:space="0" w:color="auto"/>
                  </w:divBdr>
                </w:div>
                <w:div w:id="246693230">
                  <w:marLeft w:val="0"/>
                  <w:marRight w:val="0"/>
                  <w:marTop w:val="168"/>
                  <w:marBottom w:val="0"/>
                  <w:divBdr>
                    <w:top w:val="none" w:sz="0" w:space="0" w:color="auto"/>
                    <w:left w:val="none" w:sz="0" w:space="0" w:color="auto"/>
                    <w:bottom w:val="none" w:sz="0" w:space="0" w:color="auto"/>
                    <w:right w:val="none" w:sz="0" w:space="0" w:color="auto"/>
                  </w:divBdr>
                </w:div>
                <w:div w:id="1163399950">
                  <w:marLeft w:val="0"/>
                  <w:marRight w:val="0"/>
                  <w:marTop w:val="174"/>
                  <w:marBottom w:val="0"/>
                  <w:divBdr>
                    <w:top w:val="none" w:sz="0" w:space="0" w:color="auto"/>
                    <w:left w:val="none" w:sz="0" w:space="0" w:color="auto"/>
                    <w:bottom w:val="none" w:sz="0" w:space="0" w:color="auto"/>
                    <w:right w:val="none" w:sz="0" w:space="0" w:color="auto"/>
                  </w:divBdr>
                </w:div>
                <w:div w:id="71204551">
                  <w:marLeft w:val="0"/>
                  <w:marRight w:val="0"/>
                  <w:marTop w:val="168"/>
                  <w:marBottom w:val="0"/>
                  <w:divBdr>
                    <w:top w:val="none" w:sz="0" w:space="0" w:color="auto"/>
                    <w:left w:val="none" w:sz="0" w:space="0" w:color="auto"/>
                    <w:bottom w:val="none" w:sz="0" w:space="0" w:color="auto"/>
                    <w:right w:val="none" w:sz="0" w:space="0" w:color="auto"/>
                  </w:divBdr>
                </w:div>
                <w:div w:id="859855460">
                  <w:marLeft w:val="0"/>
                  <w:marRight w:val="0"/>
                  <w:marTop w:val="173"/>
                  <w:marBottom w:val="0"/>
                  <w:divBdr>
                    <w:top w:val="none" w:sz="0" w:space="0" w:color="auto"/>
                    <w:left w:val="none" w:sz="0" w:space="0" w:color="auto"/>
                    <w:bottom w:val="none" w:sz="0" w:space="0" w:color="auto"/>
                    <w:right w:val="none" w:sz="0" w:space="0" w:color="auto"/>
                  </w:divBdr>
                </w:div>
                <w:div w:id="1422993481">
                  <w:marLeft w:val="0"/>
                  <w:marRight w:val="0"/>
                  <w:marTop w:val="168"/>
                  <w:marBottom w:val="0"/>
                  <w:divBdr>
                    <w:top w:val="none" w:sz="0" w:space="0" w:color="auto"/>
                    <w:left w:val="none" w:sz="0" w:space="0" w:color="auto"/>
                    <w:bottom w:val="none" w:sz="0" w:space="0" w:color="auto"/>
                    <w:right w:val="none" w:sz="0" w:space="0" w:color="auto"/>
                  </w:divBdr>
                </w:div>
                <w:div w:id="511842602">
                  <w:marLeft w:val="0"/>
                  <w:marRight w:val="0"/>
                  <w:marTop w:val="173"/>
                  <w:marBottom w:val="0"/>
                  <w:divBdr>
                    <w:top w:val="none" w:sz="0" w:space="0" w:color="auto"/>
                    <w:left w:val="none" w:sz="0" w:space="0" w:color="auto"/>
                    <w:bottom w:val="none" w:sz="0" w:space="0" w:color="auto"/>
                    <w:right w:val="none" w:sz="0" w:space="0" w:color="auto"/>
                  </w:divBdr>
                </w:div>
                <w:div w:id="18701987">
                  <w:marLeft w:val="0"/>
                  <w:marRight w:val="0"/>
                  <w:marTop w:val="168"/>
                  <w:marBottom w:val="0"/>
                  <w:divBdr>
                    <w:top w:val="none" w:sz="0" w:space="0" w:color="auto"/>
                    <w:left w:val="none" w:sz="0" w:space="0" w:color="auto"/>
                    <w:bottom w:val="none" w:sz="0" w:space="0" w:color="auto"/>
                    <w:right w:val="none" w:sz="0" w:space="0" w:color="auto"/>
                  </w:divBdr>
                </w:div>
                <w:div w:id="1115097326">
                  <w:marLeft w:val="0"/>
                  <w:marRight w:val="0"/>
                  <w:marTop w:val="173"/>
                  <w:marBottom w:val="0"/>
                  <w:divBdr>
                    <w:top w:val="none" w:sz="0" w:space="0" w:color="auto"/>
                    <w:left w:val="none" w:sz="0" w:space="0" w:color="auto"/>
                    <w:bottom w:val="none" w:sz="0" w:space="0" w:color="auto"/>
                    <w:right w:val="none" w:sz="0" w:space="0" w:color="auto"/>
                  </w:divBdr>
                </w:div>
                <w:div w:id="301470084">
                  <w:marLeft w:val="0"/>
                  <w:marRight w:val="0"/>
                  <w:marTop w:val="168"/>
                  <w:marBottom w:val="0"/>
                  <w:divBdr>
                    <w:top w:val="none" w:sz="0" w:space="0" w:color="auto"/>
                    <w:left w:val="none" w:sz="0" w:space="0" w:color="auto"/>
                    <w:bottom w:val="none" w:sz="0" w:space="0" w:color="auto"/>
                    <w:right w:val="none" w:sz="0" w:space="0" w:color="auto"/>
                  </w:divBdr>
                </w:div>
                <w:div w:id="2058426593">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792016630">
      <w:bodyDiv w:val="1"/>
      <w:marLeft w:val="0"/>
      <w:marRight w:val="0"/>
      <w:marTop w:val="0"/>
      <w:marBottom w:val="0"/>
      <w:divBdr>
        <w:top w:val="none" w:sz="0" w:space="0" w:color="auto"/>
        <w:left w:val="none" w:sz="0" w:space="0" w:color="auto"/>
        <w:bottom w:val="none" w:sz="0" w:space="0" w:color="auto"/>
        <w:right w:val="none" w:sz="0" w:space="0" w:color="auto"/>
      </w:divBdr>
    </w:div>
    <w:div w:id="1272082008">
      <w:bodyDiv w:val="1"/>
      <w:marLeft w:val="0"/>
      <w:marRight w:val="0"/>
      <w:marTop w:val="0"/>
      <w:marBottom w:val="0"/>
      <w:divBdr>
        <w:top w:val="none" w:sz="0" w:space="0" w:color="auto"/>
        <w:left w:val="none" w:sz="0" w:space="0" w:color="auto"/>
        <w:bottom w:val="none" w:sz="0" w:space="0" w:color="auto"/>
        <w:right w:val="none" w:sz="0" w:space="0" w:color="auto"/>
      </w:divBdr>
      <w:divsChild>
        <w:div w:id="998077837">
          <w:marLeft w:val="0"/>
          <w:marRight w:val="0"/>
          <w:marTop w:val="0"/>
          <w:marBottom w:val="0"/>
          <w:divBdr>
            <w:top w:val="none" w:sz="0" w:space="0" w:color="auto"/>
            <w:left w:val="none" w:sz="0" w:space="0" w:color="auto"/>
            <w:bottom w:val="none" w:sz="0" w:space="0" w:color="auto"/>
            <w:right w:val="none" w:sz="0" w:space="0" w:color="auto"/>
          </w:divBdr>
          <w:divsChild>
            <w:div w:id="1833794437">
              <w:marLeft w:val="0"/>
              <w:marRight w:val="0"/>
              <w:marTop w:val="0"/>
              <w:marBottom w:val="0"/>
              <w:divBdr>
                <w:top w:val="none" w:sz="0" w:space="0" w:color="auto"/>
                <w:left w:val="none" w:sz="0" w:space="0" w:color="auto"/>
                <w:bottom w:val="none" w:sz="0" w:space="0" w:color="auto"/>
                <w:right w:val="none" w:sz="0" w:space="0" w:color="auto"/>
              </w:divBdr>
              <w:divsChild>
                <w:div w:id="906961243">
                  <w:marLeft w:val="0"/>
                  <w:marRight w:val="0"/>
                  <w:marTop w:val="0"/>
                  <w:marBottom w:val="0"/>
                  <w:divBdr>
                    <w:top w:val="none" w:sz="0" w:space="0" w:color="auto"/>
                    <w:left w:val="none" w:sz="0" w:space="0" w:color="auto"/>
                    <w:bottom w:val="none" w:sz="0" w:space="0" w:color="auto"/>
                    <w:right w:val="none" w:sz="0" w:space="0" w:color="auto"/>
                  </w:divBdr>
                </w:div>
                <w:div w:id="1002508046">
                  <w:marLeft w:val="0"/>
                  <w:marRight w:val="0"/>
                  <w:marTop w:val="168"/>
                  <w:marBottom w:val="0"/>
                  <w:divBdr>
                    <w:top w:val="none" w:sz="0" w:space="0" w:color="auto"/>
                    <w:left w:val="none" w:sz="0" w:space="0" w:color="auto"/>
                    <w:bottom w:val="none" w:sz="0" w:space="0" w:color="auto"/>
                    <w:right w:val="none" w:sz="0" w:space="0" w:color="auto"/>
                  </w:divBdr>
                </w:div>
                <w:div w:id="385565094">
                  <w:marLeft w:val="0"/>
                  <w:marRight w:val="0"/>
                  <w:marTop w:val="174"/>
                  <w:marBottom w:val="0"/>
                  <w:divBdr>
                    <w:top w:val="none" w:sz="0" w:space="0" w:color="auto"/>
                    <w:left w:val="none" w:sz="0" w:space="0" w:color="auto"/>
                    <w:bottom w:val="none" w:sz="0" w:space="0" w:color="auto"/>
                    <w:right w:val="none" w:sz="0" w:space="0" w:color="auto"/>
                  </w:divBdr>
                </w:div>
                <w:div w:id="692346998">
                  <w:marLeft w:val="0"/>
                  <w:marRight w:val="0"/>
                  <w:marTop w:val="168"/>
                  <w:marBottom w:val="0"/>
                  <w:divBdr>
                    <w:top w:val="none" w:sz="0" w:space="0" w:color="auto"/>
                    <w:left w:val="none" w:sz="0" w:space="0" w:color="auto"/>
                    <w:bottom w:val="none" w:sz="0" w:space="0" w:color="auto"/>
                    <w:right w:val="none" w:sz="0" w:space="0" w:color="auto"/>
                  </w:divBdr>
                </w:div>
                <w:div w:id="708259566">
                  <w:marLeft w:val="0"/>
                  <w:marRight w:val="0"/>
                  <w:marTop w:val="174"/>
                  <w:marBottom w:val="0"/>
                  <w:divBdr>
                    <w:top w:val="none" w:sz="0" w:space="0" w:color="auto"/>
                    <w:left w:val="none" w:sz="0" w:space="0" w:color="auto"/>
                    <w:bottom w:val="none" w:sz="0" w:space="0" w:color="auto"/>
                    <w:right w:val="none" w:sz="0" w:space="0" w:color="auto"/>
                  </w:divBdr>
                </w:div>
                <w:div w:id="1857842189">
                  <w:marLeft w:val="0"/>
                  <w:marRight w:val="0"/>
                  <w:marTop w:val="168"/>
                  <w:marBottom w:val="0"/>
                  <w:divBdr>
                    <w:top w:val="none" w:sz="0" w:space="0" w:color="auto"/>
                    <w:left w:val="none" w:sz="0" w:space="0" w:color="auto"/>
                    <w:bottom w:val="none" w:sz="0" w:space="0" w:color="auto"/>
                    <w:right w:val="none" w:sz="0" w:space="0" w:color="auto"/>
                  </w:divBdr>
                </w:div>
                <w:div w:id="1313177148">
                  <w:marLeft w:val="0"/>
                  <w:marRight w:val="0"/>
                  <w:marTop w:val="173"/>
                  <w:marBottom w:val="0"/>
                  <w:divBdr>
                    <w:top w:val="none" w:sz="0" w:space="0" w:color="auto"/>
                    <w:left w:val="none" w:sz="0" w:space="0" w:color="auto"/>
                    <w:bottom w:val="none" w:sz="0" w:space="0" w:color="auto"/>
                    <w:right w:val="none" w:sz="0" w:space="0" w:color="auto"/>
                  </w:divBdr>
                </w:div>
                <w:div w:id="1628394466">
                  <w:marLeft w:val="0"/>
                  <w:marRight w:val="0"/>
                  <w:marTop w:val="168"/>
                  <w:marBottom w:val="0"/>
                  <w:divBdr>
                    <w:top w:val="none" w:sz="0" w:space="0" w:color="auto"/>
                    <w:left w:val="none" w:sz="0" w:space="0" w:color="auto"/>
                    <w:bottom w:val="none" w:sz="0" w:space="0" w:color="auto"/>
                    <w:right w:val="none" w:sz="0" w:space="0" w:color="auto"/>
                  </w:divBdr>
                </w:div>
                <w:div w:id="930965894">
                  <w:marLeft w:val="0"/>
                  <w:marRight w:val="0"/>
                  <w:marTop w:val="173"/>
                  <w:marBottom w:val="0"/>
                  <w:divBdr>
                    <w:top w:val="none" w:sz="0" w:space="0" w:color="auto"/>
                    <w:left w:val="none" w:sz="0" w:space="0" w:color="auto"/>
                    <w:bottom w:val="none" w:sz="0" w:space="0" w:color="auto"/>
                    <w:right w:val="none" w:sz="0" w:space="0" w:color="auto"/>
                  </w:divBdr>
                </w:div>
                <w:div w:id="1781341996">
                  <w:marLeft w:val="0"/>
                  <w:marRight w:val="0"/>
                  <w:marTop w:val="168"/>
                  <w:marBottom w:val="0"/>
                  <w:divBdr>
                    <w:top w:val="none" w:sz="0" w:space="0" w:color="auto"/>
                    <w:left w:val="none" w:sz="0" w:space="0" w:color="auto"/>
                    <w:bottom w:val="none" w:sz="0" w:space="0" w:color="auto"/>
                    <w:right w:val="none" w:sz="0" w:space="0" w:color="auto"/>
                  </w:divBdr>
                </w:div>
                <w:div w:id="1802916341">
                  <w:marLeft w:val="0"/>
                  <w:marRight w:val="0"/>
                  <w:marTop w:val="173"/>
                  <w:marBottom w:val="0"/>
                  <w:divBdr>
                    <w:top w:val="none" w:sz="0" w:space="0" w:color="auto"/>
                    <w:left w:val="none" w:sz="0" w:space="0" w:color="auto"/>
                    <w:bottom w:val="none" w:sz="0" w:space="0" w:color="auto"/>
                    <w:right w:val="none" w:sz="0" w:space="0" w:color="auto"/>
                  </w:divBdr>
                </w:div>
                <w:div w:id="839582635">
                  <w:marLeft w:val="0"/>
                  <w:marRight w:val="0"/>
                  <w:marTop w:val="168"/>
                  <w:marBottom w:val="0"/>
                  <w:divBdr>
                    <w:top w:val="none" w:sz="0" w:space="0" w:color="auto"/>
                    <w:left w:val="none" w:sz="0" w:space="0" w:color="auto"/>
                    <w:bottom w:val="none" w:sz="0" w:space="0" w:color="auto"/>
                    <w:right w:val="none" w:sz="0" w:space="0" w:color="auto"/>
                  </w:divBdr>
                </w:div>
                <w:div w:id="764350341">
                  <w:marLeft w:val="0"/>
                  <w:marRight w:val="0"/>
                  <w:marTop w:val="174"/>
                  <w:marBottom w:val="0"/>
                  <w:divBdr>
                    <w:top w:val="none" w:sz="0" w:space="0" w:color="auto"/>
                    <w:left w:val="none" w:sz="0" w:space="0" w:color="auto"/>
                    <w:bottom w:val="none" w:sz="0" w:space="0" w:color="auto"/>
                    <w:right w:val="none" w:sz="0" w:space="0" w:color="auto"/>
                  </w:divBdr>
                </w:div>
                <w:div w:id="164824393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213629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image" Target="media/image8.emf"/><Relationship Id="rId21" Type="http://schemas.microsoft.com/office/2007/relationships/diagramDrawing" Target="diagrams/drawing2.xml"/><Relationship Id="rId34" Type="http://schemas.openxmlformats.org/officeDocument/2006/relationships/package" Target="embeddings/Microsoft_Visio_Drawing3.vsdx"/><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image" Target="media/image3.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diagramQuickStyle" Target="diagrams/quickStyle3.xml"/><Relationship Id="rId32" Type="http://schemas.openxmlformats.org/officeDocument/2006/relationships/package" Target="embeddings/Microsoft_Visio_Drawing2.vsdx"/><Relationship Id="rId37" Type="http://schemas.openxmlformats.org/officeDocument/2006/relationships/image" Target="media/image7.emf"/><Relationship Id="rId40" Type="http://schemas.openxmlformats.org/officeDocument/2006/relationships/package" Target="embeddings/Microsoft_Visio_Drawing6.vsdx"/><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package" Target="embeddings/Microsoft_Visio_Drawing.vsdx"/><Relationship Id="rId36" Type="http://schemas.openxmlformats.org/officeDocument/2006/relationships/package" Target="embeddings/Microsoft_Visio_Drawing4.vsdx"/><Relationship Id="rId10" Type="http://schemas.openxmlformats.org/officeDocument/2006/relationships/endnotes" Target="endnotes.xml"/><Relationship Id="rId19" Type="http://schemas.openxmlformats.org/officeDocument/2006/relationships/diagramQuickStyle" Target="diagrams/quickStyle2.xml"/><Relationship Id="rId31"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image" Target="media/image2.emf"/><Relationship Id="rId30" Type="http://schemas.openxmlformats.org/officeDocument/2006/relationships/package" Target="embeddings/Microsoft_Visio_Drawing1.vsdx"/><Relationship Id="rId35" Type="http://schemas.openxmlformats.org/officeDocument/2006/relationships/image" Target="media/image6.emf"/><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image" Target="media/image5.emf"/><Relationship Id="rId38" Type="http://schemas.openxmlformats.org/officeDocument/2006/relationships/package" Target="embeddings/Microsoft_Visio_Drawing5.vsdx"/></Relationships>
</file>

<file path=word/_rels/footnotes.xml.rels><?xml version="1.0" encoding="UTF-8" standalone="yes"?>
<Relationships xmlns="http://schemas.openxmlformats.org/package/2006/relationships"><Relationship Id="rId3" Type="http://schemas.openxmlformats.org/officeDocument/2006/relationships/hyperlink" Target="https://nvlpubs.nist.gov/nistpubs/SpecialPublications/NIST.SP.800-61r2.pdf" TargetMode="External"/><Relationship Id="rId2" Type="http://schemas.openxmlformats.org/officeDocument/2006/relationships/hyperlink" Target="https://nvlpubs.nist.gov/nistpubs/SpecialPublications/NIST.SP.800-61r2.pdf" TargetMode="External"/><Relationship Id="rId1" Type="http://schemas.openxmlformats.org/officeDocument/2006/relationships/hyperlink" Target="https://nvlpubs.nist.gov/nistpubs/SpecialPublications/NIST.SP.800-61r2.pdf" TargetMode="External"/><Relationship Id="rId6" Type="http://schemas.openxmlformats.org/officeDocument/2006/relationships/hyperlink" Target="https://nvlpubs.nist.gov/nistpubs/SpecialPublications/NIST.SP.800-61r2.pdf" TargetMode="External"/><Relationship Id="rId5" Type="http://schemas.openxmlformats.org/officeDocument/2006/relationships/hyperlink" Target="https://nvlpubs.nist.gov/nistpubs/SpecialPublications/NIST.SP.800-61r2.pdf" TargetMode="External"/><Relationship Id="rId4" Type="http://schemas.openxmlformats.org/officeDocument/2006/relationships/hyperlink" Target="https://nvlpubs.nist.gov/nistpubs/SpecialPublications/NIST.SP.800-61r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SEAMUS\LLPSGSD.dot"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92338A-8173-4706-9416-92297AC2B815}" type="doc">
      <dgm:prSet loTypeId="urn:microsoft.com/office/officeart/2009/3/layout/BlockDescendingList" loCatId="list" qsTypeId="urn:microsoft.com/office/officeart/2005/8/quickstyle/simple1" qsCatId="simple" csTypeId="urn:microsoft.com/office/officeart/2005/8/colors/accent1_1" csCatId="accent1" phldr="1"/>
      <dgm:spPr/>
      <dgm:t>
        <a:bodyPr/>
        <a:lstStyle/>
        <a:p>
          <a:endParaRPr lang="en-AU"/>
        </a:p>
      </dgm:t>
    </dgm:pt>
    <dgm:pt modelId="{70CFD81B-16D6-407B-B1DD-C5F2F78F95AA}">
      <dgm:prSet phldrT="[Text]"/>
      <dgm:spPr>
        <a:ln>
          <a:solidFill>
            <a:srgbClr val="009999"/>
          </a:solidFill>
        </a:ln>
      </dgm:spPr>
      <dgm:t>
        <a:bodyPr/>
        <a:lstStyle/>
        <a:p>
          <a:r>
            <a:rPr lang="en-AU"/>
            <a:t>Super Admin</a:t>
          </a:r>
        </a:p>
      </dgm:t>
    </dgm:pt>
    <dgm:pt modelId="{A7E66742-EB02-45FB-A807-17C9CCE7005E}" type="parTrans" cxnId="{71C64CC1-993F-49B7-B56B-20CCC21274ED}">
      <dgm:prSet/>
      <dgm:spPr/>
      <dgm:t>
        <a:bodyPr/>
        <a:lstStyle/>
        <a:p>
          <a:endParaRPr lang="en-AU"/>
        </a:p>
      </dgm:t>
    </dgm:pt>
    <dgm:pt modelId="{031CD8AF-4CDC-47CB-8B8F-BECE4B9F3081}" type="sibTrans" cxnId="{71C64CC1-993F-49B7-B56B-20CCC21274ED}">
      <dgm:prSet/>
      <dgm:spPr/>
      <dgm:t>
        <a:bodyPr/>
        <a:lstStyle/>
        <a:p>
          <a:endParaRPr lang="en-AU"/>
        </a:p>
      </dgm:t>
    </dgm:pt>
    <dgm:pt modelId="{CD97F260-91FB-45E8-AA97-D87EC74AB970}">
      <dgm:prSet phldrT="[Text]"/>
      <dgm:spPr>
        <a:ln>
          <a:solidFill>
            <a:srgbClr val="009999"/>
          </a:solidFill>
        </a:ln>
      </dgm:spPr>
      <dgm:t>
        <a:bodyPr/>
        <a:lstStyle/>
        <a:p>
          <a:r>
            <a:rPr lang="en-AU"/>
            <a:t>Admin</a:t>
          </a:r>
        </a:p>
      </dgm:t>
    </dgm:pt>
    <dgm:pt modelId="{49B556F6-D414-4BAF-B004-710CB92541D1}" type="parTrans" cxnId="{F679BAB2-FF06-4C44-9250-CFC482220236}">
      <dgm:prSet/>
      <dgm:spPr/>
      <dgm:t>
        <a:bodyPr/>
        <a:lstStyle/>
        <a:p>
          <a:endParaRPr lang="en-AU"/>
        </a:p>
      </dgm:t>
    </dgm:pt>
    <dgm:pt modelId="{7EEEA37B-145F-4581-93BA-41DD699E2321}" type="sibTrans" cxnId="{F679BAB2-FF06-4C44-9250-CFC482220236}">
      <dgm:prSet/>
      <dgm:spPr/>
      <dgm:t>
        <a:bodyPr/>
        <a:lstStyle/>
        <a:p>
          <a:endParaRPr lang="en-AU"/>
        </a:p>
      </dgm:t>
    </dgm:pt>
    <dgm:pt modelId="{0A205C02-6ABF-4E53-A9FF-9E9347207D63}">
      <dgm:prSet phldrT="[Text]"/>
      <dgm:spPr>
        <a:ln>
          <a:solidFill>
            <a:srgbClr val="009999"/>
          </a:solidFill>
        </a:ln>
      </dgm:spPr>
      <dgm:t>
        <a:bodyPr/>
        <a:lstStyle/>
        <a:p>
          <a:r>
            <a:rPr lang="en-AU"/>
            <a:t>User with more access</a:t>
          </a:r>
        </a:p>
      </dgm:t>
    </dgm:pt>
    <dgm:pt modelId="{EC7C5D1D-9EA8-4F14-8794-B2CA3CE436D8}" type="parTrans" cxnId="{E2C25BED-1E93-4300-9FFC-299C57B9E513}">
      <dgm:prSet/>
      <dgm:spPr/>
      <dgm:t>
        <a:bodyPr/>
        <a:lstStyle/>
        <a:p>
          <a:endParaRPr lang="en-AU"/>
        </a:p>
      </dgm:t>
    </dgm:pt>
    <dgm:pt modelId="{54836AEA-2291-4E7C-B981-E85B0FC304E9}" type="sibTrans" cxnId="{E2C25BED-1E93-4300-9FFC-299C57B9E513}">
      <dgm:prSet/>
      <dgm:spPr/>
      <dgm:t>
        <a:bodyPr/>
        <a:lstStyle/>
        <a:p>
          <a:endParaRPr lang="en-AU"/>
        </a:p>
      </dgm:t>
    </dgm:pt>
    <dgm:pt modelId="{59B9A0DF-5D82-4FD6-B6E5-6BCC2D25395D}">
      <dgm:prSet phldrT="[Text]"/>
      <dgm:spPr>
        <a:ln>
          <a:solidFill>
            <a:srgbClr val="009999"/>
          </a:solidFill>
        </a:ln>
      </dgm:spPr>
      <dgm:t>
        <a:bodyPr/>
        <a:lstStyle/>
        <a:p>
          <a:r>
            <a:rPr lang="en-AU"/>
            <a:t>User</a:t>
          </a:r>
        </a:p>
      </dgm:t>
    </dgm:pt>
    <dgm:pt modelId="{D92D6613-0181-4302-8FA8-F35E9C00193F}" type="sibTrans" cxnId="{17AAEC62-0319-42A9-9432-E76EA0653195}">
      <dgm:prSet/>
      <dgm:spPr/>
      <dgm:t>
        <a:bodyPr/>
        <a:lstStyle/>
        <a:p>
          <a:endParaRPr lang="en-AU"/>
        </a:p>
      </dgm:t>
    </dgm:pt>
    <dgm:pt modelId="{92ADA03D-3A12-4000-8017-EBDF0EB2498B}" type="parTrans" cxnId="{17AAEC62-0319-42A9-9432-E76EA0653195}">
      <dgm:prSet/>
      <dgm:spPr/>
      <dgm:t>
        <a:bodyPr/>
        <a:lstStyle/>
        <a:p>
          <a:endParaRPr lang="en-AU"/>
        </a:p>
      </dgm:t>
    </dgm:pt>
    <dgm:pt modelId="{24541B23-103D-4ACB-8982-D2D1E9257A61}" type="pres">
      <dgm:prSet presAssocID="{2592338A-8173-4706-9416-92297AC2B815}" presName="Name0" presStyleCnt="0">
        <dgm:presLayoutVars>
          <dgm:chMax val="7"/>
          <dgm:chPref val="7"/>
          <dgm:dir/>
          <dgm:animLvl val="lvl"/>
        </dgm:presLayoutVars>
      </dgm:prSet>
      <dgm:spPr/>
    </dgm:pt>
    <dgm:pt modelId="{37EA5014-96EF-4080-B71B-F27F4C7B440C}" type="pres">
      <dgm:prSet presAssocID="{70CFD81B-16D6-407B-B1DD-C5F2F78F95AA}" presName="parentText_1" presStyleLbl="node1" presStyleIdx="0" presStyleCnt="4">
        <dgm:presLayoutVars>
          <dgm:chMax val="1"/>
          <dgm:chPref val="1"/>
          <dgm:bulletEnabled val="1"/>
        </dgm:presLayoutVars>
      </dgm:prSet>
      <dgm:spPr/>
    </dgm:pt>
    <dgm:pt modelId="{0773F3E3-1211-4A29-A120-48D0B658BBE2}" type="pres">
      <dgm:prSet presAssocID="{70CFD81B-16D6-407B-B1DD-C5F2F78F95AA}" presName="childText_1" presStyleLbl="node1" presStyleIdx="0" presStyleCnt="4">
        <dgm:presLayoutVars>
          <dgm:chMax val="0"/>
          <dgm:chPref val="0"/>
          <dgm:bulletEnabled val="1"/>
        </dgm:presLayoutVars>
      </dgm:prSet>
      <dgm:spPr/>
    </dgm:pt>
    <dgm:pt modelId="{E75E84B2-E501-469F-A116-A9DC5950711A}" type="pres">
      <dgm:prSet presAssocID="{70CFD81B-16D6-407B-B1DD-C5F2F78F95AA}" presName="accentShape_1" presStyleCnt="0"/>
      <dgm:spPr/>
    </dgm:pt>
    <dgm:pt modelId="{49D7702B-5E7A-4E44-B68C-CF5D37671882}" type="pres">
      <dgm:prSet presAssocID="{70CFD81B-16D6-407B-B1DD-C5F2F78F95AA}" presName="imageRepeatNode" presStyleLbl="node1" presStyleIdx="0" presStyleCnt="4"/>
      <dgm:spPr/>
    </dgm:pt>
    <dgm:pt modelId="{736F0FD4-A9DC-4180-BCC9-4E914C5A55CD}" type="pres">
      <dgm:prSet presAssocID="{CD97F260-91FB-45E8-AA97-D87EC74AB970}" presName="parentText_2" presStyleLbl="node1" presStyleIdx="0" presStyleCnt="4">
        <dgm:presLayoutVars>
          <dgm:chMax val="1"/>
          <dgm:chPref val="1"/>
          <dgm:bulletEnabled val="1"/>
        </dgm:presLayoutVars>
      </dgm:prSet>
      <dgm:spPr/>
    </dgm:pt>
    <dgm:pt modelId="{82EBD8B0-EA3D-490A-90BB-7298D0DEDB53}" type="pres">
      <dgm:prSet presAssocID="{CD97F260-91FB-45E8-AA97-D87EC74AB970}" presName="childText_2" presStyleLbl="node1" presStyleIdx="0" presStyleCnt="4">
        <dgm:presLayoutVars>
          <dgm:chMax val="0"/>
          <dgm:chPref val="0"/>
          <dgm:bulletEnabled val="1"/>
        </dgm:presLayoutVars>
      </dgm:prSet>
      <dgm:spPr/>
    </dgm:pt>
    <dgm:pt modelId="{55EDEB71-49B8-4E7F-AA73-F03ED02E4C66}" type="pres">
      <dgm:prSet presAssocID="{CD97F260-91FB-45E8-AA97-D87EC74AB970}" presName="accentShape_2" presStyleCnt="0"/>
      <dgm:spPr/>
    </dgm:pt>
    <dgm:pt modelId="{AAA0827E-9000-4094-A696-E4D86089C68B}" type="pres">
      <dgm:prSet presAssocID="{CD97F260-91FB-45E8-AA97-D87EC74AB970}" presName="imageRepeatNode" presStyleLbl="node1" presStyleIdx="1" presStyleCnt="4"/>
      <dgm:spPr/>
    </dgm:pt>
    <dgm:pt modelId="{E048A405-710D-4634-B6A1-09B46B620EC4}" type="pres">
      <dgm:prSet presAssocID="{0A205C02-6ABF-4E53-A9FF-9E9347207D63}" presName="parentText_3" presStyleLbl="node1" presStyleIdx="1" presStyleCnt="4">
        <dgm:presLayoutVars>
          <dgm:chMax val="1"/>
          <dgm:chPref val="1"/>
          <dgm:bulletEnabled val="1"/>
        </dgm:presLayoutVars>
      </dgm:prSet>
      <dgm:spPr/>
    </dgm:pt>
    <dgm:pt modelId="{85DF4986-677E-4327-B0F0-021AEF65FE0D}" type="pres">
      <dgm:prSet presAssocID="{0A205C02-6ABF-4E53-A9FF-9E9347207D63}" presName="childText_3" presStyleLbl="node1" presStyleIdx="1" presStyleCnt="4">
        <dgm:presLayoutVars>
          <dgm:chMax val="0"/>
          <dgm:chPref val="0"/>
          <dgm:bulletEnabled val="1"/>
        </dgm:presLayoutVars>
      </dgm:prSet>
      <dgm:spPr/>
    </dgm:pt>
    <dgm:pt modelId="{955AB7EA-8D59-4B1C-99A4-DA5D7B96D543}" type="pres">
      <dgm:prSet presAssocID="{0A205C02-6ABF-4E53-A9FF-9E9347207D63}" presName="accentShape_3" presStyleCnt="0"/>
      <dgm:spPr/>
    </dgm:pt>
    <dgm:pt modelId="{B48C3AE1-7851-4A10-8558-CD31A2576A93}" type="pres">
      <dgm:prSet presAssocID="{0A205C02-6ABF-4E53-A9FF-9E9347207D63}" presName="imageRepeatNode" presStyleLbl="node1" presStyleIdx="2" presStyleCnt="4"/>
      <dgm:spPr/>
    </dgm:pt>
    <dgm:pt modelId="{1E04B5A5-408E-4A86-85F1-68A168C7BB2B}" type="pres">
      <dgm:prSet presAssocID="{59B9A0DF-5D82-4FD6-B6E5-6BCC2D25395D}" presName="parentText_4" presStyleLbl="node1" presStyleIdx="2" presStyleCnt="4">
        <dgm:presLayoutVars>
          <dgm:chMax val="1"/>
          <dgm:chPref val="1"/>
          <dgm:bulletEnabled val="1"/>
        </dgm:presLayoutVars>
      </dgm:prSet>
      <dgm:spPr/>
    </dgm:pt>
    <dgm:pt modelId="{311068CA-F8E9-4DD5-B503-DFCE62B628F0}" type="pres">
      <dgm:prSet presAssocID="{59B9A0DF-5D82-4FD6-B6E5-6BCC2D25395D}" presName="childText_4" presStyleLbl="node1" presStyleIdx="2" presStyleCnt="4">
        <dgm:presLayoutVars>
          <dgm:chMax val="0"/>
          <dgm:chPref val="0"/>
          <dgm:bulletEnabled val="1"/>
        </dgm:presLayoutVars>
      </dgm:prSet>
      <dgm:spPr/>
    </dgm:pt>
    <dgm:pt modelId="{8BE91D55-EF58-4B51-9E30-9C231993007B}" type="pres">
      <dgm:prSet presAssocID="{59B9A0DF-5D82-4FD6-B6E5-6BCC2D25395D}" presName="accentShape_4" presStyleCnt="0"/>
      <dgm:spPr/>
    </dgm:pt>
    <dgm:pt modelId="{394C77AC-62F3-41B3-8720-F93BA93FBA37}" type="pres">
      <dgm:prSet presAssocID="{59B9A0DF-5D82-4FD6-B6E5-6BCC2D25395D}" presName="imageRepeatNode" presStyleLbl="node1" presStyleIdx="3" presStyleCnt="4"/>
      <dgm:spPr/>
    </dgm:pt>
  </dgm:ptLst>
  <dgm:cxnLst>
    <dgm:cxn modelId="{75ED8F00-B35E-4043-84F2-A4F507E2CBA4}" type="presOf" srcId="{0A205C02-6ABF-4E53-A9FF-9E9347207D63}" destId="{B48C3AE1-7851-4A10-8558-CD31A2576A93}" srcOrd="1" destOrd="0" presId="urn:microsoft.com/office/officeart/2009/3/layout/BlockDescendingList"/>
    <dgm:cxn modelId="{17AAEC62-0319-42A9-9432-E76EA0653195}" srcId="{2592338A-8173-4706-9416-92297AC2B815}" destId="{59B9A0DF-5D82-4FD6-B6E5-6BCC2D25395D}" srcOrd="3" destOrd="0" parTransId="{92ADA03D-3A12-4000-8017-EBDF0EB2498B}" sibTransId="{D92D6613-0181-4302-8FA8-F35E9C00193F}"/>
    <dgm:cxn modelId="{009B7767-02D9-4BD5-9484-BBB57AA2F171}" type="presOf" srcId="{CD97F260-91FB-45E8-AA97-D87EC74AB970}" destId="{AAA0827E-9000-4094-A696-E4D86089C68B}" srcOrd="1" destOrd="0" presId="urn:microsoft.com/office/officeart/2009/3/layout/BlockDescendingList"/>
    <dgm:cxn modelId="{EE846848-1E25-45DB-9A13-A9FB8ADB69A4}" type="presOf" srcId="{70CFD81B-16D6-407B-B1DD-C5F2F78F95AA}" destId="{37EA5014-96EF-4080-B71B-F27F4C7B440C}" srcOrd="0" destOrd="0" presId="urn:microsoft.com/office/officeart/2009/3/layout/BlockDescendingList"/>
    <dgm:cxn modelId="{D041C777-770E-4E7A-864F-0ABB797A322B}" type="presOf" srcId="{70CFD81B-16D6-407B-B1DD-C5F2F78F95AA}" destId="{49D7702B-5E7A-4E44-B68C-CF5D37671882}" srcOrd="1" destOrd="0" presId="urn:microsoft.com/office/officeart/2009/3/layout/BlockDescendingList"/>
    <dgm:cxn modelId="{F679BAB2-FF06-4C44-9250-CFC482220236}" srcId="{2592338A-8173-4706-9416-92297AC2B815}" destId="{CD97F260-91FB-45E8-AA97-D87EC74AB970}" srcOrd="1" destOrd="0" parTransId="{49B556F6-D414-4BAF-B004-710CB92541D1}" sibTransId="{7EEEA37B-145F-4581-93BA-41DD699E2321}"/>
    <dgm:cxn modelId="{71C64CC1-993F-49B7-B56B-20CCC21274ED}" srcId="{2592338A-8173-4706-9416-92297AC2B815}" destId="{70CFD81B-16D6-407B-B1DD-C5F2F78F95AA}" srcOrd="0" destOrd="0" parTransId="{A7E66742-EB02-45FB-A807-17C9CCE7005E}" sibTransId="{031CD8AF-4CDC-47CB-8B8F-BECE4B9F3081}"/>
    <dgm:cxn modelId="{0D2D2EC9-D903-47BC-A029-1E086120B4E4}" type="presOf" srcId="{2592338A-8173-4706-9416-92297AC2B815}" destId="{24541B23-103D-4ACB-8982-D2D1E9257A61}" srcOrd="0" destOrd="0" presId="urn:microsoft.com/office/officeart/2009/3/layout/BlockDescendingList"/>
    <dgm:cxn modelId="{A34D0CCE-1D94-425D-AAD6-5B073B2790C1}" type="presOf" srcId="{59B9A0DF-5D82-4FD6-B6E5-6BCC2D25395D}" destId="{1E04B5A5-408E-4A86-85F1-68A168C7BB2B}" srcOrd="0" destOrd="0" presId="urn:microsoft.com/office/officeart/2009/3/layout/BlockDescendingList"/>
    <dgm:cxn modelId="{A547E9D6-45B2-42C0-AD20-73F3CD0BEA89}" type="presOf" srcId="{59B9A0DF-5D82-4FD6-B6E5-6BCC2D25395D}" destId="{394C77AC-62F3-41B3-8720-F93BA93FBA37}" srcOrd="1" destOrd="0" presId="urn:microsoft.com/office/officeart/2009/3/layout/BlockDescendingList"/>
    <dgm:cxn modelId="{761990DB-7DAC-455F-8C8B-F838FBA2898E}" type="presOf" srcId="{0A205C02-6ABF-4E53-A9FF-9E9347207D63}" destId="{E048A405-710D-4634-B6A1-09B46B620EC4}" srcOrd="0" destOrd="0" presId="urn:microsoft.com/office/officeart/2009/3/layout/BlockDescendingList"/>
    <dgm:cxn modelId="{903C2BE5-AF03-4121-BF90-52B4A7F1456E}" type="presOf" srcId="{CD97F260-91FB-45E8-AA97-D87EC74AB970}" destId="{736F0FD4-A9DC-4180-BCC9-4E914C5A55CD}" srcOrd="0" destOrd="0" presId="urn:microsoft.com/office/officeart/2009/3/layout/BlockDescendingList"/>
    <dgm:cxn modelId="{E2C25BED-1E93-4300-9FFC-299C57B9E513}" srcId="{2592338A-8173-4706-9416-92297AC2B815}" destId="{0A205C02-6ABF-4E53-A9FF-9E9347207D63}" srcOrd="2" destOrd="0" parTransId="{EC7C5D1D-9EA8-4F14-8794-B2CA3CE436D8}" sibTransId="{54836AEA-2291-4E7C-B981-E85B0FC304E9}"/>
    <dgm:cxn modelId="{1DA4D353-E70A-4E5E-9A3D-469CC08F7427}" type="presParOf" srcId="{24541B23-103D-4ACB-8982-D2D1E9257A61}" destId="{37EA5014-96EF-4080-B71B-F27F4C7B440C}" srcOrd="0" destOrd="0" presId="urn:microsoft.com/office/officeart/2009/3/layout/BlockDescendingList"/>
    <dgm:cxn modelId="{53144FB2-E59A-489E-9238-5C2313F85D36}" type="presParOf" srcId="{24541B23-103D-4ACB-8982-D2D1E9257A61}" destId="{0773F3E3-1211-4A29-A120-48D0B658BBE2}" srcOrd="1" destOrd="0" presId="urn:microsoft.com/office/officeart/2009/3/layout/BlockDescendingList"/>
    <dgm:cxn modelId="{F51E0441-0141-4718-AAFD-46CB443D249F}" type="presParOf" srcId="{24541B23-103D-4ACB-8982-D2D1E9257A61}" destId="{E75E84B2-E501-469F-A116-A9DC5950711A}" srcOrd="2" destOrd="0" presId="urn:microsoft.com/office/officeart/2009/3/layout/BlockDescendingList"/>
    <dgm:cxn modelId="{5CB7E1E5-A99F-4D8E-B5B4-726CC629C7AF}" type="presParOf" srcId="{E75E84B2-E501-469F-A116-A9DC5950711A}" destId="{49D7702B-5E7A-4E44-B68C-CF5D37671882}" srcOrd="0" destOrd="0" presId="urn:microsoft.com/office/officeart/2009/3/layout/BlockDescendingList"/>
    <dgm:cxn modelId="{524CDCF0-2ACC-4AA6-9424-E4B699FC6FFC}" type="presParOf" srcId="{24541B23-103D-4ACB-8982-D2D1E9257A61}" destId="{736F0FD4-A9DC-4180-BCC9-4E914C5A55CD}" srcOrd="3" destOrd="0" presId="urn:microsoft.com/office/officeart/2009/3/layout/BlockDescendingList"/>
    <dgm:cxn modelId="{D7656C62-43CD-4DEE-AF65-EFC7820A287A}" type="presParOf" srcId="{24541B23-103D-4ACB-8982-D2D1E9257A61}" destId="{82EBD8B0-EA3D-490A-90BB-7298D0DEDB53}" srcOrd="4" destOrd="0" presId="urn:microsoft.com/office/officeart/2009/3/layout/BlockDescendingList"/>
    <dgm:cxn modelId="{0AE6E7EF-0053-48F0-A1FC-EFD8FF8C8348}" type="presParOf" srcId="{24541B23-103D-4ACB-8982-D2D1E9257A61}" destId="{55EDEB71-49B8-4E7F-AA73-F03ED02E4C66}" srcOrd="5" destOrd="0" presId="urn:microsoft.com/office/officeart/2009/3/layout/BlockDescendingList"/>
    <dgm:cxn modelId="{9B50EAC6-24E9-443D-8587-DB1D71694F27}" type="presParOf" srcId="{55EDEB71-49B8-4E7F-AA73-F03ED02E4C66}" destId="{AAA0827E-9000-4094-A696-E4D86089C68B}" srcOrd="0" destOrd="0" presId="urn:microsoft.com/office/officeart/2009/3/layout/BlockDescendingList"/>
    <dgm:cxn modelId="{973F1C13-1451-4005-9291-21C63EE43068}" type="presParOf" srcId="{24541B23-103D-4ACB-8982-D2D1E9257A61}" destId="{E048A405-710D-4634-B6A1-09B46B620EC4}" srcOrd="6" destOrd="0" presId="urn:microsoft.com/office/officeart/2009/3/layout/BlockDescendingList"/>
    <dgm:cxn modelId="{675511A2-322A-4EED-8A13-838556571CD3}" type="presParOf" srcId="{24541B23-103D-4ACB-8982-D2D1E9257A61}" destId="{85DF4986-677E-4327-B0F0-021AEF65FE0D}" srcOrd="7" destOrd="0" presId="urn:microsoft.com/office/officeart/2009/3/layout/BlockDescendingList"/>
    <dgm:cxn modelId="{3B4BFD3E-EE80-4317-87E4-3B36D7B79922}" type="presParOf" srcId="{24541B23-103D-4ACB-8982-D2D1E9257A61}" destId="{955AB7EA-8D59-4B1C-99A4-DA5D7B96D543}" srcOrd="8" destOrd="0" presId="urn:microsoft.com/office/officeart/2009/3/layout/BlockDescendingList"/>
    <dgm:cxn modelId="{8523144B-F18C-4434-B5E2-29B742701DDE}" type="presParOf" srcId="{955AB7EA-8D59-4B1C-99A4-DA5D7B96D543}" destId="{B48C3AE1-7851-4A10-8558-CD31A2576A93}" srcOrd="0" destOrd="0" presId="urn:microsoft.com/office/officeart/2009/3/layout/BlockDescendingList"/>
    <dgm:cxn modelId="{AB624003-3591-47C0-AEA2-12D256CCF555}" type="presParOf" srcId="{24541B23-103D-4ACB-8982-D2D1E9257A61}" destId="{1E04B5A5-408E-4A86-85F1-68A168C7BB2B}" srcOrd="9" destOrd="0" presId="urn:microsoft.com/office/officeart/2009/3/layout/BlockDescendingList"/>
    <dgm:cxn modelId="{8687D5E9-6F4E-4C7C-AD0F-D58F0FFE3EFE}" type="presParOf" srcId="{24541B23-103D-4ACB-8982-D2D1E9257A61}" destId="{311068CA-F8E9-4DD5-B503-DFCE62B628F0}" srcOrd="10" destOrd="0" presId="urn:microsoft.com/office/officeart/2009/3/layout/BlockDescendingList"/>
    <dgm:cxn modelId="{2B39E7C4-12DD-4BEB-A206-48E7890E7526}" type="presParOf" srcId="{24541B23-103D-4ACB-8982-D2D1E9257A61}" destId="{8BE91D55-EF58-4B51-9E30-9C231993007B}" srcOrd="11" destOrd="0" presId="urn:microsoft.com/office/officeart/2009/3/layout/BlockDescendingList"/>
    <dgm:cxn modelId="{599CD28F-3A7E-4287-9B62-C2EEB3981DA4}" type="presParOf" srcId="{8BE91D55-EF58-4B51-9E30-9C231993007B}" destId="{394C77AC-62F3-41B3-8720-F93BA93FBA37}" srcOrd="0" destOrd="0" presId="urn:microsoft.com/office/officeart/2009/3/layout/BlockDescendingLis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27B12D-FE3E-4CC3-B706-F9DE36499F15}" type="doc">
      <dgm:prSet loTypeId="urn:microsoft.com/office/officeart/2005/8/layout/pyramid2" loCatId="pyramid" qsTypeId="urn:microsoft.com/office/officeart/2005/8/quickstyle/simple1" qsCatId="simple" csTypeId="urn:microsoft.com/office/officeart/2005/8/colors/accent1_2" csCatId="accent1" phldr="1"/>
      <dgm:spPr/>
    </dgm:pt>
    <dgm:pt modelId="{1053F752-0DC6-4717-B5A9-0C3E34C06C90}">
      <dgm:prSet phldrT="[Text]"/>
      <dgm:spPr>
        <a:ln>
          <a:solidFill>
            <a:srgbClr val="009999"/>
          </a:solidFill>
        </a:ln>
      </dgm:spPr>
      <dgm:t>
        <a:bodyPr/>
        <a:lstStyle/>
        <a:p>
          <a:r>
            <a:rPr lang="en-AU"/>
            <a:t>IRP</a:t>
          </a:r>
        </a:p>
      </dgm:t>
    </dgm:pt>
    <dgm:pt modelId="{C567B575-27B1-4AB1-BECC-A240DDA7A3FB}" type="parTrans" cxnId="{A615E1CD-2F55-4A6D-A24A-92E842FC1B24}">
      <dgm:prSet/>
      <dgm:spPr/>
      <dgm:t>
        <a:bodyPr/>
        <a:lstStyle/>
        <a:p>
          <a:endParaRPr lang="en-AU"/>
        </a:p>
      </dgm:t>
    </dgm:pt>
    <dgm:pt modelId="{826C4024-283E-4F2D-A17D-0B13978C1E2B}" type="sibTrans" cxnId="{A615E1CD-2F55-4A6D-A24A-92E842FC1B24}">
      <dgm:prSet/>
      <dgm:spPr/>
      <dgm:t>
        <a:bodyPr/>
        <a:lstStyle/>
        <a:p>
          <a:endParaRPr lang="en-AU"/>
        </a:p>
      </dgm:t>
    </dgm:pt>
    <dgm:pt modelId="{04727022-C1A8-48FA-95C8-AEE33948FF47}">
      <dgm:prSet phldrT="[Text]"/>
      <dgm:spPr>
        <a:ln>
          <a:solidFill>
            <a:srgbClr val="009999"/>
          </a:solidFill>
        </a:ln>
      </dgm:spPr>
      <dgm:t>
        <a:bodyPr/>
        <a:lstStyle/>
        <a:p>
          <a:r>
            <a:rPr lang="en-AU"/>
            <a:t>Playbooks</a:t>
          </a:r>
        </a:p>
      </dgm:t>
    </dgm:pt>
    <dgm:pt modelId="{4B3E2A8F-F3BE-4C58-BE78-BEE7BD0A3F51}" type="parTrans" cxnId="{BF71C50C-554F-4DB3-B286-31B5A626E5E4}">
      <dgm:prSet/>
      <dgm:spPr/>
      <dgm:t>
        <a:bodyPr/>
        <a:lstStyle/>
        <a:p>
          <a:endParaRPr lang="en-AU"/>
        </a:p>
      </dgm:t>
    </dgm:pt>
    <dgm:pt modelId="{5BFD539A-3B28-4718-B28D-7986C228E1AA}" type="sibTrans" cxnId="{BF71C50C-554F-4DB3-B286-31B5A626E5E4}">
      <dgm:prSet/>
      <dgm:spPr/>
      <dgm:t>
        <a:bodyPr/>
        <a:lstStyle/>
        <a:p>
          <a:endParaRPr lang="en-AU"/>
        </a:p>
      </dgm:t>
    </dgm:pt>
    <dgm:pt modelId="{52E57B79-B821-43CA-BB66-83314AB004AE}">
      <dgm:prSet phldrT="[Text]"/>
      <dgm:spPr>
        <a:ln>
          <a:solidFill>
            <a:srgbClr val="009999"/>
          </a:solidFill>
        </a:ln>
      </dgm:spPr>
      <dgm:t>
        <a:bodyPr/>
        <a:lstStyle/>
        <a:p>
          <a:r>
            <a:rPr lang="en-AU"/>
            <a:t>Procedures</a:t>
          </a:r>
        </a:p>
      </dgm:t>
    </dgm:pt>
    <dgm:pt modelId="{528A5552-B4A6-4E66-B2A4-27C6BFBC2B2E}" type="parTrans" cxnId="{2744A8A3-21FF-4957-B5C3-759E8E18335E}">
      <dgm:prSet/>
      <dgm:spPr/>
      <dgm:t>
        <a:bodyPr/>
        <a:lstStyle/>
        <a:p>
          <a:endParaRPr lang="en-AU"/>
        </a:p>
      </dgm:t>
    </dgm:pt>
    <dgm:pt modelId="{5FF6DECB-A7FC-4E86-BE4D-9EC460746D3A}" type="sibTrans" cxnId="{2744A8A3-21FF-4957-B5C3-759E8E18335E}">
      <dgm:prSet/>
      <dgm:spPr/>
      <dgm:t>
        <a:bodyPr/>
        <a:lstStyle/>
        <a:p>
          <a:endParaRPr lang="en-AU"/>
        </a:p>
      </dgm:t>
    </dgm:pt>
    <dgm:pt modelId="{C9B8920F-0A28-43C9-B721-26343028DED8}" type="pres">
      <dgm:prSet presAssocID="{C327B12D-FE3E-4CC3-B706-F9DE36499F15}" presName="compositeShape" presStyleCnt="0">
        <dgm:presLayoutVars>
          <dgm:dir/>
          <dgm:resizeHandles/>
        </dgm:presLayoutVars>
      </dgm:prSet>
      <dgm:spPr/>
    </dgm:pt>
    <dgm:pt modelId="{8DF8556F-8CF5-47BC-8571-012A49D8FD87}" type="pres">
      <dgm:prSet presAssocID="{C327B12D-FE3E-4CC3-B706-F9DE36499F15}" presName="pyramid" presStyleLbl="node1" presStyleIdx="0" presStyleCnt="1" custAng="10800000"/>
      <dgm:spPr>
        <a:solidFill>
          <a:schemeClr val="bg1">
            <a:lumMod val="75000"/>
          </a:schemeClr>
        </a:solidFill>
        <a:ln>
          <a:solidFill>
            <a:schemeClr val="bg1"/>
          </a:solidFill>
        </a:ln>
      </dgm:spPr>
    </dgm:pt>
    <dgm:pt modelId="{39B0BBA9-A6A9-424F-8448-3FFF9B1EBA93}" type="pres">
      <dgm:prSet presAssocID="{C327B12D-FE3E-4CC3-B706-F9DE36499F15}" presName="theList" presStyleCnt="0"/>
      <dgm:spPr/>
    </dgm:pt>
    <dgm:pt modelId="{8231BFCF-5D1E-4640-8438-D70080B0CD8D}" type="pres">
      <dgm:prSet presAssocID="{1053F752-0DC6-4717-B5A9-0C3E34C06C90}" presName="aNode" presStyleLbl="fgAcc1" presStyleIdx="0" presStyleCnt="3">
        <dgm:presLayoutVars>
          <dgm:bulletEnabled val="1"/>
        </dgm:presLayoutVars>
      </dgm:prSet>
      <dgm:spPr/>
    </dgm:pt>
    <dgm:pt modelId="{CFECD544-A403-4176-B341-39B53D361D69}" type="pres">
      <dgm:prSet presAssocID="{1053F752-0DC6-4717-B5A9-0C3E34C06C90}" presName="aSpace" presStyleCnt="0"/>
      <dgm:spPr/>
    </dgm:pt>
    <dgm:pt modelId="{85AA92E7-7396-465D-B268-587852B42485}" type="pres">
      <dgm:prSet presAssocID="{04727022-C1A8-48FA-95C8-AEE33948FF47}" presName="aNode" presStyleLbl="fgAcc1" presStyleIdx="1" presStyleCnt="3">
        <dgm:presLayoutVars>
          <dgm:bulletEnabled val="1"/>
        </dgm:presLayoutVars>
      </dgm:prSet>
      <dgm:spPr/>
    </dgm:pt>
    <dgm:pt modelId="{3AA5CEE7-1517-4F74-9B76-AE59774AF98A}" type="pres">
      <dgm:prSet presAssocID="{04727022-C1A8-48FA-95C8-AEE33948FF47}" presName="aSpace" presStyleCnt="0"/>
      <dgm:spPr/>
    </dgm:pt>
    <dgm:pt modelId="{25BD90BF-1F6C-44F1-AE5B-821434A4F05A}" type="pres">
      <dgm:prSet presAssocID="{52E57B79-B821-43CA-BB66-83314AB004AE}" presName="aNode" presStyleLbl="fgAcc1" presStyleIdx="2" presStyleCnt="3">
        <dgm:presLayoutVars>
          <dgm:bulletEnabled val="1"/>
        </dgm:presLayoutVars>
      </dgm:prSet>
      <dgm:spPr/>
    </dgm:pt>
    <dgm:pt modelId="{62A9824C-7708-4C9F-BA13-8DF2AF2D1F59}" type="pres">
      <dgm:prSet presAssocID="{52E57B79-B821-43CA-BB66-83314AB004AE}" presName="aSpace" presStyleCnt="0"/>
      <dgm:spPr/>
    </dgm:pt>
  </dgm:ptLst>
  <dgm:cxnLst>
    <dgm:cxn modelId="{BF71C50C-554F-4DB3-B286-31B5A626E5E4}" srcId="{C327B12D-FE3E-4CC3-B706-F9DE36499F15}" destId="{04727022-C1A8-48FA-95C8-AEE33948FF47}" srcOrd="1" destOrd="0" parTransId="{4B3E2A8F-F3BE-4C58-BE78-BEE7BD0A3F51}" sibTransId="{5BFD539A-3B28-4718-B28D-7986C228E1AA}"/>
    <dgm:cxn modelId="{56CD6828-26C5-4A3C-936C-839EC017C751}" type="presOf" srcId="{04727022-C1A8-48FA-95C8-AEE33948FF47}" destId="{85AA92E7-7396-465D-B268-587852B42485}" srcOrd="0" destOrd="0" presId="urn:microsoft.com/office/officeart/2005/8/layout/pyramid2"/>
    <dgm:cxn modelId="{BEB71C56-4B30-425C-AAE5-4718EC463C7C}" type="presOf" srcId="{1053F752-0DC6-4717-B5A9-0C3E34C06C90}" destId="{8231BFCF-5D1E-4640-8438-D70080B0CD8D}" srcOrd="0" destOrd="0" presId="urn:microsoft.com/office/officeart/2005/8/layout/pyramid2"/>
    <dgm:cxn modelId="{2744A8A3-21FF-4957-B5C3-759E8E18335E}" srcId="{C327B12D-FE3E-4CC3-B706-F9DE36499F15}" destId="{52E57B79-B821-43CA-BB66-83314AB004AE}" srcOrd="2" destOrd="0" parTransId="{528A5552-B4A6-4E66-B2A4-27C6BFBC2B2E}" sibTransId="{5FF6DECB-A7FC-4E86-BE4D-9EC460746D3A}"/>
    <dgm:cxn modelId="{54F5DCB7-983A-4509-98F4-C4650B8CB818}" type="presOf" srcId="{C327B12D-FE3E-4CC3-B706-F9DE36499F15}" destId="{C9B8920F-0A28-43C9-B721-26343028DED8}" srcOrd="0" destOrd="0" presId="urn:microsoft.com/office/officeart/2005/8/layout/pyramid2"/>
    <dgm:cxn modelId="{A615E1CD-2F55-4A6D-A24A-92E842FC1B24}" srcId="{C327B12D-FE3E-4CC3-B706-F9DE36499F15}" destId="{1053F752-0DC6-4717-B5A9-0C3E34C06C90}" srcOrd="0" destOrd="0" parTransId="{C567B575-27B1-4AB1-BECC-A240DDA7A3FB}" sibTransId="{826C4024-283E-4F2D-A17D-0B13978C1E2B}"/>
    <dgm:cxn modelId="{310CE7E3-410D-460C-88C4-BE318B54894F}" type="presOf" srcId="{52E57B79-B821-43CA-BB66-83314AB004AE}" destId="{25BD90BF-1F6C-44F1-AE5B-821434A4F05A}" srcOrd="0" destOrd="0" presId="urn:microsoft.com/office/officeart/2005/8/layout/pyramid2"/>
    <dgm:cxn modelId="{ED525A11-75CF-4682-8CDA-96F9923F4C45}" type="presParOf" srcId="{C9B8920F-0A28-43C9-B721-26343028DED8}" destId="{8DF8556F-8CF5-47BC-8571-012A49D8FD87}" srcOrd="0" destOrd="0" presId="urn:microsoft.com/office/officeart/2005/8/layout/pyramid2"/>
    <dgm:cxn modelId="{5A6D31B9-C38E-41C8-B69F-827E7A309EDB}" type="presParOf" srcId="{C9B8920F-0A28-43C9-B721-26343028DED8}" destId="{39B0BBA9-A6A9-424F-8448-3FFF9B1EBA93}" srcOrd="1" destOrd="0" presId="urn:microsoft.com/office/officeart/2005/8/layout/pyramid2"/>
    <dgm:cxn modelId="{F0450D35-13CE-4216-BF47-2CC1B66AF396}" type="presParOf" srcId="{39B0BBA9-A6A9-424F-8448-3FFF9B1EBA93}" destId="{8231BFCF-5D1E-4640-8438-D70080B0CD8D}" srcOrd="0" destOrd="0" presId="urn:microsoft.com/office/officeart/2005/8/layout/pyramid2"/>
    <dgm:cxn modelId="{F7497C43-64D7-4A30-8256-9DADE34F9895}" type="presParOf" srcId="{39B0BBA9-A6A9-424F-8448-3FFF9B1EBA93}" destId="{CFECD544-A403-4176-B341-39B53D361D69}" srcOrd="1" destOrd="0" presId="urn:microsoft.com/office/officeart/2005/8/layout/pyramid2"/>
    <dgm:cxn modelId="{A595360F-458E-4ED6-82C5-B837BCE5831A}" type="presParOf" srcId="{39B0BBA9-A6A9-424F-8448-3FFF9B1EBA93}" destId="{85AA92E7-7396-465D-B268-587852B42485}" srcOrd="2" destOrd="0" presId="urn:microsoft.com/office/officeart/2005/8/layout/pyramid2"/>
    <dgm:cxn modelId="{1803A901-7705-4002-9168-4EB97157F58E}" type="presParOf" srcId="{39B0BBA9-A6A9-424F-8448-3FFF9B1EBA93}" destId="{3AA5CEE7-1517-4F74-9B76-AE59774AF98A}" srcOrd="3" destOrd="0" presId="urn:microsoft.com/office/officeart/2005/8/layout/pyramid2"/>
    <dgm:cxn modelId="{3CA9359A-3229-424A-B77D-38B6D72DCEA1}" type="presParOf" srcId="{39B0BBA9-A6A9-424F-8448-3FFF9B1EBA93}" destId="{25BD90BF-1F6C-44F1-AE5B-821434A4F05A}" srcOrd="4" destOrd="0" presId="urn:microsoft.com/office/officeart/2005/8/layout/pyramid2"/>
    <dgm:cxn modelId="{81074C3C-CD8E-4F26-ADB6-863AE609CF0E}" type="presParOf" srcId="{39B0BBA9-A6A9-424F-8448-3FFF9B1EBA93}" destId="{62A9824C-7708-4C9F-BA13-8DF2AF2D1F59}" srcOrd="5" destOrd="0" presId="urn:microsoft.com/office/officeart/2005/8/layout/pyramid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D121685-7B4C-4DF2-B5F2-7F9386F20F93}" type="doc">
      <dgm:prSet loTypeId="urn:microsoft.com/office/officeart/2005/8/layout/process1" loCatId="process" qsTypeId="urn:microsoft.com/office/officeart/2005/8/quickstyle/simple1" qsCatId="simple" csTypeId="urn:microsoft.com/office/officeart/2005/8/colors/accent1_2" csCatId="accent1" phldr="1"/>
      <dgm:spPr/>
    </dgm:pt>
    <dgm:pt modelId="{901CD8F4-5DFD-4D94-817B-0996B0D91872}">
      <dgm:prSet phldrT="[Text]"/>
      <dgm:spPr>
        <a:solidFill>
          <a:srgbClr val="00B050"/>
        </a:solidFill>
      </dgm:spPr>
      <dgm:t>
        <a:bodyPr/>
        <a:lstStyle/>
        <a:p>
          <a:r>
            <a:rPr lang="en-AU" b="1">
              <a:solidFill>
                <a:sysClr val="windowText" lastClr="000000"/>
              </a:solidFill>
            </a:rPr>
            <a:t>Preparation</a:t>
          </a:r>
        </a:p>
      </dgm:t>
    </dgm:pt>
    <dgm:pt modelId="{8A43F74F-264D-4939-BBE4-A32859F8A716}" type="parTrans" cxnId="{2ED64256-7333-45C1-AFAC-16CDC4021D14}">
      <dgm:prSet/>
      <dgm:spPr/>
      <dgm:t>
        <a:bodyPr/>
        <a:lstStyle/>
        <a:p>
          <a:endParaRPr lang="en-AU"/>
        </a:p>
      </dgm:t>
    </dgm:pt>
    <dgm:pt modelId="{C0BFE851-512D-4642-A405-4D085B148143}" type="sibTrans" cxnId="{2ED64256-7333-45C1-AFAC-16CDC4021D14}">
      <dgm:prSet/>
      <dgm:spPr>
        <a:solidFill>
          <a:schemeClr val="bg1">
            <a:lumMod val="75000"/>
          </a:schemeClr>
        </a:solidFill>
      </dgm:spPr>
      <dgm:t>
        <a:bodyPr/>
        <a:lstStyle/>
        <a:p>
          <a:endParaRPr lang="en-AU"/>
        </a:p>
      </dgm:t>
    </dgm:pt>
    <dgm:pt modelId="{99E92149-4EA6-4147-994F-8CA57895975E}">
      <dgm:prSet phldrT="[Text]"/>
      <dgm:spPr>
        <a:solidFill>
          <a:schemeClr val="accent6">
            <a:lumMod val="60000"/>
            <a:lumOff val="40000"/>
          </a:schemeClr>
        </a:solidFill>
      </dgm:spPr>
      <dgm:t>
        <a:bodyPr/>
        <a:lstStyle/>
        <a:p>
          <a:r>
            <a:rPr lang="en-AU" b="1">
              <a:solidFill>
                <a:sysClr val="windowText" lastClr="000000"/>
              </a:solidFill>
            </a:rPr>
            <a:t>Detection &amp; Analysis</a:t>
          </a:r>
        </a:p>
      </dgm:t>
    </dgm:pt>
    <dgm:pt modelId="{43E1BFE6-0C1F-464E-B54B-123F69749B81}" type="parTrans" cxnId="{F96A804E-5D59-486B-B755-EDA177ABBF47}">
      <dgm:prSet/>
      <dgm:spPr/>
      <dgm:t>
        <a:bodyPr/>
        <a:lstStyle/>
        <a:p>
          <a:endParaRPr lang="en-AU"/>
        </a:p>
      </dgm:t>
    </dgm:pt>
    <dgm:pt modelId="{586691A8-76CB-440F-9C42-29D33AC03CF6}" type="sibTrans" cxnId="{F96A804E-5D59-486B-B755-EDA177ABBF47}">
      <dgm:prSet/>
      <dgm:spPr>
        <a:solidFill>
          <a:schemeClr val="bg1">
            <a:lumMod val="75000"/>
          </a:schemeClr>
        </a:solidFill>
      </dgm:spPr>
      <dgm:t>
        <a:bodyPr/>
        <a:lstStyle/>
        <a:p>
          <a:endParaRPr lang="en-AU"/>
        </a:p>
      </dgm:t>
    </dgm:pt>
    <dgm:pt modelId="{FB58CE92-4A6F-4170-BC2C-F95B6C1E49C9}">
      <dgm:prSet phldrT="[Text]"/>
      <dgm:spPr>
        <a:solidFill>
          <a:schemeClr val="accent2">
            <a:lumMod val="60000"/>
            <a:lumOff val="40000"/>
          </a:schemeClr>
        </a:solidFill>
      </dgm:spPr>
      <dgm:t>
        <a:bodyPr/>
        <a:lstStyle/>
        <a:p>
          <a:r>
            <a:rPr lang="en-AU" b="1">
              <a:solidFill>
                <a:sysClr val="windowText" lastClr="000000"/>
              </a:solidFill>
            </a:rPr>
            <a:t>Containment, Eradication &amp; Recovery</a:t>
          </a:r>
        </a:p>
      </dgm:t>
    </dgm:pt>
    <dgm:pt modelId="{07CB1F8D-86D9-4255-911B-2D48054B29E7}" type="parTrans" cxnId="{236C7B66-1404-4ED2-8662-EAE3B7A0B0AF}">
      <dgm:prSet/>
      <dgm:spPr/>
      <dgm:t>
        <a:bodyPr/>
        <a:lstStyle/>
        <a:p>
          <a:endParaRPr lang="en-AU"/>
        </a:p>
      </dgm:t>
    </dgm:pt>
    <dgm:pt modelId="{1A846B50-0DD0-4CDC-8132-4BE1A93D3354}" type="sibTrans" cxnId="{236C7B66-1404-4ED2-8662-EAE3B7A0B0AF}">
      <dgm:prSet/>
      <dgm:spPr>
        <a:solidFill>
          <a:schemeClr val="bg1">
            <a:lumMod val="75000"/>
          </a:schemeClr>
        </a:solidFill>
      </dgm:spPr>
      <dgm:t>
        <a:bodyPr/>
        <a:lstStyle/>
        <a:p>
          <a:endParaRPr lang="en-AU"/>
        </a:p>
      </dgm:t>
    </dgm:pt>
    <dgm:pt modelId="{4065F14F-5DB1-4489-A5E7-B89BE26B4173}">
      <dgm:prSet phldrT="[Text]"/>
      <dgm:spPr>
        <a:solidFill>
          <a:schemeClr val="accent1">
            <a:lumMod val="60000"/>
            <a:lumOff val="40000"/>
          </a:schemeClr>
        </a:solidFill>
      </dgm:spPr>
      <dgm:t>
        <a:bodyPr/>
        <a:lstStyle/>
        <a:p>
          <a:r>
            <a:rPr lang="en-AU" b="1">
              <a:solidFill>
                <a:sysClr val="windowText" lastClr="000000"/>
              </a:solidFill>
            </a:rPr>
            <a:t>Post Incident Activty</a:t>
          </a:r>
        </a:p>
      </dgm:t>
    </dgm:pt>
    <dgm:pt modelId="{212C9707-A715-4949-B0CB-73BB387A4748}" type="parTrans" cxnId="{7DFB7BAF-AD52-45F2-B777-AC3011B1B900}">
      <dgm:prSet/>
      <dgm:spPr/>
      <dgm:t>
        <a:bodyPr/>
        <a:lstStyle/>
        <a:p>
          <a:endParaRPr lang="en-AU"/>
        </a:p>
      </dgm:t>
    </dgm:pt>
    <dgm:pt modelId="{91AF4A0C-6855-468D-B46E-6FEC95381BA3}" type="sibTrans" cxnId="{7DFB7BAF-AD52-45F2-B777-AC3011B1B900}">
      <dgm:prSet/>
      <dgm:spPr/>
      <dgm:t>
        <a:bodyPr/>
        <a:lstStyle/>
        <a:p>
          <a:endParaRPr lang="en-AU"/>
        </a:p>
      </dgm:t>
    </dgm:pt>
    <dgm:pt modelId="{D68C5F42-14E3-4F04-A28D-452423D76DA6}" type="pres">
      <dgm:prSet presAssocID="{1D121685-7B4C-4DF2-B5F2-7F9386F20F93}" presName="Name0" presStyleCnt="0">
        <dgm:presLayoutVars>
          <dgm:dir/>
          <dgm:resizeHandles val="exact"/>
        </dgm:presLayoutVars>
      </dgm:prSet>
      <dgm:spPr/>
    </dgm:pt>
    <dgm:pt modelId="{122503D7-C4F7-46C4-9E87-FE062C923C29}" type="pres">
      <dgm:prSet presAssocID="{901CD8F4-5DFD-4D94-817B-0996B0D91872}" presName="node" presStyleLbl="node1" presStyleIdx="0" presStyleCnt="4">
        <dgm:presLayoutVars>
          <dgm:bulletEnabled val="1"/>
        </dgm:presLayoutVars>
      </dgm:prSet>
      <dgm:spPr/>
    </dgm:pt>
    <dgm:pt modelId="{6C1A7330-3134-49B7-92D8-C2BF21156B1C}" type="pres">
      <dgm:prSet presAssocID="{C0BFE851-512D-4642-A405-4D085B148143}" presName="sibTrans" presStyleLbl="sibTrans2D1" presStyleIdx="0" presStyleCnt="3"/>
      <dgm:spPr/>
    </dgm:pt>
    <dgm:pt modelId="{14574685-D48C-4B5F-BBEC-0A726FF1D3D8}" type="pres">
      <dgm:prSet presAssocID="{C0BFE851-512D-4642-A405-4D085B148143}" presName="connectorText" presStyleLbl="sibTrans2D1" presStyleIdx="0" presStyleCnt="3"/>
      <dgm:spPr/>
    </dgm:pt>
    <dgm:pt modelId="{7A964FB9-7361-406F-855E-0D96F759C146}" type="pres">
      <dgm:prSet presAssocID="{99E92149-4EA6-4147-994F-8CA57895975E}" presName="node" presStyleLbl="node1" presStyleIdx="1" presStyleCnt="4">
        <dgm:presLayoutVars>
          <dgm:bulletEnabled val="1"/>
        </dgm:presLayoutVars>
      </dgm:prSet>
      <dgm:spPr/>
    </dgm:pt>
    <dgm:pt modelId="{825C5FE8-276A-4A02-ADB6-CC6DDB76CEF2}" type="pres">
      <dgm:prSet presAssocID="{586691A8-76CB-440F-9C42-29D33AC03CF6}" presName="sibTrans" presStyleLbl="sibTrans2D1" presStyleIdx="1" presStyleCnt="3"/>
      <dgm:spPr/>
    </dgm:pt>
    <dgm:pt modelId="{C1E5EF09-9615-452F-BACA-7A11BEC48ACE}" type="pres">
      <dgm:prSet presAssocID="{586691A8-76CB-440F-9C42-29D33AC03CF6}" presName="connectorText" presStyleLbl="sibTrans2D1" presStyleIdx="1" presStyleCnt="3"/>
      <dgm:spPr/>
    </dgm:pt>
    <dgm:pt modelId="{ABD9FB87-8645-4F3C-83E4-D8D75FF735C3}" type="pres">
      <dgm:prSet presAssocID="{FB58CE92-4A6F-4170-BC2C-F95B6C1E49C9}" presName="node" presStyleLbl="node1" presStyleIdx="2" presStyleCnt="4" custLinFactNeighborX="-5657" custLinFactNeighborY="4400">
        <dgm:presLayoutVars>
          <dgm:bulletEnabled val="1"/>
        </dgm:presLayoutVars>
      </dgm:prSet>
      <dgm:spPr/>
    </dgm:pt>
    <dgm:pt modelId="{5BA2B793-7581-475C-8099-2A26460F857E}" type="pres">
      <dgm:prSet presAssocID="{1A846B50-0DD0-4CDC-8132-4BE1A93D3354}" presName="sibTrans" presStyleLbl="sibTrans2D1" presStyleIdx="2" presStyleCnt="3"/>
      <dgm:spPr/>
    </dgm:pt>
    <dgm:pt modelId="{4D2C972D-E375-404E-A5A4-78329E777438}" type="pres">
      <dgm:prSet presAssocID="{1A846B50-0DD0-4CDC-8132-4BE1A93D3354}" presName="connectorText" presStyleLbl="sibTrans2D1" presStyleIdx="2" presStyleCnt="3"/>
      <dgm:spPr/>
    </dgm:pt>
    <dgm:pt modelId="{F80F580D-A944-4E4B-9181-453B6CC52A3D}" type="pres">
      <dgm:prSet presAssocID="{4065F14F-5DB1-4489-A5E7-B89BE26B4173}" presName="node" presStyleLbl="node1" presStyleIdx="3" presStyleCnt="4">
        <dgm:presLayoutVars>
          <dgm:bulletEnabled val="1"/>
        </dgm:presLayoutVars>
      </dgm:prSet>
      <dgm:spPr/>
    </dgm:pt>
  </dgm:ptLst>
  <dgm:cxnLst>
    <dgm:cxn modelId="{9E4C2C1B-A12F-430D-86D1-A0D59923A16E}" type="presOf" srcId="{1A846B50-0DD0-4CDC-8132-4BE1A93D3354}" destId="{4D2C972D-E375-404E-A5A4-78329E777438}" srcOrd="1" destOrd="0" presId="urn:microsoft.com/office/officeart/2005/8/layout/process1"/>
    <dgm:cxn modelId="{DE8E0C1C-9B26-4B23-9119-9E2625FFB7F1}" type="presOf" srcId="{586691A8-76CB-440F-9C42-29D33AC03CF6}" destId="{825C5FE8-276A-4A02-ADB6-CC6DDB76CEF2}" srcOrd="0" destOrd="0" presId="urn:microsoft.com/office/officeart/2005/8/layout/process1"/>
    <dgm:cxn modelId="{14B34766-B85C-4F3A-B92C-F2F520865639}" type="presOf" srcId="{1A846B50-0DD0-4CDC-8132-4BE1A93D3354}" destId="{5BA2B793-7581-475C-8099-2A26460F857E}" srcOrd="0" destOrd="0" presId="urn:microsoft.com/office/officeart/2005/8/layout/process1"/>
    <dgm:cxn modelId="{236C7B66-1404-4ED2-8662-EAE3B7A0B0AF}" srcId="{1D121685-7B4C-4DF2-B5F2-7F9386F20F93}" destId="{FB58CE92-4A6F-4170-BC2C-F95B6C1E49C9}" srcOrd="2" destOrd="0" parTransId="{07CB1F8D-86D9-4255-911B-2D48054B29E7}" sibTransId="{1A846B50-0DD0-4CDC-8132-4BE1A93D3354}"/>
    <dgm:cxn modelId="{F96A804E-5D59-486B-B755-EDA177ABBF47}" srcId="{1D121685-7B4C-4DF2-B5F2-7F9386F20F93}" destId="{99E92149-4EA6-4147-994F-8CA57895975E}" srcOrd="1" destOrd="0" parTransId="{43E1BFE6-0C1F-464E-B54B-123F69749B81}" sibTransId="{586691A8-76CB-440F-9C42-29D33AC03CF6}"/>
    <dgm:cxn modelId="{2ED64256-7333-45C1-AFAC-16CDC4021D14}" srcId="{1D121685-7B4C-4DF2-B5F2-7F9386F20F93}" destId="{901CD8F4-5DFD-4D94-817B-0996B0D91872}" srcOrd="0" destOrd="0" parTransId="{8A43F74F-264D-4939-BBE4-A32859F8A716}" sibTransId="{C0BFE851-512D-4642-A405-4D085B148143}"/>
    <dgm:cxn modelId="{9B3AEF7C-403E-45F7-B336-2619CBE0D5FD}" type="presOf" srcId="{99E92149-4EA6-4147-994F-8CA57895975E}" destId="{7A964FB9-7361-406F-855E-0D96F759C146}" srcOrd="0" destOrd="0" presId="urn:microsoft.com/office/officeart/2005/8/layout/process1"/>
    <dgm:cxn modelId="{FE34427F-F213-4E14-9A0E-7C136AF66BDF}" type="presOf" srcId="{901CD8F4-5DFD-4D94-817B-0996B0D91872}" destId="{122503D7-C4F7-46C4-9E87-FE062C923C29}" srcOrd="0" destOrd="0" presId="urn:microsoft.com/office/officeart/2005/8/layout/process1"/>
    <dgm:cxn modelId="{74544E8D-299F-4306-8AA0-A7E196B23B14}" type="presOf" srcId="{C0BFE851-512D-4642-A405-4D085B148143}" destId="{6C1A7330-3134-49B7-92D8-C2BF21156B1C}" srcOrd="0" destOrd="0" presId="urn:microsoft.com/office/officeart/2005/8/layout/process1"/>
    <dgm:cxn modelId="{3F89A7A3-075D-485B-8915-21857DDAB21A}" type="presOf" srcId="{1D121685-7B4C-4DF2-B5F2-7F9386F20F93}" destId="{D68C5F42-14E3-4F04-A28D-452423D76DA6}" srcOrd="0" destOrd="0" presId="urn:microsoft.com/office/officeart/2005/8/layout/process1"/>
    <dgm:cxn modelId="{7DFB7BAF-AD52-45F2-B777-AC3011B1B900}" srcId="{1D121685-7B4C-4DF2-B5F2-7F9386F20F93}" destId="{4065F14F-5DB1-4489-A5E7-B89BE26B4173}" srcOrd="3" destOrd="0" parTransId="{212C9707-A715-4949-B0CB-73BB387A4748}" sibTransId="{91AF4A0C-6855-468D-B46E-6FEC95381BA3}"/>
    <dgm:cxn modelId="{30D8F7CE-DBB0-4881-89C1-FE83B863F2AE}" type="presOf" srcId="{4065F14F-5DB1-4489-A5E7-B89BE26B4173}" destId="{F80F580D-A944-4E4B-9181-453B6CC52A3D}" srcOrd="0" destOrd="0" presId="urn:microsoft.com/office/officeart/2005/8/layout/process1"/>
    <dgm:cxn modelId="{A0206BCF-4C70-4392-8375-0816A7661BCD}" type="presOf" srcId="{C0BFE851-512D-4642-A405-4D085B148143}" destId="{14574685-D48C-4B5F-BBEC-0A726FF1D3D8}" srcOrd="1" destOrd="0" presId="urn:microsoft.com/office/officeart/2005/8/layout/process1"/>
    <dgm:cxn modelId="{C672BCDA-6C2E-49CD-9D19-17DCDAEE7675}" type="presOf" srcId="{586691A8-76CB-440F-9C42-29D33AC03CF6}" destId="{C1E5EF09-9615-452F-BACA-7A11BEC48ACE}" srcOrd="1" destOrd="0" presId="urn:microsoft.com/office/officeart/2005/8/layout/process1"/>
    <dgm:cxn modelId="{5BF06DEE-39DD-4AD0-8B3F-F73EE1B45FEE}" type="presOf" srcId="{FB58CE92-4A6F-4170-BC2C-F95B6C1E49C9}" destId="{ABD9FB87-8645-4F3C-83E4-D8D75FF735C3}" srcOrd="0" destOrd="0" presId="urn:microsoft.com/office/officeart/2005/8/layout/process1"/>
    <dgm:cxn modelId="{B99D0908-07C8-4C52-967E-4259F23514C6}" type="presParOf" srcId="{D68C5F42-14E3-4F04-A28D-452423D76DA6}" destId="{122503D7-C4F7-46C4-9E87-FE062C923C29}" srcOrd="0" destOrd="0" presId="urn:microsoft.com/office/officeart/2005/8/layout/process1"/>
    <dgm:cxn modelId="{FDB16E91-5424-41DB-BF7B-2BC1DE1B97E6}" type="presParOf" srcId="{D68C5F42-14E3-4F04-A28D-452423D76DA6}" destId="{6C1A7330-3134-49B7-92D8-C2BF21156B1C}" srcOrd="1" destOrd="0" presId="urn:microsoft.com/office/officeart/2005/8/layout/process1"/>
    <dgm:cxn modelId="{5A83DED7-1D89-43B8-A8D8-36E88E6D090B}" type="presParOf" srcId="{6C1A7330-3134-49B7-92D8-C2BF21156B1C}" destId="{14574685-D48C-4B5F-BBEC-0A726FF1D3D8}" srcOrd="0" destOrd="0" presId="urn:microsoft.com/office/officeart/2005/8/layout/process1"/>
    <dgm:cxn modelId="{7C0F374C-F087-44CD-9696-0B296B235D42}" type="presParOf" srcId="{D68C5F42-14E3-4F04-A28D-452423D76DA6}" destId="{7A964FB9-7361-406F-855E-0D96F759C146}" srcOrd="2" destOrd="0" presId="urn:microsoft.com/office/officeart/2005/8/layout/process1"/>
    <dgm:cxn modelId="{67F99D53-F38E-4006-8A5E-7D6ADBB313EA}" type="presParOf" srcId="{D68C5F42-14E3-4F04-A28D-452423D76DA6}" destId="{825C5FE8-276A-4A02-ADB6-CC6DDB76CEF2}" srcOrd="3" destOrd="0" presId="urn:microsoft.com/office/officeart/2005/8/layout/process1"/>
    <dgm:cxn modelId="{F9A7ACA2-9D4F-4665-ACD1-FF586EFB0073}" type="presParOf" srcId="{825C5FE8-276A-4A02-ADB6-CC6DDB76CEF2}" destId="{C1E5EF09-9615-452F-BACA-7A11BEC48ACE}" srcOrd="0" destOrd="0" presId="urn:microsoft.com/office/officeart/2005/8/layout/process1"/>
    <dgm:cxn modelId="{7CA92272-DE71-4B2E-91D5-2321AABA19B9}" type="presParOf" srcId="{D68C5F42-14E3-4F04-A28D-452423D76DA6}" destId="{ABD9FB87-8645-4F3C-83E4-D8D75FF735C3}" srcOrd="4" destOrd="0" presId="urn:microsoft.com/office/officeart/2005/8/layout/process1"/>
    <dgm:cxn modelId="{F15509E0-F912-4E36-9726-E0D0484778EF}" type="presParOf" srcId="{D68C5F42-14E3-4F04-A28D-452423D76DA6}" destId="{5BA2B793-7581-475C-8099-2A26460F857E}" srcOrd="5" destOrd="0" presId="urn:microsoft.com/office/officeart/2005/8/layout/process1"/>
    <dgm:cxn modelId="{9DB93259-453D-4B31-89A4-0609B7F14ADE}" type="presParOf" srcId="{5BA2B793-7581-475C-8099-2A26460F857E}" destId="{4D2C972D-E375-404E-A5A4-78329E777438}" srcOrd="0" destOrd="0" presId="urn:microsoft.com/office/officeart/2005/8/layout/process1"/>
    <dgm:cxn modelId="{D4A2DFE2-1D26-42EA-BC3D-59D1874D5BF1}" type="presParOf" srcId="{D68C5F42-14E3-4F04-A28D-452423D76DA6}" destId="{F80F580D-A944-4E4B-9181-453B6CC52A3D}" srcOrd="6"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4C77AC-62F3-41B3-8720-F93BA93FBA37}">
      <dsp:nvSpPr>
        <dsp:cNvPr id="0" name=""/>
        <dsp:cNvSpPr/>
      </dsp:nvSpPr>
      <dsp:spPr>
        <a:xfrm>
          <a:off x="3840632" y="860503"/>
          <a:ext cx="917560" cy="1456523"/>
        </a:xfrm>
        <a:prstGeom prst="rect">
          <a:avLst/>
        </a:prstGeom>
        <a:solidFill>
          <a:schemeClr val="lt1">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0" rIns="68580" bIns="15240" numCol="1" spcCol="1270" anchor="ctr" anchorCtr="0">
          <a:noAutofit/>
        </a:bodyPr>
        <a:lstStyle/>
        <a:p>
          <a:pPr marL="0" lvl="0" indent="0" algn="r" defTabSz="533400">
            <a:lnSpc>
              <a:spcPct val="90000"/>
            </a:lnSpc>
            <a:spcBef>
              <a:spcPct val="0"/>
            </a:spcBef>
            <a:spcAft>
              <a:spcPct val="35000"/>
            </a:spcAft>
            <a:buNone/>
          </a:pPr>
          <a:r>
            <a:rPr lang="en-AU" sz="1200" kern="1200"/>
            <a:t>User</a:t>
          </a:r>
        </a:p>
      </dsp:txBody>
      <dsp:txXfrm rot="16200000">
        <a:off x="3986363" y="1396656"/>
        <a:ext cx="1310871" cy="238565"/>
      </dsp:txXfrm>
    </dsp:sp>
    <dsp:sp modelId="{B48C3AE1-7851-4A10-8558-CD31A2576A93}">
      <dsp:nvSpPr>
        <dsp:cNvPr id="0" name=""/>
        <dsp:cNvSpPr/>
      </dsp:nvSpPr>
      <dsp:spPr>
        <a:xfrm>
          <a:off x="2861276" y="572039"/>
          <a:ext cx="917560" cy="1744988"/>
        </a:xfrm>
        <a:prstGeom prst="rect">
          <a:avLst/>
        </a:prstGeom>
        <a:solidFill>
          <a:schemeClr val="lt1">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0" rIns="68580" bIns="15240" numCol="1" spcCol="1270" anchor="ctr" anchorCtr="0">
          <a:noAutofit/>
        </a:bodyPr>
        <a:lstStyle/>
        <a:p>
          <a:pPr marL="0" lvl="0" indent="0" algn="r" defTabSz="533400">
            <a:lnSpc>
              <a:spcPct val="90000"/>
            </a:lnSpc>
            <a:spcBef>
              <a:spcPct val="0"/>
            </a:spcBef>
            <a:spcAft>
              <a:spcPct val="35000"/>
            </a:spcAft>
            <a:buNone/>
          </a:pPr>
          <a:r>
            <a:rPr lang="en-AU" sz="1200" kern="1200"/>
            <a:t>User with more access</a:t>
          </a:r>
        </a:p>
      </dsp:txBody>
      <dsp:txXfrm rot="16200000">
        <a:off x="2877198" y="1238001"/>
        <a:ext cx="1570489" cy="238565"/>
      </dsp:txXfrm>
    </dsp:sp>
    <dsp:sp modelId="{AAA0827E-9000-4094-A696-E4D86089C68B}">
      <dsp:nvSpPr>
        <dsp:cNvPr id="0" name=""/>
        <dsp:cNvSpPr/>
      </dsp:nvSpPr>
      <dsp:spPr>
        <a:xfrm>
          <a:off x="1861463" y="277521"/>
          <a:ext cx="917560" cy="2039505"/>
        </a:xfrm>
        <a:prstGeom prst="rect">
          <a:avLst/>
        </a:prstGeom>
        <a:solidFill>
          <a:schemeClr val="lt1">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0" rIns="68580" bIns="15240" numCol="1" spcCol="1270" anchor="ctr" anchorCtr="0">
          <a:noAutofit/>
        </a:bodyPr>
        <a:lstStyle/>
        <a:p>
          <a:pPr marL="0" lvl="0" indent="0" algn="r" defTabSz="533400">
            <a:lnSpc>
              <a:spcPct val="90000"/>
            </a:lnSpc>
            <a:spcBef>
              <a:spcPct val="0"/>
            </a:spcBef>
            <a:spcAft>
              <a:spcPct val="35000"/>
            </a:spcAft>
            <a:buNone/>
          </a:pPr>
          <a:r>
            <a:rPr lang="en-AU" sz="1200" kern="1200"/>
            <a:t>Admin</a:t>
          </a:r>
        </a:p>
      </dsp:txBody>
      <dsp:txXfrm rot="16200000">
        <a:off x="1744853" y="1076016"/>
        <a:ext cx="1835555" cy="238565"/>
      </dsp:txXfrm>
    </dsp:sp>
    <dsp:sp modelId="{49D7702B-5E7A-4E44-B68C-CF5D37671882}">
      <dsp:nvSpPr>
        <dsp:cNvPr id="0" name=""/>
        <dsp:cNvSpPr/>
      </dsp:nvSpPr>
      <dsp:spPr>
        <a:xfrm>
          <a:off x="858667" y="0"/>
          <a:ext cx="917560" cy="2317027"/>
        </a:xfrm>
        <a:prstGeom prst="rect">
          <a:avLst/>
        </a:prstGeom>
        <a:solidFill>
          <a:schemeClr val="lt1">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0" rIns="68580" bIns="15240" numCol="1" spcCol="1270" anchor="ctr" anchorCtr="0">
          <a:noAutofit/>
        </a:bodyPr>
        <a:lstStyle/>
        <a:p>
          <a:pPr marL="0" lvl="0" indent="0" algn="r" defTabSz="533400">
            <a:lnSpc>
              <a:spcPct val="90000"/>
            </a:lnSpc>
            <a:spcBef>
              <a:spcPct val="0"/>
            </a:spcBef>
            <a:spcAft>
              <a:spcPct val="35000"/>
            </a:spcAft>
            <a:buNone/>
          </a:pPr>
          <a:r>
            <a:rPr lang="en-AU" sz="1200" kern="1200"/>
            <a:t>Super Admin</a:t>
          </a:r>
        </a:p>
      </dsp:txBody>
      <dsp:txXfrm rot="16200000">
        <a:off x="617172" y="923379"/>
        <a:ext cx="2085324" cy="2385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F8556F-8CF5-47BC-8571-012A49D8FD87}">
      <dsp:nvSpPr>
        <dsp:cNvPr id="0" name=""/>
        <dsp:cNvSpPr/>
      </dsp:nvSpPr>
      <dsp:spPr>
        <a:xfrm rot="10800000">
          <a:off x="873172" y="0"/>
          <a:ext cx="1840865" cy="1840865"/>
        </a:xfrm>
        <a:prstGeom prst="triangle">
          <a:avLst/>
        </a:prstGeom>
        <a:solidFill>
          <a:schemeClr val="bg1">
            <a:lumMod val="7500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sp>
    <dsp:sp modelId="{8231BFCF-5D1E-4640-8438-D70080B0CD8D}">
      <dsp:nvSpPr>
        <dsp:cNvPr id="0" name=""/>
        <dsp:cNvSpPr/>
      </dsp:nvSpPr>
      <dsp:spPr>
        <a:xfrm>
          <a:off x="1793605" y="185075"/>
          <a:ext cx="1196562" cy="435767"/>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AU" sz="1600" kern="1200"/>
            <a:t>IRP</a:t>
          </a:r>
        </a:p>
      </dsp:txBody>
      <dsp:txXfrm>
        <a:off x="1814877" y="206347"/>
        <a:ext cx="1154018" cy="393223"/>
      </dsp:txXfrm>
    </dsp:sp>
    <dsp:sp modelId="{85AA92E7-7396-465D-B268-587852B42485}">
      <dsp:nvSpPr>
        <dsp:cNvPr id="0" name=""/>
        <dsp:cNvSpPr/>
      </dsp:nvSpPr>
      <dsp:spPr>
        <a:xfrm>
          <a:off x="1793605" y="675313"/>
          <a:ext cx="1196562" cy="435767"/>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AU" sz="1600" kern="1200"/>
            <a:t>Playbooks</a:t>
          </a:r>
        </a:p>
      </dsp:txBody>
      <dsp:txXfrm>
        <a:off x="1814877" y="696585"/>
        <a:ext cx="1154018" cy="393223"/>
      </dsp:txXfrm>
    </dsp:sp>
    <dsp:sp modelId="{25BD90BF-1F6C-44F1-AE5B-821434A4F05A}">
      <dsp:nvSpPr>
        <dsp:cNvPr id="0" name=""/>
        <dsp:cNvSpPr/>
      </dsp:nvSpPr>
      <dsp:spPr>
        <a:xfrm>
          <a:off x="1793605" y="1165551"/>
          <a:ext cx="1196562" cy="435767"/>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AU" sz="1600" kern="1200"/>
            <a:t>Procedures</a:t>
          </a:r>
        </a:p>
      </dsp:txBody>
      <dsp:txXfrm>
        <a:off x="1814877" y="1186823"/>
        <a:ext cx="1154018" cy="39322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503D7-C4F7-46C4-9E87-FE062C923C29}">
      <dsp:nvSpPr>
        <dsp:cNvPr id="0" name=""/>
        <dsp:cNvSpPr/>
      </dsp:nvSpPr>
      <dsp:spPr>
        <a:xfrm>
          <a:off x="2424" y="779522"/>
          <a:ext cx="1060250" cy="636150"/>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Preparation</a:t>
          </a:r>
        </a:p>
      </dsp:txBody>
      <dsp:txXfrm>
        <a:off x="21056" y="798154"/>
        <a:ext cx="1022986" cy="598886"/>
      </dsp:txXfrm>
    </dsp:sp>
    <dsp:sp modelId="{6C1A7330-3134-49B7-92D8-C2BF21156B1C}">
      <dsp:nvSpPr>
        <dsp:cNvPr id="0" name=""/>
        <dsp:cNvSpPr/>
      </dsp:nvSpPr>
      <dsp:spPr>
        <a:xfrm>
          <a:off x="1168699" y="966126"/>
          <a:ext cx="224773" cy="262942"/>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1168699" y="1018714"/>
        <a:ext cx="157341" cy="157766"/>
      </dsp:txXfrm>
    </dsp:sp>
    <dsp:sp modelId="{7A964FB9-7361-406F-855E-0D96F759C146}">
      <dsp:nvSpPr>
        <dsp:cNvPr id="0" name=""/>
        <dsp:cNvSpPr/>
      </dsp:nvSpPr>
      <dsp:spPr>
        <a:xfrm>
          <a:off x="1486774" y="779522"/>
          <a:ext cx="1060250" cy="636150"/>
        </a:xfrm>
        <a:prstGeom prst="roundRect">
          <a:avLst>
            <a:gd name="adj" fmla="val 10000"/>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Detection &amp; Analysis</a:t>
          </a:r>
        </a:p>
      </dsp:txBody>
      <dsp:txXfrm>
        <a:off x="1505406" y="798154"/>
        <a:ext cx="1022986" cy="598886"/>
      </dsp:txXfrm>
    </dsp:sp>
    <dsp:sp modelId="{825C5FE8-276A-4A02-ADB6-CC6DDB76CEF2}">
      <dsp:nvSpPr>
        <dsp:cNvPr id="0" name=""/>
        <dsp:cNvSpPr/>
      </dsp:nvSpPr>
      <dsp:spPr>
        <a:xfrm rot="65883">
          <a:off x="2647032" y="980236"/>
          <a:ext cx="212096" cy="262942"/>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2647038" y="1032214"/>
        <a:ext cx="148467" cy="157766"/>
      </dsp:txXfrm>
    </dsp:sp>
    <dsp:sp modelId="{ABD9FB87-8645-4F3C-83E4-D8D75FF735C3}">
      <dsp:nvSpPr>
        <dsp:cNvPr id="0" name=""/>
        <dsp:cNvSpPr/>
      </dsp:nvSpPr>
      <dsp:spPr>
        <a:xfrm>
          <a:off x="2947133" y="807513"/>
          <a:ext cx="1060250" cy="636150"/>
        </a:xfrm>
        <a:prstGeom prst="roundRect">
          <a:avLst>
            <a:gd name="adj" fmla="val 10000"/>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Containment, Eradication &amp; Recovery</a:t>
          </a:r>
        </a:p>
      </dsp:txBody>
      <dsp:txXfrm>
        <a:off x="2965765" y="826145"/>
        <a:ext cx="1022986" cy="598886"/>
      </dsp:txXfrm>
    </dsp:sp>
    <dsp:sp modelId="{5BA2B793-7581-475C-8099-2A26460F857E}">
      <dsp:nvSpPr>
        <dsp:cNvPr id="0" name=""/>
        <dsp:cNvSpPr/>
      </dsp:nvSpPr>
      <dsp:spPr>
        <a:xfrm rot="21536212">
          <a:off x="4119386" y="979997"/>
          <a:ext cx="237529" cy="262942"/>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4119392" y="1033246"/>
        <a:ext cx="166270" cy="157766"/>
      </dsp:txXfrm>
    </dsp:sp>
    <dsp:sp modelId="{F80F580D-A944-4E4B-9181-453B6CC52A3D}">
      <dsp:nvSpPr>
        <dsp:cNvPr id="0" name=""/>
        <dsp:cNvSpPr/>
      </dsp:nvSpPr>
      <dsp:spPr>
        <a:xfrm>
          <a:off x="4455475" y="779522"/>
          <a:ext cx="1060250" cy="636150"/>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Post Incident Activty</a:t>
          </a:r>
        </a:p>
      </dsp:txBody>
      <dsp:txXfrm>
        <a:off x="4474107" y="798154"/>
        <a:ext cx="1022986" cy="598886"/>
      </dsp:txXfrm>
    </dsp:sp>
  </dsp:spTree>
</dsp:drawing>
</file>

<file path=word/diagrams/layout1.xml><?xml version="1.0" encoding="utf-8"?>
<dgm:layoutDef xmlns:dgm="http://schemas.openxmlformats.org/drawingml/2006/diagram" xmlns:a="http://schemas.openxmlformats.org/drawingml/2006/main" uniqueId="urn:microsoft.com/office/officeart/2009/3/layout/BlockDescendingList">
  <dgm:title val=""/>
  <dgm:desc val=""/>
  <dgm:catLst>
    <dgm:cat type="list" pri="185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13" srcId="10" destId="11" srcOrd="0" destOrd="0"/>
        <dgm:cxn modelId="14" srcId="10" destId="12" srcOrd="0" destOrd="0"/>
        <dgm:cxn modelId="50" srcId="0" destId="20" srcOrd="1" destOrd="0"/>
        <dgm:cxn modelId="23" srcId="20" destId="21" srcOrd="0" destOrd="0"/>
        <dgm:cxn modelId="24" srcId="20" destId="22" srcOrd="0" destOrd="0"/>
        <dgm:cxn modelId="60" srcId="0" destId="30" srcOrd="2" destOrd="0"/>
        <dgm:cxn modelId="33" srcId="30" destId="31" srcOrd="0" destOrd="0"/>
        <dgm:cxn modelId="34" srcId="30" destId="32"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70">
          <dgm:prSet phldr="1"/>
        </dgm:pt>
      </dgm:ptLst>
      <dgm:cxnLst>
        <dgm:cxn modelId="40" srcId="0" destId="10" srcOrd="0" destOrd="0"/>
        <dgm:cxn modelId="50" srcId="0" destId="20" srcOrd="1" destOrd="0"/>
        <dgm:cxn modelId="60" srcId="0" destId="30" srcOrd="2" destOrd="0"/>
        <dgm:cxn modelId="80" srcId="0" destId="7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axis="ch" ptType="node" func="cnt" op="equ" val="1">
        <dgm:alg type="composite">
          <dgm:param type="ar" val="0.5516"/>
        </dgm:alg>
        <dgm:choose name="Name3">
          <dgm:if name="Name4"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l" for="ch" forName="accentShape_1" refType="w" fact="0"/>
              <dgm:constr type="t" for="ch" forName="accentShape_1" refType="h" fact="0"/>
              <dgm:constr type="w" for="ch" forName="accentShape_1" refType="w" fact="0.7146"/>
              <dgm:constr type="h" for="ch" forName="accentShape_1" refType="h" fact="0.9952"/>
              <dgm:constr type="l" for="ch" forName="parentText_1" refType="w" fact="0.513"/>
              <dgm:constr type="t" for="ch" forName="parentText_1" refType="h" fact="0"/>
              <dgm:constr type="w" for="ch" forName="parentText_1" refType="w" refFor="ch" refForName="accentShape_1" fact="0.26"/>
              <dgm:constr type="h" for="ch" forName="parentText_1"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Lst>
          </dgm:if>
          <dgm:else name="Name5">
            <dgm:constrLst>
              <dgm:constr type="primFontSz" for="des" forName="childText_1" val="65"/>
              <dgm:constr type="primFontSz" for="des" forName="parentText_1" val="65"/>
              <dgm:constr type="primFontSz" for="des" forName="childText_1" refType="primFontSz" refFor="des" refForName="parentText_1" op="lte"/>
              <dgm:constr type="l" for="ch" forName="accentShape_1" refType="w" fact="0"/>
              <dgm:constr type="t" for="ch" forName="accentShape_1" refType="h" fact="0"/>
              <dgm:constr type="w" for="ch" forName="accentShape_1" refType="w" fact="0.7146"/>
              <dgm:constr type="h" for="ch" forName="accentShape_1" refType="h" fact="0.9952"/>
              <dgm:constr type="l" for="ch" forName="parentText_1" refType="w" fact="0.513"/>
              <dgm:constr type="t" for="ch" forName="parentText_1" refType="h" fact="0"/>
              <dgm:constr type="w" for="ch" forName="parentText_1" refType="w" refFor="ch" refForName="accentShape_1" fact="0.26"/>
              <dgm:constr type="h" for="ch" forName="parentText_1"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Lst>
          </dgm:else>
        </dgm:choose>
      </dgm:if>
      <dgm:if name="Name6" axis="ch" ptType="node" func="cnt" op="equ" val="2">
        <dgm:alg type="composite">
          <dgm:param type="ar" val="0.9804"/>
        </dgm:alg>
        <dgm:choose name="Name7">
          <dgm:if name="Name8"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parentText_2" refType="primFontSz" refFor="des" refForName="parentText_1" op="equ"/>
              <dgm:constr type="primFontSz" for="des" forName="childText_2" refType="primFontSz" refFor="des" refForName="childText_1" op="equ"/>
              <dgm:constr type="l" for="ch" forName="accentShape_2" refType="w" fact="0.4393"/>
              <dgm:constr type="t" for="ch" forName="accentShape_2" refType="h" fact="0.1192"/>
              <dgm:constr type="w" for="ch" forName="accentShape_2" refType="w" fact="0.4021"/>
              <dgm:constr type="h" for="ch" forName="accentShape_2" refType="h" fact="0.876"/>
              <dgm:constr type="l" for="ch" forName="accentShape_1" refType="w" fact="0"/>
              <dgm:constr type="t" for="ch" forName="accentShape_1" refType="h" fact="0"/>
              <dgm:constr type="w" for="ch" forName="accentShape_1" refType="w" fact="0.4021"/>
              <dgm:constr type="h" for="ch" forName="accentShape_1" refType="h" fact="0.9952"/>
              <dgm:constr type="l" for="ch" forName="parentText_1" refType="w" fact="0.2946"/>
              <dgm:constr type="t" for="ch" forName="parentText_1" refType="h" fact="0"/>
              <dgm:constr type="w" for="ch" forName="parentText_1" refType="w" refFor="ch" refForName="accentShape_1" fact="0.26"/>
              <dgm:constr type="h" for="ch" forName="parentText_1" refType="h" fact="0.78"/>
              <dgm:constr type="l" for="ch" forName="parentText_2" refType="w" fact="0.7339"/>
              <dgm:constr type="t" for="ch" forName="parentText_2" refType="h" fact="0.1192"/>
              <dgm:constr type="w" for="ch" forName="parentText_2" refType="w" refFor="ch" refForName="accentShape_1" fact="0.26"/>
              <dgm:constr type="h" for="ch" forName="parentText_2"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4393"/>
              <dgm:constr type="t" for="ch" forName="childText_2" refType="h" fact="0.1192"/>
              <dgm:constr type="w" for="ch" forName="childText_2" refType="w" refFor="ch" refForName="accentShape_2" fact="0.71"/>
              <dgm:constr type="h" for="ch" forName="childText_2" refType="h" fact="0.8808"/>
            </dgm:constrLst>
          </dgm:if>
          <dgm:else name="Name9">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parentText_2" refType="primFontSz" refFor="des" refForName="parentText_1" op="equ"/>
              <dgm:constr type="primFontSz" for="des" forName="childText_2" refType="primFontSz" refFor="des" refForName="childText_1" op="equ"/>
              <dgm:constr type="l" for="ch" forName="accentShape_1" refType="w" fact="0.4393"/>
              <dgm:constr type="t" for="ch" forName="accentShape_2" refType="h" fact="0.1192"/>
              <dgm:constr type="w" for="ch" forName="accentShape_2" refType="w" fact="0.4021"/>
              <dgm:constr type="h" for="ch" forName="accentShape_2" refType="h" fact="0.876"/>
              <dgm:constr type="l" for="ch" forName="accentShape_2" refType="w" fact="0"/>
              <dgm:constr type="t" for="ch" forName="accentShape_1" refType="h" fact="0"/>
              <dgm:constr type="w" for="ch" forName="accentShape_1" refType="w" fact="0.4021"/>
              <dgm:constr type="h" for="ch" forName="accentShape_1" refType="h" fact="0.9952"/>
              <dgm:constr type="l" for="ch" forName="parentText_2" refType="w" fact="0.2946"/>
              <dgm:constr type="t" for="ch" forName="parentText_1" refType="h" fact="0"/>
              <dgm:constr type="w" for="ch" forName="parentText_1" refType="w" refFor="ch" refForName="accentShape_1" fact="0.26"/>
              <dgm:constr type="h" for="ch" forName="parentText_1" refType="h" fact="0.78"/>
              <dgm:constr type="l" for="ch" forName="parentText_1" refType="w" fact="0.7339"/>
              <dgm:constr type="t" for="ch" forName="parentText_2" refType="h" fact="0.1192"/>
              <dgm:constr type="w" for="ch" forName="parentText_2" refType="w" refFor="ch" refForName="accentShape_1" fact="0.26"/>
              <dgm:constr type="h" for="ch" forName="parentText_2" refType="h" fact="0.78"/>
              <dgm:constr type="l" for="ch" forName="childText_2" refType="w" fact="0"/>
              <dgm:constr type="t" for="ch" forName="childText_1" refType="h" fact="0"/>
              <dgm:constr type="w" for="ch" forName="childText_1" refType="w" refFor="ch" refForName="accentShape_1" fact="0.71"/>
              <dgm:constr type="h" for="ch" forName="childText_1" refType="h"/>
              <dgm:constr type="l" for="ch" forName="childText_1" refType="w" fact="0.4393"/>
              <dgm:constr type="t" for="ch" forName="childText_2" refType="h" fact="0.1192"/>
              <dgm:constr type="w" for="ch" forName="childText_2" refType="w" refFor="ch" refForName="accentShape_2" fact="0.71"/>
              <dgm:constr type="h" for="ch" forName="childText_2" refType="h" fact="0.8808"/>
            </dgm:constrLst>
          </dgm:else>
        </dgm:choose>
      </dgm:if>
      <dgm:if name="Name10" axis="ch" ptType="node" func="cnt" op="equ" val="3">
        <dgm:alg type="composite">
          <dgm:param type="ar" val="1.4097"/>
        </dgm:alg>
        <dgm:choose name="Name11">
          <dgm:if name="Name12"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parentText_2" refType="primFontSz" refFor="des" refForName="parentText_1" op="equ"/>
              <dgm:constr type="primFontSz" for="des" forName="parentText_3"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l" for="ch" forName="accentShape_1" refType="w" fact="0"/>
              <dgm:constr type="t" for="ch" forName="accentShape_1" refType="h" fact="0"/>
              <dgm:constr type="w" for="ch" forName="accentShape_1" refType="w" fact="0.2796"/>
              <dgm:constr type="h" for="ch" forName="accentShape_1" refType="h" fact="0.9952"/>
              <dgm:constr type="l" for="ch" forName="accentShape_2" refType="w" fact="0.3055"/>
              <dgm:constr type="t" for="ch" forName="accentShape_2" refType="h" fact="0.1192"/>
              <dgm:constr type="w" for="ch" forName="accentShape_2" refType="w" fact="0.2796"/>
              <dgm:constr type="h" for="ch" forName="accentShape_2" refType="h" fact="0.876"/>
              <dgm:constr type="l" for="ch" forName="accentShape_3" refType="w" fact="0.6101"/>
              <dgm:constr type="t" for="ch" forName="accentShape_3" refType="h" fact="0.2457"/>
              <dgm:constr type="w" for="ch" forName="accentShape_3" refType="w" fact="0.2796"/>
              <dgm:constr type="h" for="ch" forName="accentShape_3" refType="h" fact="0.7499"/>
              <dgm:constr type="l" for="ch" forName="parentText_1" refType="w" fact="0.2"/>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5055"/>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3" refType="w" fact="0.8101"/>
              <dgm:constr type="t" for="ch" forName="parentText_3" refType="h" fact="0.2457"/>
              <dgm:constr type="w" for="ch" forName="parentText_3" refType="w" refFor="ch" refForName="accentShape_3" fact="0.26"/>
              <dgm:constr type="h" for="ch" forName="parentText_3" refType="h" refFor="ch" refForName="accentShape_3"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3055"/>
              <dgm:constr type="t" for="ch" forName="childText_2" refType="h" fact="0.1192"/>
              <dgm:constr type="w" for="ch" forName="childText_2" refType="w" refFor="ch" refForName="accentShape_2" fact="0.71"/>
              <dgm:constr type="h" for="ch" forName="childText_2" refType="h" fact="0.8808"/>
              <dgm:constr type="l" for="ch" forName="childText_3" refType="w" fact="0.6101"/>
              <dgm:constr type="t" for="ch" forName="childText_3" refType="h" fact="0.2457"/>
              <dgm:constr type="w" for="ch" forName="childText_3" refType="w" refFor="ch" refForName="accentShape_3" fact="0.71"/>
              <dgm:constr type="h" for="ch" forName="childText_3" refType="h" fact="0.7543"/>
            </dgm:constrLst>
          </dgm:if>
          <dgm:else name="Name13">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parentText_2" refType="primFontSz" refFor="des" refForName="parentText_1" op="equ"/>
              <dgm:constr type="primFontSz" for="des" forName="parentText_3"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l" for="ch" forName="accentShape_3" refType="w" fact="0"/>
              <dgm:constr type="t" for="ch" forName="accentShape_1" refType="h" fact="0"/>
              <dgm:constr type="w" for="ch" forName="accentShape_1" refType="w" fact="0.2796"/>
              <dgm:constr type="h" for="ch" forName="accentShape_1" refType="h" fact="0.9952"/>
              <dgm:constr type="l" for="ch" forName="accentShape_2" refType="w" fact="0.3055"/>
              <dgm:constr type="t" for="ch" forName="accentShape_2" refType="h" fact="0.1192"/>
              <dgm:constr type="w" for="ch" forName="accentShape_2" refType="w" fact="0.2796"/>
              <dgm:constr type="h" for="ch" forName="accentShape_2" refType="h" fact="0.876"/>
              <dgm:constr type="l" for="ch" forName="accentShape_1" refType="w" fact="0.6101"/>
              <dgm:constr type="t" for="ch" forName="accentShape_3" refType="h" fact="0.2457"/>
              <dgm:constr type="w" for="ch" forName="accentShape_3" refType="w" fact="0.2796"/>
              <dgm:constr type="h" for="ch" forName="accentShape_3" refType="h" fact="0.7499"/>
              <dgm:constr type="l" for="ch" forName="parentText_3" refType="w" fact="0.2"/>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5055"/>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1" refType="w" fact="0.8101"/>
              <dgm:constr type="t" for="ch" forName="parentText_3" refType="h" fact="0.2457"/>
              <dgm:constr type="w" for="ch" forName="parentText_3" refType="w" refFor="ch" refForName="accentShape_3" fact="0.26"/>
              <dgm:constr type="h" for="ch" forName="parentText_3" refType="h" refFor="ch" refForName="accentShape_3" fact="0.9"/>
              <dgm:constr type="l" for="ch" forName="childText_3" refType="w" fact="0"/>
              <dgm:constr type="t" for="ch" forName="childText_1" refType="h" fact="0"/>
              <dgm:constr type="w" for="ch" forName="childText_1" refType="w" refFor="ch" refForName="accentShape_1" fact="0.71"/>
              <dgm:constr type="h" for="ch" forName="childText_1" refType="h"/>
              <dgm:constr type="l" for="ch" forName="childText_2" refType="w" fact="0.3055"/>
              <dgm:constr type="t" for="ch" forName="childText_2" refType="h" fact="0.1192"/>
              <dgm:constr type="w" for="ch" forName="childText_2" refType="w" refFor="ch" refForName="accentShape_2" fact="0.71"/>
              <dgm:constr type="h" for="ch" forName="childText_2" refType="h" fact="0.8808"/>
              <dgm:constr type="l" for="ch" forName="childText_1" refType="w" fact="0.6101"/>
              <dgm:constr type="t" for="ch" forName="childText_3" refType="h" fact="0.2457"/>
              <dgm:constr type="w" for="ch" forName="childText_3" refType="w" refFor="ch" refForName="accentShape_3" fact="0.71"/>
              <dgm:constr type="h" for="ch" forName="childText_3" refType="h" fact="0.7543"/>
            </dgm:constrLst>
          </dgm:else>
        </dgm:choose>
      </dgm:if>
      <dgm:if name="Name14" axis="ch" ptType="node" func="cnt" op="equ" val="4">
        <dgm:alg type="composite">
          <dgm:param type="ar" val="1.8305"/>
        </dgm:alg>
        <dgm:choose name="Name15">
          <dgm:if name="Name16"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l" for="ch" forName="accentShape_1" refType="w" fact="0"/>
              <dgm:constr type="t" for="ch" forName="accentShape_1" refType="h" fact="0"/>
              <dgm:constr type="w" for="ch" forName="accentShape_1" refType="w" fact="0.2153"/>
              <dgm:constr type="h" for="ch" forName="accentShape_1" refType="h" fact="0.9952"/>
              <dgm:constr type="l" for="ch" forName="accentShape_2" refType="w" fact="0.2353"/>
              <dgm:constr type="t" for="ch" forName="accentShape_2" refType="h" fact="0.1192"/>
              <dgm:constr type="w" for="ch" forName="accentShape_2" refType="w" fact="0.2153"/>
              <dgm:constr type="h" for="ch" forName="accentShape_2" refType="h" fact="0.876"/>
              <dgm:constr type="l" for="ch" forName="accentShape_3" refType="w" fact="0.4699"/>
              <dgm:constr type="t" for="ch" forName="accentShape_3" refType="h" fact="0.2457"/>
              <dgm:constr type="w" for="ch" forName="accentShape_3" refType="w" fact="0.2153"/>
              <dgm:constr type="h" for="ch" forName="accentShape_3" refType="h" fact="0.7495"/>
              <dgm:constr type="l" for="ch" forName="accentShape_4" refType="w" fact="0.6997"/>
              <dgm:constr type="t" for="ch" forName="accentShape_4" refType="h" fact="0.3696"/>
              <dgm:constr type="w" for="ch" forName="accentShape_4" refType="w" fact="0.2153"/>
              <dgm:constr type="h" for="ch" forName="accentShape_4" refType="h" fact="0.6256"/>
              <dgm:constr type="l" for="ch" forName="parentText_1" refType="w" fact="0.16"/>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3953"/>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3" refType="w" fact="0.629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4" refType="w" fact="0.8597"/>
              <dgm:constr type="t" for="ch" forName="parentText_4" refType="h" fact="0.3696"/>
              <dgm:constr type="w" for="ch" forName="parentText_4" refType="w" refFor="ch" refForName="accentShape_4" fact="0.26"/>
              <dgm:constr type="h" for="ch" forName="parentText_4" refType="h" refFor="ch" refForName="accentShape_4"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2353"/>
              <dgm:constr type="t" for="ch" forName="childText_2" refType="h" fact="0.1192"/>
              <dgm:constr type="w" for="ch" forName="childText_2" refType="w" refFor="ch" refForName="accentShape_2" fact="0.71"/>
              <dgm:constr type="h" for="ch" forName="childText_2" refType="h" fact="0.8808"/>
              <dgm:constr type="l" for="ch" forName="childText_3" refType="w" fact="0.4699"/>
              <dgm:constr type="t" for="ch" forName="childText_3" refType="h" fact="0.2457"/>
              <dgm:constr type="w" for="ch" forName="childText_3" refType="w" refFor="ch" refForName="accentShape_3" fact="0.71"/>
              <dgm:constr type="h" for="ch" forName="childText_3" refType="h" fact="0.7543"/>
              <dgm:constr type="l" for="ch" forName="childText_4" refType="w" fact="0.6997"/>
              <dgm:constr type="t" for="ch" forName="childText_4" refType="h" fact="0.3696"/>
              <dgm:constr type="w" for="ch" forName="childText_4" refType="w" refFor="ch" refForName="accentShape_4" fact="0.71"/>
              <dgm:constr type="h" for="ch" forName="childText_4" refType="h" fact="0.6261"/>
            </dgm:constrLst>
          </dgm:if>
          <dgm:else name="Name17">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l" for="ch" forName="accentShape_4" refType="w" fact="0"/>
              <dgm:constr type="t" for="ch" forName="accentShape_1" refType="h" fact="0"/>
              <dgm:constr type="w" for="ch" forName="accentShape_1" refType="w" fact="0.2153"/>
              <dgm:constr type="h" for="ch" forName="accentShape_1" refType="h" fact="0.9952"/>
              <dgm:constr type="l" for="ch" forName="accentShape_3" refType="w" fact="0.2353"/>
              <dgm:constr type="t" for="ch" forName="accentShape_2" refType="h" fact="0.1192"/>
              <dgm:constr type="w" for="ch" forName="accentShape_2" refType="w" fact="0.2153"/>
              <dgm:constr type="h" for="ch" forName="accentShape_2" refType="h" fact="0.876"/>
              <dgm:constr type="l" for="ch" forName="accentShape_2" refType="w" fact="0.4699"/>
              <dgm:constr type="t" for="ch" forName="accentShape_3" refType="h" fact="0.2457"/>
              <dgm:constr type="w" for="ch" forName="accentShape_3" refType="w" fact="0.2153"/>
              <dgm:constr type="h" for="ch" forName="accentShape_3" refType="h" fact="0.7495"/>
              <dgm:constr type="l" for="ch" forName="accentShape_1" refType="w" fact="0.6997"/>
              <dgm:constr type="t" for="ch" forName="accentShape_4" refType="h" fact="0.3696"/>
              <dgm:constr type="w" for="ch" forName="accentShape_4" refType="w" fact="0.2153"/>
              <dgm:constr type="h" for="ch" forName="accentShape_4" refType="h" fact="0.6256"/>
              <dgm:constr type="l" for="ch" forName="parentText_4" refType="w" fact="0.16"/>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3" refType="w" fact="0.3953"/>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2" refType="w" fact="0.629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1" refType="w" fact="0.8597"/>
              <dgm:constr type="t" for="ch" forName="parentText_4" refType="h" fact="0.3696"/>
              <dgm:constr type="w" for="ch" forName="parentText_4" refType="w" refFor="ch" refForName="accentShape_4" fact="0.26"/>
              <dgm:constr type="h" for="ch" forName="parentText_4" refType="h" refFor="ch" refForName="accentShape_4" fact="0.9"/>
              <dgm:constr type="l" for="ch" forName="childText_4" refType="w" fact="0"/>
              <dgm:constr type="t" for="ch" forName="childText_1" refType="h" fact="0"/>
              <dgm:constr type="w" for="ch" forName="childText_1" refType="w" refFor="ch" refForName="accentShape_1" fact="0.71"/>
              <dgm:constr type="h" for="ch" forName="childText_1" refType="h"/>
              <dgm:constr type="l" for="ch" forName="childText_3" refType="w" fact="0.2353"/>
              <dgm:constr type="t" for="ch" forName="childText_2" refType="h" fact="0.1192"/>
              <dgm:constr type="w" for="ch" forName="childText_2" refType="w" refFor="ch" refForName="accentShape_2" fact="0.71"/>
              <dgm:constr type="h" for="ch" forName="childText_2" refType="h" fact="0.8808"/>
              <dgm:constr type="l" for="ch" forName="childText_2" refType="w" fact="0.4699"/>
              <dgm:constr type="t" for="ch" forName="childText_3" refType="h" fact="0.2457"/>
              <dgm:constr type="w" for="ch" forName="childText_3" refType="w" refFor="ch" refForName="accentShape_3" fact="0.71"/>
              <dgm:constr type="h" for="ch" forName="childText_3" refType="h" fact="0.7543"/>
              <dgm:constr type="l" for="ch" forName="childText_1" refType="w" fact="0.6997"/>
              <dgm:constr type="t" for="ch" forName="childText_4" refType="h" fact="0.3696"/>
              <dgm:constr type="w" for="ch" forName="childText_4" refType="w" refFor="ch" refForName="accentShape_4" fact="0.71"/>
              <dgm:constr type="h" for="ch" forName="childText_4" refType="h" fact="0.6261"/>
            </dgm:constrLst>
          </dgm:else>
        </dgm:choose>
      </dgm:if>
      <dgm:if name="Name18" axis="ch" ptType="node" func="cnt" op="equ" val="5">
        <dgm:alg type="composite">
          <dgm:param type="ar" val="2.0125"/>
        </dgm:alg>
        <dgm:choose name="Name19">
          <dgm:if name="Name20"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l" for="ch" forName="accentShape_1" refType="w" fact="0"/>
              <dgm:constr type="t" for="ch" forName="accentShape_1" refType="h" fact="0"/>
              <dgm:constr type="w" for="ch" forName="accentShape_1" refType="w" fact="0.1759"/>
              <dgm:constr type="h" for="ch" forName="accentShape_1" refType="h" fact="0.9952"/>
              <dgm:constr type="l" for="ch" forName="accentShape_2" refType="w" fact="0.192"/>
              <dgm:constr type="t" for="ch" forName="accentShape_2" refType="h" fact="0.1196"/>
              <dgm:constr type="w" for="ch" forName="accentShape_2" refType="w" fact="0.1759"/>
              <dgm:constr type="h" for="ch" forName="accentShape_2" refType="h" fact="0.876"/>
              <dgm:constr type="l" for="ch" forName="accentShape_3" refType="w" fact="0.384"/>
              <dgm:constr type="t" for="ch" forName="accentShape_3" refType="h" fact="0.2457"/>
              <dgm:constr type="w" for="ch" forName="accentShape_3" refType="w" fact="0.1759"/>
              <dgm:constr type="h" for="ch" forName="accentShape_3" refType="h" fact="0.7499"/>
              <dgm:constr type="l" for="ch" forName="accentShape_4" refType="w" fact="0.5759"/>
              <dgm:constr type="t" for="ch" forName="accentShape_4" refType="h" fact="0.3739"/>
              <dgm:constr type="w" for="ch" forName="accentShape_4" refType="w" fact="0.1759"/>
              <dgm:constr type="h" for="ch" forName="accentShape_4" refType="h" fact="0.6217"/>
              <dgm:constr type="l" for="ch" forName="accentShape_5" refType="w" fact="0.7679"/>
              <dgm:constr type="t" for="ch" forName="accentShape_5" refType="h" fact="0.5"/>
              <dgm:constr type="w" for="ch" forName="accentShape_5" refType="w" fact="0.1759"/>
              <dgm:constr type="h" for="ch" forName="accentShape_5" refType="h" fact="0.4956"/>
              <dgm:constr type="l" for="ch" forName="parentText_1" refType="w" fact="0.12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317"/>
              <dgm:constr type="t" for="ch" forName="parentText_2" refType="h" fact="0.1196"/>
              <dgm:constr type="w" for="ch" forName="parentText_2" refType="w" refFor="ch" refForName="accentShape_2" fact="0.26"/>
              <dgm:constr type="h" for="ch" forName="parentText_2" refType="h" refFor="ch" refForName="accentShape_2" fact="0.9"/>
              <dgm:constr type="l" for="ch" forName="parentText_3" refType="w" fact="0.50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4" refType="w" fact="0.7009"/>
              <dgm:constr type="t" for="ch" forName="parentText_4" refType="h" fact="0.3739"/>
              <dgm:constr type="w" for="ch" forName="parentText_4" refType="w" refFor="ch" refForName="accentShape_4" fact="0.26"/>
              <dgm:constr type="h" for="ch" forName="parentText_4" refType="h" refFor="ch" refForName="accentShape_4" fact="0.9"/>
              <dgm:constr type="l" for="ch" forName="parentText_5" refType="w" fact="0.8929"/>
              <dgm:constr type="t" for="ch" forName="parentText_5" refType="h" fact="0.5"/>
              <dgm:constr type="w" for="ch" forName="parentText_5" refType="w" refFor="ch" refForName="accentShape_5" fact="0.26"/>
              <dgm:constr type="h" for="ch" forName="parentText_5" refType="h" refFor="ch" refForName="accentShape_5"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192"/>
              <dgm:constr type="t" for="ch" forName="childText_2" refType="h" fact="0.1192"/>
              <dgm:constr type="w" for="ch" forName="childText_2" refType="w" refFor="ch" refForName="accentShape_2" fact="0.71"/>
              <dgm:constr type="h" for="ch" forName="childText_2" refType="h" fact="0.876"/>
              <dgm:constr type="l" for="ch" forName="childText_3" refType="w" fact="0.384"/>
              <dgm:constr type="t" for="ch" forName="childText_3" refType="h" fact="0.2457"/>
              <dgm:constr type="w" for="ch" forName="childText_3" refType="w" refFor="ch" refForName="accentShape_3" fact="0.71"/>
              <dgm:constr type="h" for="ch" forName="childText_3" refType="h" fact="0.7499"/>
              <dgm:constr type="l" for="ch" forName="childText_4" refType="w" fact="0.5759"/>
              <dgm:constr type="t" for="ch" forName="childText_4" refType="h" fact="0.3739"/>
              <dgm:constr type="w" for="ch" forName="childText_4" refType="w" refFor="ch" refForName="accentShape_4" fact="0.71"/>
              <dgm:constr type="h" for="ch" forName="childText_4" refType="h" fact="0.6217"/>
              <dgm:constr type="l" for="ch" forName="childText_5" refType="w" fact="0.7679"/>
              <dgm:constr type="t" for="ch" forName="childText_5" refType="h" fact="0.5001"/>
              <dgm:constr type="w" for="ch" forName="childText_5" refType="w" refFor="ch" refForName="accentShape_5" fact="0.71"/>
              <dgm:constr type="h" for="ch" forName="childText_5" refType="h" fact="0.4956"/>
            </dgm:constrLst>
          </dgm:if>
          <dgm:else name="Name21">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l" for="ch" forName="accentShape_5" refType="w" fact="0"/>
              <dgm:constr type="t" for="ch" forName="accentShape_1" refType="h" fact="0"/>
              <dgm:constr type="w" for="ch" forName="accentShape_1" refType="w" fact="0.1759"/>
              <dgm:constr type="h" for="ch" forName="accentShape_1" refType="h" fact="0.9952"/>
              <dgm:constr type="l" for="ch" forName="accentShape_4" refType="w" fact="0.192"/>
              <dgm:constr type="t" for="ch" forName="accentShape_2" refType="h" fact="0.1196"/>
              <dgm:constr type="w" for="ch" forName="accentShape_2" refType="w" fact="0.1759"/>
              <dgm:constr type="h" for="ch" forName="accentShape_2" refType="h" fact="0.876"/>
              <dgm:constr type="l" for="ch" forName="accentShape_3" refType="w" fact="0.384"/>
              <dgm:constr type="t" for="ch" forName="accentShape_3" refType="h" fact="0.2457"/>
              <dgm:constr type="w" for="ch" forName="accentShape_3" refType="w" fact="0.1759"/>
              <dgm:constr type="h" for="ch" forName="accentShape_3" refType="h" fact="0.7499"/>
              <dgm:constr type="l" for="ch" forName="accentShape_2" refType="w" fact="0.5759"/>
              <dgm:constr type="t" for="ch" forName="accentShape_4" refType="h" fact="0.3739"/>
              <dgm:constr type="w" for="ch" forName="accentShape_4" refType="w" fact="0.1759"/>
              <dgm:constr type="h" for="ch" forName="accentShape_4" refType="h" fact="0.6217"/>
              <dgm:constr type="l" for="ch" forName="accentShape_1" refType="w" fact="0.7679"/>
              <dgm:constr type="t" for="ch" forName="accentShape_5" refType="h" fact="0.5"/>
              <dgm:constr type="w" for="ch" forName="accentShape_5" refType="w" fact="0.1759"/>
              <dgm:constr type="h" for="ch" forName="accentShape_5" refType="h" fact="0.4956"/>
              <dgm:constr type="l" for="ch" forName="parentText_5" refType="w" fact="0.12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4" refType="w" fact="0.317"/>
              <dgm:constr type="t" for="ch" forName="parentText_2" refType="h" fact="0.1196"/>
              <dgm:constr type="w" for="ch" forName="parentText_2" refType="w" refFor="ch" refForName="accentShape_2" fact="0.26"/>
              <dgm:constr type="h" for="ch" forName="parentText_2" refType="h" refFor="ch" refForName="accentShape_2" fact="0.9"/>
              <dgm:constr type="l" for="ch" forName="parentText_3" refType="w" fact="0.50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2" refType="w" fact="0.7009"/>
              <dgm:constr type="t" for="ch" forName="parentText_4" refType="h" fact="0.3739"/>
              <dgm:constr type="w" for="ch" forName="parentText_4" refType="w" refFor="ch" refForName="accentShape_4" fact="0.26"/>
              <dgm:constr type="h" for="ch" forName="parentText_4" refType="h" refFor="ch" refForName="accentShape_4" fact="0.9"/>
              <dgm:constr type="l" for="ch" forName="parentText_1" refType="w" fact="0.8929"/>
              <dgm:constr type="t" for="ch" forName="parentText_5" refType="h" fact="0.5"/>
              <dgm:constr type="w" for="ch" forName="parentText_5" refType="w" refFor="ch" refForName="accentShape_5" fact="0.26"/>
              <dgm:constr type="h" for="ch" forName="parentText_5" refType="h" refFor="ch" refForName="accentShape_5" fact="0.9"/>
              <dgm:constr type="l" for="ch" forName="childText_5" refType="w" fact="0"/>
              <dgm:constr type="t" for="ch" forName="childText_1" refType="h" fact="0"/>
              <dgm:constr type="w" for="ch" forName="childText_1" refType="w" refFor="ch" refForName="accentShape_1" fact="0.71"/>
              <dgm:constr type="h" for="ch" forName="childText_1" refType="h"/>
              <dgm:constr type="l" for="ch" forName="childText_4" refType="w" fact="0.192"/>
              <dgm:constr type="t" for="ch" forName="childText_2" refType="h" fact="0.1192"/>
              <dgm:constr type="w" for="ch" forName="childText_2" refType="w" refFor="ch" refForName="accentShape_2" fact="0.71"/>
              <dgm:constr type="h" for="ch" forName="childText_2" refType="h" fact="0.876"/>
              <dgm:constr type="l" for="ch" forName="childText_3" refType="w" fact="0.384"/>
              <dgm:constr type="t" for="ch" forName="childText_3" refType="h" fact="0.2457"/>
              <dgm:constr type="w" for="ch" forName="childText_3" refType="w" refFor="ch" refForName="accentShape_3" fact="0.71"/>
              <dgm:constr type="h" for="ch" forName="childText_3" refType="h" fact="0.7499"/>
              <dgm:constr type="l" for="ch" forName="childText_2" refType="w" fact="0.5759"/>
              <dgm:constr type="t" for="ch" forName="childText_4" refType="h" fact="0.3739"/>
              <dgm:constr type="w" for="ch" forName="childText_4" refType="w" refFor="ch" refForName="accentShape_4" fact="0.71"/>
              <dgm:constr type="h" for="ch" forName="childText_4" refType="h" fact="0.6261"/>
              <dgm:constr type="l" for="ch" forName="childText_1" refType="w" fact="0.7679"/>
              <dgm:constr type="t" for="ch" forName="childText_5" refType="h" fact="0.5001"/>
              <dgm:constr type="w" for="ch" forName="childText_5" refType="w" refFor="ch" refForName="accentShape_5" fact="0.71"/>
              <dgm:constr type="h" for="ch" forName="childText_5" refType="h" fact="0.4999"/>
            </dgm:constrLst>
          </dgm:else>
        </dgm:choose>
      </dgm:if>
      <dgm:if name="Name22" axis="ch" ptType="node" func="cnt" op="equ" val="6">
        <dgm:alg type="composite">
          <dgm:param type="ar" val="2.4006"/>
        </dgm:alg>
        <dgm:shape xmlns:r="http://schemas.openxmlformats.org/officeDocument/2006/relationships" r:blip="">
          <dgm:adjLst/>
        </dgm:shape>
        <dgm:choose name="Name23">
          <dgm:if name="Name24"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l" for="ch" forName="accentShape_1" refType="w" fact="0"/>
              <dgm:constr type="t" for="ch" forName="accentShape_1" refType="h" fact="0"/>
              <dgm:constr type="w" for="ch" forName="accentShape_1" refType="w" fact="0.1473"/>
              <dgm:constr type="h" for="ch" forName="accentShape_1" refType="h"/>
              <dgm:constr type="l" for="ch" forName="accentShape_2" refType="w" fact="0.1608"/>
              <dgm:constr type="t" for="ch" forName="accentShape_2" refType="h" fact="0.1"/>
              <dgm:constr type="w" for="ch" forName="accentShape_2" refType="w" fact="0.1473"/>
              <dgm:constr type="h" for="ch" forName="accentShape_2" refType="h" fact="0.9"/>
              <dgm:constr type="l" for="ch" forName="accentShape_3" refType="w" fact="0.3216"/>
              <dgm:constr type="t" for="ch" forName="accentShape_3" refType="h" fact="0.2"/>
              <dgm:constr type="w" for="ch" forName="accentShape_3" refType="w" fact="0.1473"/>
              <dgm:constr type="h" for="ch" forName="accentShape_3" refType="h" fact="0.8"/>
              <dgm:constr type="l" for="ch" forName="accentShape_4" refType="w" fact="0.4824"/>
              <dgm:constr type="t" for="ch" forName="accentShape_4" refType="h" fact="0.3"/>
              <dgm:constr type="w" for="ch" forName="accentShape_4" refType="w" fact="0.1473"/>
              <dgm:constr type="h" for="ch" forName="accentShape_4" refType="h" fact="0.7"/>
              <dgm:constr type="l" for="ch" forName="accentShape_5" refType="w" fact="0.6432"/>
              <dgm:constr type="t" for="ch" forName="accentShape_5" refType="h" fact="0.4"/>
              <dgm:constr type="w" for="ch" forName="accentShape_5" refType="w" fact="0.1473"/>
              <dgm:constr type="h" for="ch" forName="accentShape_5" refType="h" fact="0.6"/>
              <dgm:constr type="l" for="ch" forName="accentShape_6" refType="w" fact="0.8056"/>
              <dgm:constr type="t" for="ch" forName="accentShape_6" refType="h" fact="0.5"/>
              <dgm:constr type="w" for="ch" forName="accentShape_6" refType="w" fact="0.1473"/>
              <dgm:constr type="h" for="ch" forName="accentShape_6" refType="h" fact="0.5"/>
              <dgm:constr type="l" for="ch" forName="childText_1"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2" refType="w" fact="0.1608"/>
              <dgm:constr type="t" for="ch" forName="childText_2" refType="h" fact="0.1"/>
              <dgm:constr type="w" for="ch" forName="childText_2" refType="w" refFor="ch" refForName="accentShape_2" fact="0.7"/>
              <dgm:constr type="h" for="ch" forName="childText_2" refType="h" refFor="ch" refForName="accentShape_2"/>
              <dgm:constr type="l" for="ch" forName="childText_3" refType="w" fact="0.3216"/>
              <dgm:constr type="t" for="ch" forName="childText_3" refType="h" fact="0.2"/>
              <dgm:constr type="w" for="ch" forName="childText_3" refType="w" refFor="ch" refForName="accentShape_3" fact="0.7"/>
              <dgm:constr type="h" for="ch" forName="childText_3" refType="h" refFor="ch" refForName="accentShape_3"/>
              <dgm:constr type="l" for="ch" forName="childText_4" refType="w" fact="0.4824"/>
              <dgm:constr type="t" for="ch" forName="childText_4" refType="h" fact="0.3"/>
              <dgm:constr type="w" for="ch" forName="childText_4" refType="w" refFor="ch" refForName="accentShape_4" fact="0.7"/>
              <dgm:constr type="h" for="ch" forName="childText_4" refType="h" refFor="ch" refForName="accentShape_4"/>
              <dgm:constr type="l" for="ch" forName="childText_5" refType="w" fact="0.6432"/>
              <dgm:constr type="t" for="ch" forName="childText_5" refType="h" fact="0.4"/>
              <dgm:constr type="w" for="ch" forName="childText_5" refType="w" refFor="ch" refForName="accentShape_5" fact="0.7"/>
              <dgm:constr type="h" for="ch" forName="childText_5" refType="h" refFor="ch" refForName="accentShape_5"/>
              <dgm:constr type="l" for="ch" forName="childText_6" refType="w" fact="0.8056"/>
              <dgm:constr type="t" for="ch" forName="childText_6" refType="h" fact="0.5"/>
              <dgm:constr type="w" for="ch" forName="childText_6" refType="w" refFor="ch" refForName="accentShape_6" fact="0.7"/>
              <dgm:constr type="h" for="ch" forName="childText_6" refType="h" refFor="ch" refForName="accentShape_6"/>
              <dgm:constr type="l" for="ch" forName="parentText_1" refType="w" fact="0.104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2653"/>
              <dgm:constr type="t" for="ch" forName="parentText_2" refType="h" fact="0.1"/>
              <dgm:constr type="w" for="ch" forName="parentText_2" refType="w" refFor="ch" refForName="accentShape_2" fact="0.26"/>
              <dgm:constr type="h" for="ch" forName="parentText_2" refType="h" refFor="ch" refForName="accentShape_2" fact="0.9"/>
              <dgm:constr type="l" for="ch" forName="parentText_3" refType="w" fact="0.4261"/>
              <dgm:constr type="t" for="ch" forName="parentText_3" refType="h" fact="0.2"/>
              <dgm:constr type="w" for="ch" forName="parentText_3" refType="w" refFor="ch" refForName="accentShape_3" fact="0.26"/>
              <dgm:constr type="h" for="ch" forName="parentText_3" refType="h" refFor="ch" refForName="accentShape_3" fact="0.9"/>
              <dgm:constr type="l" for="ch" forName="parentText_4" refType="w" fact="0.5869"/>
              <dgm:constr type="t" for="ch" forName="parentText_4" refType="h" fact="0.3"/>
              <dgm:constr type="w" for="ch" forName="parentText_4" refType="w" refFor="ch" refForName="accentShape_4" fact="0.26"/>
              <dgm:constr type="h" for="ch" forName="parentText_4" refType="h" refFor="ch" refForName="accentShape_4" fact="0.9"/>
              <dgm:constr type="l" for="ch" forName="parentText_5" refType="w" fact="0.7477"/>
              <dgm:constr type="t" for="ch" forName="parentText_5" refType="h" fact="0.4"/>
              <dgm:constr type="w" for="ch" forName="parentText_5" refType="w" refFor="ch" refForName="accentShape_5" fact="0.26"/>
              <dgm:constr type="h" for="ch" forName="parentText_5" refType="h" refFor="ch" refForName="accentShape_5" fact="0.9"/>
              <dgm:constr type="l" for="ch" forName="parentText_6" refType="w" fact="0.9101"/>
              <dgm:constr type="t" for="ch" forName="parentText_6" refType="h" fact="0.5"/>
              <dgm:constr type="w" for="ch" forName="parentText_6" refType="w" refFor="ch" refForName="accentShape_6" fact="0.26"/>
              <dgm:constr type="h" for="ch" forName="parentText_6" refType="h" refFor="ch" refForName="accentShape_6" fact="0.9"/>
            </dgm:constrLst>
          </dgm:if>
          <dgm:else name="Name25">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l" for="ch" forName="accentShape_6" refType="w" fact="0"/>
              <dgm:constr type="t" for="ch" forName="accentShape_1" refType="h" fact="0"/>
              <dgm:constr type="w" for="ch" forName="accentShape_1" refType="w" fact="0.1473"/>
              <dgm:constr type="h" for="ch" forName="accentShape_1" refType="h"/>
              <dgm:constr type="l" for="ch" forName="accentShape_5" refType="w" fact="0.1608"/>
              <dgm:constr type="t" for="ch" forName="accentShape_2" refType="h" fact="0.1"/>
              <dgm:constr type="w" for="ch" forName="accentShape_2" refType="w" fact="0.1473"/>
              <dgm:constr type="h" for="ch" forName="accentShape_2" refType="h" fact="0.9"/>
              <dgm:constr type="l" for="ch" forName="accentShape_4" refType="w" fact="0.3216"/>
              <dgm:constr type="t" for="ch" forName="accentShape_3" refType="h" fact="0.2"/>
              <dgm:constr type="w" for="ch" forName="accentShape_3" refType="w" fact="0.1473"/>
              <dgm:constr type="h" for="ch" forName="accentShape_3" refType="h" fact="0.8"/>
              <dgm:constr type="l" for="ch" forName="accentShape_3" refType="w" fact="0.4824"/>
              <dgm:constr type="t" for="ch" forName="accentShape_4" refType="h" fact="0.3"/>
              <dgm:constr type="w" for="ch" forName="accentShape_4" refType="w" fact="0.1473"/>
              <dgm:constr type="h" for="ch" forName="accentShape_4" refType="h" fact="0.7"/>
              <dgm:constr type="l" for="ch" forName="accentShape_2" refType="w" fact="0.6432"/>
              <dgm:constr type="t" for="ch" forName="accentShape_5" refType="h" fact="0.4"/>
              <dgm:constr type="w" for="ch" forName="accentShape_5" refType="w" fact="0.1473"/>
              <dgm:constr type="h" for="ch" forName="accentShape_5" refType="h" fact="0.6"/>
              <dgm:constr type="l" for="ch" forName="accentShape_1" refType="w" fact="0.8056"/>
              <dgm:constr type="t" for="ch" forName="accentShape_6" refType="h" fact="0.5"/>
              <dgm:constr type="w" for="ch" forName="accentShape_6" refType="w" fact="0.1473"/>
              <dgm:constr type="h" for="ch" forName="accentShape_6" refType="h" fact="0.5"/>
              <dgm:constr type="l" for="ch" forName="childText_6"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5" refType="w" fact="0.1608"/>
              <dgm:constr type="t" for="ch" forName="childText_2" refType="h" fact="0.1"/>
              <dgm:constr type="w" for="ch" forName="childText_2" refType="w" refFor="ch" refForName="accentShape_2" fact="0.7"/>
              <dgm:constr type="h" for="ch" forName="childText_2" refType="h" refFor="ch" refForName="accentShape_2"/>
              <dgm:constr type="l" for="ch" forName="childText_4" refType="w" fact="0.3216"/>
              <dgm:constr type="t" for="ch" forName="childText_3" refType="h" fact="0.2"/>
              <dgm:constr type="w" for="ch" forName="childText_3" refType="w" refFor="ch" refForName="accentShape_3" fact="0.7"/>
              <dgm:constr type="h" for="ch" forName="childText_3" refType="h" refFor="ch" refForName="accentShape_3"/>
              <dgm:constr type="l" for="ch" forName="childText_3" refType="w" fact="0.4824"/>
              <dgm:constr type="t" for="ch" forName="childText_4" refType="h" fact="0.3"/>
              <dgm:constr type="w" for="ch" forName="childText_4" refType="w" refFor="ch" refForName="accentShape_4" fact="0.7"/>
              <dgm:constr type="h" for="ch" forName="childText_4" refType="h" refFor="ch" refForName="accentShape_4"/>
              <dgm:constr type="l" for="ch" forName="childText_2" refType="w" fact="0.6432"/>
              <dgm:constr type="t" for="ch" forName="childText_5" refType="h" fact="0.4"/>
              <dgm:constr type="w" for="ch" forName="childText_5" refType="w" refFor="ch" refForName="accentShape_5" fact="0.7"/>
              <dgm:constr type="h" for="ch" forName="childText_5" refType="h" refFor="ch" refForName="accentShape_5"/>
              <dgm:constr type="l" for="ch" forName="childText_1" refType="w" fact="0.8056"/>
              <dgm:constr type="t" for="ch" forName="childText_6" refType="h" fact="0.5"/>
              <dgm:constr type="w" for="ch" forName="childText_6" refType="w" refFor="ch" refForName="accentShape_6" fact="0.7"/>
              <dgm:constr type="h" for="ch" forName="childText_6" refType="h" refFor="ch" refForName="accentShape_6"/>
              <dgm:constr type="l" for="ch" forName="parentText_6" refType="w" fact="0.104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5" refType="w" fact="0.2653"/>
              <dgm:constr type="t" for="ch" forName="parentText_2" refType="h" fact="0.1"/>
              <dgm:constr type="w" for="ch" forName="parentText_2" refType="w" refFor="ch" refForName="accentShape_2" fact="0.26"/>
              <dgm:constr type="h" for="ch" forName="parentText_2" refType="h" refFor="ch" refForName="accentShape_2" fact="0.9"/>
              <dgm:constr type="l" for="ch" forName="parentText_4" refType="w" fact="0.4261"/>
              <dgm:constr type="t" for="ch" forName="parentText_3" refType="h" fact="0.2"/>
              <dgm:constr type="w" for="ch" forName="parentText_3" refType="w" refFor="ch" refForName="accentShape_3" fact="0.26"/>
              <dgm:constr type="h" for="ch" forName="parentText_3" refType="h" refFor="ch" refForName="accentShape_3" fact="0.9"/>
              <dgm:constr type="l" for="ch" forName="parentText_3" refType="w" fact="0.5869"/>
              <dgm:constr type="t" for="ch" forName="parentText_4" refType="h" fact="0.3"/>
              <dgm:constr type="w" for="ch" forName="parentText_4" refType="w" refFor="ch" refForName="accentShape_4" fact="0.26"/>
              <dgm:constr type="h" for="ch" forName="parentText_4" refType="h" refFor="ch" refForName="accentShape_4" fact="0.9"/>
              <dgm:constr type="l" for="ch" forName="parentText_2" refType="w" fact="0.7477"/>
              <dgm:constr type="t" for="ch" forName="parentText_5" refType="h" fact="0.4"/>
              <dgm:constr type="w" for="ch" forName="parentText_5" refType="w" refFor="ch" refForName="accentShape_5" fact="0.26"/>
              <dgm:constr type="h" for="ch" forName="parentText_5" refType="h" refFor="ch" refForName="accentShape_5" fact="0.9"/>
              <dgm:constr type="l" for="ch" forName="parentText_1" refType="w" fact="0.9101"/>
              <dgm:constr type="t" for="ch" forName="parentText_6" refType="h" fact="0.5"/>
              <dgm:constr type="w" for="ch" forName="parentText_6" refType="w" refFor="ch" refForName="accentShape_6" fact="0.26"/>
              <dgm:constr type="h" for="ch" forName="parentText_6" refType="h" refFor="ch" refForName="accentShape_6" fact="0.9"/>
            </dgm:constrLst>
          </dgm:else>
        </dgm:choose>
      </dgm:if>
      <dgm:else name="Name26">
        <dgm:alg type="composite">
          <dgm:param type="ar" val="2.7874"/>
        </dgm:alg>
        <dgm:shape xmlns:r="http://schemas.openxmlformats.org/officeDocument/2006/relationships" r:blip="">
          <dgm:adjLst/>
        </dgm:shape>
        <dgm:choose name="Name27">
          <dgm:if name="Name28"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7"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7"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7"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7"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7"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childText_7" refType="primFontSz" refFor="des" refForName="parentText_6" op="lte"/>
              <dgm:constr type="primFontSz" for="des" forName="childText_1" refType="primFontSz" refFor="des" refForName="parentText_7" op="lte"/>
              <dgm:constr type="primFontSz" for="des" forName="childText_2" refType="primFontSz" refFor="des" refForName="parentText_7" op="lte"/>
              <dgm:constr type="primFontSz" for="des" forName="childText_3" refType="primFontSz" refFor="des" refForName="parentText_7" op="lte"/>
              <dgm:constr type="primFontSz" for="des" forName="childText_4" refType="primFontSz" refFor="des" refForName="parentText_7" op="lte"/>
              <dgm:constr type="primFontSz" for="des" forName="childText_5" refType="primFontSz" refFor="des" refForName="parentText_7" op="lte"/>
              <dgm:constr type="primFontSz" for="des" forName="childText_6" refType="primFontSz" refFor="des" refForName="parentText_7" op="lte"/>
              <dgm:constr type="primFontSz" for="des" forName="childText_7" refType="primFontSz" refFor="des" refForName="parentText_7"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parentText_7"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primFontSz" for="des" forName="childText_7" refType="primFontSz" refFor="des" refForName="childText_1" op="equ"/>
              <dgm:constr type="l" for="ch" forName="accentShape_1" refType="w" fact="0"/>
              <dgm:constr type="t" for="ch" forName="accentShape_1" refType="h" fact="0"/>
              <dgm:constr type="w" for="ch" forName="accentShape_1" refType="w" fact="0.1269"/>
              <dgm:constr type="h" for="ch" forName="accentShape_1" refType="h"/>
              <dgm:constr type="l" for="ch" forName="accentShape_2" refType="w" fact="0.1385"/>
              <dgm:constr type="t" for="ch" forName="accentShape_2" refType="h" fact="0.0833"/>
              <dgm:constr type="w" for="ch" forName="accentShape_2" refType="w" fact="0.1269"/>
              <dgm:constr type="h" for="ch" forName="accentShape_2" refType="h" fact="0.9165"/>
              <dgm:constr type="l" for="ch" forName="accentShape_3" refType="w" fact="0.277"/>
              <dgm:constr type="t" for="ch" forName="accentShape_3" refType="h" fact="0.1666"/>
              <dgm:constr type="w" for="ch" forName="accentShape_3" refType="w" fact="0.1269"/>
              <dgm:constr type="h" for="ch" forName="accentShape_3" refType="h" fact="0.8332"/>
              <dgm:constr type="l" for="ch" forName="accentShape_4" refType="w" fact="0.4155"/>
              <dgm:constr type="t" for="ch" forName="accentShape_4" refType="h" fact="0.2499"/>
              <dgm:constr type="w" for="ch" forName="accentShape_4" refType="w" fact="0.1269"/>
              <dgm:constr type="h" for="ch" forName="accentShape_4" refType="h" fact="0.7499"/>
              <dgm:constr type="l" for="ch" forName="accentShape_5" refType="w" fact="0.5539"/>
              <dgm:constr type="t" for="ch" forName="accentShape_5" refType="h" fact="0.3332"/>
              <dgm:constr type="w" for="ch" forName="accentShape_5" refType="w" fact="0.1269"/>
              <dgm:constr type="h" for="ch" forName="accentShape_5" refType="h" fact="0.6666"/>
              <dgm:constr type="l" for="ch" forName="accentShape_6" refType="w" fact="0.6938"/>
              <dgm:constr type="t" for="ch" forName="accentShape_6" refType="h" fact="0.4165"/>
              <dgm:constr type="w" for="ch" forName="accentShape_6" refType="w" fact="0.1269"/>
              <dgm:constr type="h" for="ch" forName="accentShape_6" refType="h" fact="0.5833"/>
              <dgm:constr type="l" for="ch" forName="accentShape_7" refType="w" fact="0.8326"/>
              <dgm:constr type="t" for="ch" forName="accentShape_7" refType="h" fact="0.5"/>
              <dgm:constr type="w" for="ch" forName="accentShape_7" refType="w" fact="0.1269"/>
              <dgm:constr type="h" for="ch" forName="accentShape_7" refType="h" fact="0.5"/>
              <dgm:constr type="l" for="ch" forName="parentText_1" refType="w" fact="0.0888"/>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2273"/>
              <dgm:constr type="t" for="ch" forName="parentText_2" refType="h" fact="0.0833"/>
              <dgm:constr type="w" for="ch" forName="parentText_2" refType="w" refFor="ch" refForName="accentShape_2" fact="0.26"/>
              <dgm:constr type="h" for="ch" forName="parentText_2" refType="h" refFor="ch" refForName="accentShape_2" fact="0.9"/>
              <dgm:constr type="l" for="ch" forName="parentText_3" refType="w" fact="0.36583"/>
              <dgm:constr type="t" for="ch" forName="parentText_3" refType="h" fact="0.1666"/>
              <dgm:constr type="w" for="ch" forName="parentText_3" refType="w" refFor="ch" refForName="accentShape_3" fact="0.26"/>
              <dgm:constr type="h" for="ch" forName="parentText_3" refType="h" refFor="ch" refForName="accentShape_3" fact="0.9"/>
              <dgm:constr type="l" for="ch" forName="parentText_4" refType="w" fact="0.5043"/>
              <dgm:constr type="t" for="ch" forName="parentText_4" refType="h" fact="0.2499"/>
              <dgm:constr type="w" for="ch" forName="parentText_4" refType="w" refFor="ch" refForName="accentShape_4" fact="0.26"/>
              <dgm:constr type="h" for="ch" forName="parentText_4" refType="h" refFor="ch" refForName="accentShape_4" fact="0.9"/>
              <dgm:constr type="l" for="ch" forName="parentText_5" refType="w" fact="0.6427"/>
              <dgm:constr type="t" for="ch" forName="parentText_5" refType="h" fact="0.3332"/>
              <dgm:constr type="w" for="ch" forName="parentText_5" refType="w" refFor="ch" refForName="accentShape_5" fact="0.26"/>
              <dgm:constr type="h" for="ch" forName="parentText_5" refType="h" refFor="ch" refForName="accentShape_5" fact="0.9"/>
              <dgm:constr type="l" for="ch" forName="parentText_6" refType="w" fact="0.78263"/>
              <dgm:constr type="t" for="ch" forName="parentText_6" refType="h" fact="0.4165"/>
              <dgm:constr type="w" for="ch" forName="parentText_6" refType="w" refFor="ch" refForName="accentShape_6" fact="0.26"/>
              <dgm:constr type="h" for="ch" forName="parentText_6" refType="h" refFor="ch" refForName="accentShape_6" fact="0.9"/>
              <dgm:constr type="l" for="ch" forName="parentText_7" refType="w" fact="0.92143"/>
              <dgm:constr type="t" for="ch" forName="parentText_7" refType="h" fact="0.5"/>
              <dgm:constr type="w" for="ch" forName="parentText_7" refType="w" refFor="ch" refForName="accentShape_7" fact="0.26"/>
              <dgm:constr type="h" for="ch" forName="parentText_7" refType="h" refFor="ch" refForName="accentShape_7" fact="0.9"/>
              <dgm:constr type="l" for="ch" forName="childText_1"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2" refType="w" fact="0.1385"/>
              <dgm:constr type="t" for="ch" forName="childText_2" refType="h" fact="0.0833"/>
              <dgm:constr type="w" for="ch" forName="childText_2" refType="w" refFor="ch" refForName="accentShape_2" fact="0.7"/>
              <dgm:constr type="h" for="ch" forName="childText_2" refType="h" refFor="ch" refForName="accentShape_2"/>
              <dgm:constr type="l" for="ch" forName="childText_3" refType="w" fact="0.277"/>
              <dgm:constr type="t" for="ch" forName="childText_3" refType="h" fact="0.1666"/>
              <dgm:constr type="w" for="ch" forName="childText_3" refType="w" refFor="ch" refForName="accentShape_3" fact="0.7"/>
              <dgm:constr type="h" for="ch" forName="childText_3" refType="h" refFor="ch" refForName="accentShape_3"/>
              <dgm:constr type="l" for="ch" forName="childText_4" refType="w" fact="0.4155"/>
              <dgm:constr type="t" for="ch" forName="childText_4" refType="h" fact="0.2499"/>
              <dgm:constr type="w" for="ch" forName="childText_4" refType="w" refFor="ch" refForName="accentShape_4" fact="0.7"/>
              <dgm:constr type="h" for="ch" forName="childText_4" refType="h" refFor="ch" refForName="accentShape_4"/>
              <dgm:constr type="l" for="ch" forName="childText_5" refType="w" fact="0.5539"/>
              <dgm:constr type="t" for="ch" forName="childText_5" refType="h" fact="0.3332"/>
              <dgm:constr type="w" for="ch" forName="childText_5" refType="w" refFor="ch" refForName="accentShape_5" fact="0.7"/>
              <dgm:constr type="h" for="ch" forName="childText_5" refType="h" refFor="ch" refForName="accentShape_5"/>
              <dgm:constr type="l" for="ch" forName="childText_6" refType="w" fact="0.6938"/>
              <dgm:constr type="t" for="ch" forName="childText_6" refType="h" fact="0.4165"/>
              <dgm:constr type="w" for="ch" forName="childText_6" refType="w" refFor="ch" refForName="accentShape_6" fact="0.7"/>
              <dgm:constr type="h" for="ch" forName="childText_6" refType="h" refFor="ch" refForName="accentShape_6"/>
              <dgm:constr type="l" for="ch" forName="childText_7" refType="w" fact="0.8326"/>
              <dgm:constr type="t" for="ch" forName="childText_7" refType="h" fact="0.5"/>
              <dgm:constr type="w" for="ch" forName="childText_7" refType="w" refFor="ch" refForName="accentShape_7" fact="0.7"/>
              <dgm:constr type="h" for="ch" forName="childText_7" refType="h" refFor="ch" refForName="accentShape_7"/>
            </dgm:constrLst>
          </dgm:if>
          <dgm:else name="Name29">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7"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7"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7"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7"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7"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childText_7" refType="primFontSz" refFor="des" refForName="parentText_6" op="lte"/>
              <dgm:constr type="primFontSz" for="des" forName="childText_1" refType="primFontSz" refFor="des" refForName="parentText_7" op="lte"/>
              <dgm:constr type="primFontSz" for="des" forName="childText_2" refType="primFontSz" refFor="des" refForName="parentText_7" op="lte"/>
              <dgm:constr type="primFontSz" for="des" forName="childText_3" refType="primFontSz" refFor="des" refForName="parentText_7" op="lte"/>
              <dgm:constr type="primFontSz" for="des" forName="childText_4" refType="primFontSz" refFor="des" refForName="parentText_7" op="lte"/>
              <dgm:constr type="primFontSz" for="des" forName="childText_5" refType="primFontSz" refFor="des" refForName="parentText_7" op="lte"/>
              <dgm:constr type="primFontSz" for="des" forName="childText_6" refType="primFontSz" refFor="des" refForName="parentText_7" op="lte"/>
              <dgm:constr type="primFontSz" for="des" forName="childText_7" refType="primFontSz" refFor="des" refForName="parentText_7"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parentText_7"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primFontSz" for="des" forName="childText_7" refType="primFontSz" refFor="des" refForName="childText_1" op="equ"/>
              <dgm:constr type="l" for="ch" forName="accentShape_7" refType="w" fact="0"/>
              <dgm:constr type="t" for="ch" forName="accentShape_1" refType="h" fact="0"/>
              <dgm:constr type="w" for="ch" forName="accentShape_1" refType="w" fact="0.1269"/>
              <dgm:constr type="h" for="ch" forName="accentShape_1" refType="h"/>
              <dgm:constr type="l" for="ch" forName="accentShape_6" refType="w" fact="0.1385"/>
              <dgm:constr type="t" for="ch" forName="accentShape_2" refType="h" fact="0.0833"/>
              <dgm:constr type="w" for="ch" forName="accentShape_2" refType="w" fact="0.1269"/>
              <dgm:constr type="h" for="ch" forName="accentShape_2" refType="h" fact="0.9165"/>
              <dgm:constr type="l" for="ch" forName="accentShape_5" refType="w" fact="0.277"/>
              <dgm:constr type="t" for="ch" forName="accentShape_3" refType="h" fact="0.1666"/>
              <dgm:constr type="w" for="ch" forName="accentShape_3" refType="w" fact="0.1269"/>
              <dgm:constr type="h" for="ch" forName="accentShape_3" refType="h" fact="0.8332"/>
              <dgm:constr type="l" for="ch" forName="accentShape_4" refType="w" fact="0.4155"/>
              <dgm:constr type="t" for="ch" forName="accentShape_4" refType="h" fact="0.2499"/>
              <dgm:constr type="w" for="ch" forName="accentShape_4" refType="w" fact="0.1269"/>
              <dgm:constr type="h" for="ch" forName="accentShape_4" refType="h" fact="0.7499"/>
              <dgm:constr type="l" for="ch" forName="accentShape_3" refType="w" fact="0.5539"/>
              <dgm:constr type="t" for="ch" forName="accentShape_5" refType="h" fact="0.3332"/>
              <dgm:constr type="w" for="ch" forName="accentShape_5" refType="w" fact="0.1269"/>
              <dgm:constr type="h" for="ch" forName="accentShape_5" refType="h" fact="0.6666"/>
              <dgm:constr type="l" for="ch" forName="accentShape_2" refType="w" fact="0.6938"/>
              <dgm:constr type="t" for="ch" forName="accentShape_6" refType="h" fact="0.4165"/>
              <dgm:constr type="w" for="ch" forName="accentShape_6" refType="w" fact="0.1269"/>
              <dgm:constr type="h" for="ch" forName="accentShape_6" refType="h" fact="0.5833"/>
              <dgm:constr type="l" for="ch" forName="accentShape_1" refType="w" fact="0.8326"/>
              <dgm:constr type="t" for="ch" forName="accentShape_7" refType="h" fact="0.5"/>
              <dgm:constr type="w" for="ch" forName="accentShape_7" refType="w" fact="0.1269"/>
              <dgm:constr type="h" for="ch" forName="accentShape_7" refType="h" fact="0.5"/>
              <dgm:constr type="l" for="ch" forName="parentText_7" refType="w" fact="0.0888"/>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6" refType="w" fact="0.2273"/>
              <dgm:constr type="t" for="ch" forName="parentText_2" refType="h" fact="0.0833"/>
              <dgm:constr type="w" for="ch" forName="parentText_2" refType="w" refFor="ch" refForName="accentShape_2" fact="0.26"/>
              <dgm:constr type="h" for="ch" forName="parentText_2" refType="h" refFor="ch" refForName="accentShape_2" fact="0.9"/>
              <dgm:constr type="l" for="ch" forName="parentText_5" refType="w" fact="0.36583"/>
              <dgm:constr type="t" for="ch" forName="parentText_3" refType="h" fact="0.1666"/>
              <dgm:constr type="w" for="ch" forName="parentText_3" refType="w" refFor="ch" refForName="accentShape_3" fact="0.26"/>
              <dgm:constr type="h" for="ch" forName="parentText_3" refType="h" refFor="ch" refForName="accentShape_3" fact="0.9"/>
              <dgm:constr type="l" for="ch" forName="parentText_4" refType="w" fact="0.5043"/>
              <dgm:constr type="t" for="ch" forName="parentText_4" refType="h" fact="0.2499"/>
              <dgm:constr type="w" for="ch" forName="parentText_4" refType="w" refFor="ch" refForName="accentShape_4" fact="0.26"/>
              <dgm:constr type="h" for="ch" forName="parentText_4" refType="h" refFor="ch" refForName="accentShape_4" fact="0.9"/>
              <dgm:constr type="l" for="ch" forName="parentText_3" refType="w" fact="0.6427"/>
              <dgm:constr type="t" for="ch" forName="parentText_5" refType="h" fact="0.3332"/>
              <dgm:constr type="w" for="ch" forName="parentText_5" refType="w" refFor="ch" refForName="accentShape_5" fact="0.26"/>
              <dgm:constr type="h" for="ch" forName="parentText_5" refType="h" refFor="ch" refForName="accentShape_5" fact="0.9"/>
              <dgm:constr type="l" for="ch" forName="parentText_2" refType="w" fact="0.78263"/>
              <dgm:constr type="t" for="ch" forName="parentText_6" refType="h" fact="0.4165"/>
              <dgm:constr type="w" for="ch" forName="parentText_6" refType="w" refFor="ch" refForName="accentShape_6" fact="0.26"/>
              <dgm:constr type="h" for="ch" forName="parentText_6" refType="h" refFor="ch" refForName="accentShape_6" fact="0.9"/>
              <dgm:constr type="l" for="ch" forName="parentText_1" refType="w" fact="0.92143"/>
              <dgm:constr type="t" for="ch" forName="parentText_7" refType="h" fact="0.5"/>
              <dgm:constr type="w" for="ch" forName="parentText_7" refType="w" refFor="ch" refForName="accentShape_7" fact="0.26"/>
              <dgm:constr type="h" for="ch" forName="parentText_7" refType="h" refFor="ch" refForName="accentShape_7" fact="0.9"/>
              <dgm:constr type="l" for="ch" forName="childText_7"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6" refType="w" fact="0.1385"/>
              <dgm:constr type="t" for="ch" forName="childText_2" refType="h" fact="0.0833"/>
              <dgm:constr type="w" for="ch" forName="childText_2" refType="w" refFor="ch" refForName="accentShape_2" fact="0.7"/>
              <dgm:constr type="h" for="ch" forName="childText_2" refType="h" refFor="ch" refForName="accentShape_2"/>
              <dgm:constr type="l" for="ch" forName="childText_5" refType="w" fact="0.277"/>
              <dgm:constr type="t" for="ch" forName="childText_3" refType="h" fact="0.1666"/>
              <dgm:constr type="w" for="ch" forName="childText_3" refType="w" refFor="ch" refForName="accentShape_3" fact="0.7"/>
              <dgm:constr type="h" for="ch" forName="childText_3" refType="h" refFor="ch" refForName="accentShape_3"/>
              <dgm:constr type="l" for="ch" forName="childText_4" refType="w" fact="0.4155"/>
              <dgm:constr type="t" for="ch" forName="childText_4" refType="h" fact="0.2499"/>
              <dgm:constr type="w" for="ch" forName="childText_4" refType="w" refFor="ch" refForName="accentShape_4" fact="0.7"/>
              <dgm:constr type="h" for="ch" forName="childText_4" refType="h" refFor="ch" refForName="accentShape_4"/>
              <dgm:constr type="l" for="ch" forName="childText_3" refType="w" fact="0.5539"/>
              <dgm:constr type="t" for="ch" forName="childText_5" refType="h" fact="0.3332"/>
              <dgm:constr type="w" for="ch" forName="childText_5" refType="w" refFor="ch" refForName="accentShape_5" fact="0.7"/>
              <dgm:constr type="h" for="ch" forName="childText_5" refType="h" refFor="ch" refForName="accentShape_5"/>
              <dgm:constr type="l" for="ch" forName="childText_2" refType="w" fact="0.6938"/>
              <dgm:constr type="t" for="ch" forName="childText_6" refType="h" fact="0.4165"/>
              <dgm:constr type="w" for="ch" forName="childText_6" refType="w" refFor="ch" refForName="accentShape_6" fact="0.7"/>
              <dgm:constr type="h" for="ch" forName="childText_6" refType="h" refFor="ch" refForName="accentShape_6"/>
              <dgm:constr type="l" for="ch" forName="childText_1" refType="w" fact="0.8326"/>
              <dgm:constr type="t" for="ch" forName="childText_7" refType="h" fact="0.5"/>
              <dgm:constr type="w" for="ch" forName="childText_7" refType="w" refFor="ch" refForName="accentShape_7" fact="0.7"/>
              <dgm:constr type="h" for="ch" forName="childText_7" refType="h" refFor="ch" refForName="accentShape_7"/>
            </dgm:constrLst>
          </dgm:else>
        </dgm:choose>
      </dgm:else>
    </dgm:choose>
    <dgm:forEach name="wrapper" axis="self" ptType="parTrans">
      <dgm:forEach name="accentRepeat" axis="self">
        <dgm:layoutNode name="imageRepeatNode" styleLbl="node1">
          <dgm:alg type="sp"/>
          <dgm:shape xmlns:r="http://schemas.openxmlformats.org/officeDocument/2006/relationships" type="rect" r:blip="" zOrderOff="-10">
            <dgm:adjLst/>
          </dgm:shape>
          <dgm:presOf axis="self"/>
        </dgm:layoutNode>
      </dgm:forEach>
    </dgm:forEach>
    <dgm:forEach name="Name30" axis="ch" ptType="node" cnt="1">
      <dgm:layoutNode name="parentText_1" styleLbl="node1">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1" styleLbl="node1">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1">
        <dgm:alg type="sp"/>
        <dgm:shape xmlns:r="http://schemas.openxmlformats.org/officeDocument/2006/relationships" r:blip="">
          <dgm:adjLst/>
        </dgm:shape>
        <dgm:presOf/>
        <dgm:constrLst/>
        <dgm:forEach name="Name31" ref="accentRepeat"/>
      </dgm:layoutNode>
    </dgm:forEach>
    <dgm:forEach name="Name32" axis="ch" ptType="node" st="2" cnt="1">
      <dgm:layoutNode name="parentText_2">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2">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2">
        <dgm:alg type="sp"/>
        <dgm:shape xmlns:r="http://schemas.openxmlformats.org/officeDocument/2006/relationships" r:blip="">
          <dgm:adjLst/>
        </dgm:shape>
        <dgm:presOf/>
        <dgm:constrLst/>
        <dgm:forEach name="Name33" ref="accentRepeat"/>
      </dgm:layoutNode>
    </dgm:forEach>
    <dgm:forEach name="Name34" axis="ch" ptType="node" st="3" cnt="1">
      <dgm:layoutNode name="parentText_3">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3">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3">
        <dgm:alg type="sp"/>
        <dgm:shape xmlns:r="http://schemas.openxmlformats.org/officeDocument/2006/relationships" r:blip="">
          <dgm:adjLst/>
        </dgm:shape>
        <dgm:presOf/>
        <dgm:constrLst/>
        <dgm:forEach name="Name35" ref="accentRepeat"/>
      </dgm:layoutNode>
    </dgm:forEach>
    <dgm:forEach name="Name36" axis="ch" ptType="node" st="4" cnt="1">
      <dgm:layoutNode name="parentText_4">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4">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4">
        <dgm:alg type="sp"/>
        <dgm:shape xmlns:r="http://schemas.openxmlformats.org/officeDocument/2006/relationships" r:blip="">
          <dgm:adjLst/>
        </dgm:shape>
        <dgm:presOf/>
        <dgm:constrLst/>
        <dgm:forEach name="Name37" ref="accentRepeat"/>
      </dgm:layoutNode>
    </dgm:forEach>
    <dgm:forEach name="Name38" axis="ch" ptType="node" st="5" cnt="1">
      <dgm:layoutNode name="parentText_5">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5">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5">
        <dgm:alg type="sp"/>
        <dgm:shape xmlns:r="http://schemas.openxmlformats.org/officeDocument/2006/relationships" r:blip="">
          <dgm:adjLst/>
        </dgm:shape>
        <dgm:presOf/>
        <dgm:constrLst/>
        <dgm:forEach name="Name39" ref="accentRepeat"/>
      </dgm:layoutNode>
    </dgm:forEach>
    <dgm:forEach name="Name40" axis="ch" ptType="node" st="6" cnt="1">
      <dgm:layoutNode name="parentText_6">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3"/>
          <dgm:constr type="tMarg" refType="primFontSz" fact="0"/>
          <dgm:constr type="bMarg" refType="primFontSz" fact="0.1"/>
        </dgm:constrLst>
        <dgm:ruleLst>
          <dgm:rule type="primFontSz" val="5" fact="NaN" max="NaN"/>
        </dgm:ruleLst>
      </dgm:layoutNode>
      <dgm:layoutNode name="childText_6">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6">
        <dgm:alg type="sp"/>
        <dgm:shape xmlns:r="http://schemas.openxmlformats.org/officeDocument/2006/relationships" r:blip="">
          <dgm:adjLst/>
        </dgm:shape>
        <dgm:presOf/>
        <dgm:constrLst/>
        <dgm:forEach name="Name41" ref="accentRepeat"/>
      </dgm:layoutNode>
    </dgm:forEach>
    <dgm:forEach name="Name42" axis="ch" ptType="node" st="7" cnt="1">
      <dgm:layoutNode name="parentText_7">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3"/>
          <dgm:constr type="tMarg" refType="primFontSz" fact="0"/>
          <dgm:constr type="bMarg" refType="primFontSz" fact="0.1"/>
        </dgm:constrLst>
        <dgm:ruleLst>
          <dgm:rule type="primFontSz" val="5" fact="NaN" max="NaN"/>
        </dgm:ruleLst>
      </dgm:layoutNode>
      <dgm:layoutNode name="childText_7">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7">
        <dgm:alg type="sp"/>
        <dgm:shape xmlns:r="http://schemas.openxmlformats.org/officeDocument/2006/relationships" r:blip="">
          <dgm:adjLst/>
        </dgm:shape>
        <dgm:presOf/>
        <dgm:constrLst/>
        <dgm:forEach name="Name43" ref="accentRepea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7a0ad51-9da9-402a-9ae8-fd70c7bc310f">
      <Terms xmlns="http://schemas.microsoft.com/office/infopath/2007/PartnerControls"/>
    </lcf76f155ced4ddcb4097134ff3c332f>
    <TaxCatchAll xmlns="2651b077-c2ed-4b07-a01d-046019065af7" xsi:nil="true"/>
    <SharedWithUsers xmlns="2651b077-c2ed-4b07-a01d-046019065af7">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C6585E7C68A244B4E9E85131AB20CE" ma:contentTypeVersion="14" ma:contentTypeDescription="Create a new document." ma:contentTypeScope="" ma:versionID="20783b7390c3b7670686c7331095dcb2">
  <xsd:schema xmlns:xsd="http://www.w3.org/2001/XMLSchema" xmlns:xs="http://www.w3.org/2001/XMLSchema" xmlns:p="http://schemas.microsoft.com/office/2006/metadata/properties" xmlns:ns2="2651b077-c2ed-4b07-a01d-046019065af7" xmlns:ns3="47a0ad51-9da9-402a-9ae8-fd70c7bc310f" targetNamespace="http://schemas.microsoft.com/office/2006/metadata/properties" ma:root="true" ma:fieldsID="f7e591057c884b9b3c3ff3a8d168aa05" ns2:_="" ns3:_="">
    <xsd:import namespace="2651b077-c2ed-4b07-a01d-046019065af7"/>
    <xsd:import namespace="47a0ad51-9da9-402a-9ae8-fd70c7bc31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1b077-c2ed-4b07-a01d-046019065af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2cbb1fc-4ba2-4d60-9b72-a14d0adc018f}" ma:internalName="TaxCatchAll" ma:showField="CatchAllData" ma:web="2651b077-c2ed-4b07-a01d-046019065af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a0ad51-9da9-402a-9ae8-fd70c7bc31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ccf874a-c556-4227-a64d-5d2a0afe418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D79E1-9DBA-4E5D-A630-D71FA4D484DB}">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26e63a71-d8e3-4392-bb19-bedba9cbae68"/>
    <ds:schemaRef ds:uri="http://purl.org/dc/terms/"/>
    <ds:schemaRef ds:uri="d11583e3-ef22-4034-b03e-bab671fbe0cc"/>
    <ds:schemaRef ds:uri="http://www.w3.org/XML/1998/namespace"/>
    <ds:schemaRef ds:uri="http://purl.org/dc/dcmitype/"/>
    <ds:schemaRef ds:uri="70eb2b28-ad2e-42b1-aed3-3c537010a0ff"/>
    <ds:schemaRef ds:uri="2e139df9-b557-4f17-8b24-03a67f1b1e85"/>
    <ds:schemaRef ds:uri="5d6e4c82-98ad-4ebd-8f96-624c01bb3fc3"/>
    <ds:schemaRef ds:uri="abbd6e54-8510-46e2-ba6d-ae21c96eae81"/>
  </ds:schemaRefs>
</ds:datastoreItem>
</file>

<file path=customXml/itemProps2.xml><?xml version="1.0" encoding="utf-8"?>
<ds:datastoreItem xmlns:ds="http://schemas.openxmlformats.org/officeDocument/2006/customXml" ds:itemID="{F39A5D85-5C1F-4397-AE82-97E051AE532A}">
  <ds:schemaRefs>
    <ds:schemaRef ds:uri="http://schemas.microsoft.com/sharepoint/v3/contenttype/forms"/>
  </ds:schemaRefs>
</ds:datastoreItem>
</file>

<file path=customXml/itemProps3.xml><?xml version="1.0" encoding="utf-8"?>
<ds:datastoreItem xmlns:ds="http://schemas.openxmlformats.org/officeDocument/2006/customXml" ds:itemID="{DD9F9253-AC50-4AED-A84A-C48BE86F14AA}"/>
</file>

<file path=customXml/itemProps4.xml><?xml version="1.0" encoding="utf-8"?>
<ds:datastoreItem xmlns:ds="http://schemas.openxmlformats.org/officeDocument/2006/customXml" ds:itemID="{980B72C6-725D-473B-9684-9ACFB07E6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LLPSGSD</Template>
  <TotalTime>30</TotalTime>
  <Pages>38</Pages>
  <Words>5610</Words>
  <Characters>34577</Characters>
  <Application>Microsoft Office Word</Application>
  <DocSecurity>0</DocSecurity>
  <Lines>288</Lines>
  <Paragraphs>80</Paragraphs>
  <ScaleCrop>false</ScaleCrop>
  <HeadingPairs>
    <vt:vector size="2" baseType="variant">
      <vt:variant>
        <vt:lpstr>Title</vt:lpstr>
      </vt:variant>
      <vt:variant>
        <vt:i4>1</vt:i4>
      </vt:variant>
    </vt:vector>
  </HeadingPairs>
  <TitlesOfParts>
    <vt:vector size="1" baseType="lpstr">
      <vt:lpstr>Combined Insurance Company of Australia</vt:lpstr>
    </vt:vector>
  </TitlesOfParts>
  <Company>Montrose Computer Services Pty Limited</Company>
  <LinksUpToDate>false</LinksUpToDate>
  <CharactersWithSpaces>40107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Insurance Company of Australia</dc:title>
  <dc:creator>Seamus Mac Lochlainn</dc:creator>
  <cp:lastModifiedBy>Melissa Barsenbach</cp:lastModifiedBy>
  <cp:revision>12</cp:revision>
  <cp:lastPrinted>2017-12-01T07:15:00Z</cp:lastPrinted>
  <dcterms:created xsi:type="dcterms:W3CDTF">2025-09-24T03:29:00Z</dcterms:created>
  <dcterms:modified xsi:type="dcterms:W3CDTF">2025-10-07T02:50:00Z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0x010100EDC6585E7C68A244B4E9E85131AB20CE</vt:lpwstr>
  </property>
  <property fmtid="{D5CDD505-2E9C-101B-9397-08002B2CF9AE}" pid="3" name="Order">
    <vt:r8>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